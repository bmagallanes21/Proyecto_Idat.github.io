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BCA2" w14:textId="77777777" w:rsidR="00551B22" w:rsidRPr="00343A4B" w:rsidRDefault="00551B22" w:rsidP="00551B22">
      <w:pPr>
        <w:jc w:val="center"/>
        <w:rPr>
          <w:rFonts w:cs="Arial"/>
          <w:sz w:val="20"/>
          <w:lang w:val="es-ES"/>
        </w:rPr>
      </w:pPr>
      <w:r>
        <w:rPr>
          <w:rFonts w:cs="Arial"/>
          <w:sz w:val="20"/>
          <w:lang w:val="es-ES"/>
        </w:rPr>
        <w:t>Administrador</w:t>
      </w:r>
    </w:p>
    <w:p w14:paraId="736F83B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ACBC" wp14:editId="33757746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BE083" w14:textId="77777777" w:rsidR="009223ED" w:rsidRDefault="009223ED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EACBC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" fillcolor="#6f00ed" stroked="f" strokeweight="1pt">
                <v:textbox>
                  <w:txbxContent>
                    <w:p w14:paraId="238BE083" w14:textId="77777777" w:rsidR="009223ED" w:rsidRDefault="009223ED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6D7D24" wp14:editId="4F669735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EAC02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181DA48E" w14:textId="56F0CEA9" w:rsidR="009223ED" w:rsidRDefault="009223ED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3B0E2" wp14:editId="4765A5C4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858F" w14:textId="77777777" w:rsidR="009223ED" w:rsidRPr="003C2A69" w:rsidRDefault="009223ED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3B0E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6jGAIAADQ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" filled="f" stroked="f" strokeweight=".5pt">
                <v:textbox>
                  <w:txbxContent>
                    <w:p w14:paraId="1498858F" w14:textId="77777777" w:rsidR="009223ED" w:rsidRPr="003C2A69" w:rsidRDefault="009223ED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4662D1A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8F97F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BE67E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B10CC3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58003F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A40283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12472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E56283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A65C6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13AEF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750EF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F6C2B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EEC4F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9FFB2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AD4E1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69D9F8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729C71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ED1428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DA216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598A7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09B8E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C3B8A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20E1F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129C1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FC780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40BE1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2D3ABE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88714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593FC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63FE0A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E4B5D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30823B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ED257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A3463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F1F7D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97CE6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A8AC4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974A6D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A7F79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FFD6F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366C6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2EF28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F84C3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78943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95A51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46A93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22F291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7A41CD" w14:textId="7B0FC22C" w:rsidR="009223ED" w:rsidRDefault="00973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53DFA" wp14:editId="798CFE39">
                <wp:simplePos x="0" y="0"/>
                <wp:positionH relativeFrom="column">
                  <wp:posOffset>-517525</wp:posOffset>
                </wp:positionH>
                <wp:positionV relativeFrom="paragraph">
                  <wp:posOffset>173990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7D6C3" w14:textId="03DB68DE" w:rsidR="009223ED" w:rsidRDefault="009223ED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69734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8B5277" w:rsidRPr="008B527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Modelo de Negocio</w:t>
                            </w:r>
                          </w:p>
                          <w:p w14:paraId="63E6A90A" w14:textId="77777777" w:rsidR="009223ED" w:rsidRPr="00132FD0" w:rsidRDefault="009223ED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C814E2E" w14:textId="5931D1C6" w:rsidR="0069734F" w:rsidRPr="0069734F" w:rsidRDefault="009223ED" w:rsidP="0069734F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69734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69734F" w:rsidRPr="0069734F">
                              <w:rPr>
                                <w:rFonts w:cs="Arial"/>
                                <w:color w:val="FFFFFF" w:themeColor="background1"/>
                              </w:rPr>
                              <w:t>Conoce el Modelo de Negocio de una empresa para construir el Modelo de Caso de Uso de Negocio (MCUN)</w:t>
                            </w:r>
                          </w:p>
                          <w:p w14:paraId="5AF086A5" w14:textId="77777777" w:rsidR="0069734F" w:rsidRPr="006C37AD" w:rsidRDefault="0069734F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3DFA" id="Cuadro de texto 10" o:spid="_x0000_s1028" type="#_x0000_t202" style="position:absolute;left:0;text-align:left;margin-left:-40.75pt;margin-top:13.7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" filled="f" stroked="f" strokeweight=".5pt">
                <v:textbox>
                  <w:txbxContent>
                    <w:p w14:paraId="0AA7D6C3" w14:textId="03DB68DE" w:rsidR="009223ED" w:rsidRDefault="009223ED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69734F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8B5277" w:rsidRPr="008B5277">
                        <w:rPr>
                          <w:rFonts w:cs="Arial"/>
                          <w:color w:val="FFFFFF" w:themeColor="background1"/>
                          <w:lang w:val="es-ES"/>
                        </w:rPr>
                        <w:t>Modelo de Negocio</w:t>
                      </w:r>
                    </w:p>
                    <w:p w14:paraId="63E6A90A" w14:textId="77777777" w:rsidR="009223ED" w:rsidRPr="00132FD0" w:rsidRDefault="009223ED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0C814E2E" w14:textId="5931D1C6" w:rsidR="0069734F" w:rsidRPr="0069734F" w:rsidRDefault="009223ED" w:rsidP="0069734F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69734F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69734F" w:rsidRPr="0069734F">
                        <w:rPr>
                          <w:rFonts w:cs="Arial"/>
                          <w:color w:val="FFFFFF" w:themeColor="background1"/>
                        </w:rPr>
                        <w:t>Conoce el Modelo de Negocio de una empresa para construir el Modelo de Caso de Uso de Negocio (MCUN)</w:t>
                      </w:r>
                    </w:p>
                    <w:p w14:paraId="5AF086A5" w14:textId="77777777" w:rsidR="0069734F" w:rsidRPr="006C37AD" w:rsidRDefault="0069734F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CFCA2" w14:textId="6BAA306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3A7DF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8B0811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C4B620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C4FF5C" w14:textId="52FDB3BD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3F6B9D30" wp14:editId="1E7A007F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1DA6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CF501C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2040FDBE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8532502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28BFA667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B5F8DD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7BD060F1" w14:textId="24527291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="00B66328">
        <w:rPr>
          <w:rFonts w:ascii="Muller Bold" w:hAnsi="Muller Bold" w:cs="Tahoma"/>
          <w:color w:val="000000" w:themeColor="text1"/>
          <w:sz w:val="36"/>
          <w:szCs w:val="36"/>
        </w:rPr>
        <w:t>Sistema de Gestión de Inventario de Equipos Informáticos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0423EB7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710D466A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255338F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4BCF0F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F73EA2C" w14:textId="2D3B30EE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 xml:space="preserve">104 Modelo de </w:t>
      </w:r>
      <w:r w:rsidR="00C55AC1">
        <w:rPr>
          <w:rFonts w:ascii="Muller Regular" w:hAnsi="Muller Regular" w:cs="Tahoma"/>
          <w:bCs/>
          <w:color w:val="000000" w:themeColor="text1"/>
          <w:szCs w:val="22"/>
        </w:rPr>
        <w:t xml:space="preserve">Casos de Uso de 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>Negocio</w:t>
      </w:r>
      <w:r w:rsidR="00C55AC1">
        <w:rPr>
          <w:rFonts w:ascii="Muller Regular" w:hAnsi="Muller Regular" w:cs="Tahoma"/>
          <w:bCs/>
          <w:color w:val="000000" w:themeColor="text1"/>
          <w:szCs w:val="22"/>
        </w:rPr>
        <w:t xml:space="preserve"> MCUN</w:t>
      </w:r>
    </w:p>
    <w:p w14:paraId="7CEB82A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2005DB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3182AE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1325EF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47135E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62D4CB6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2E4B6A3" w14:textId="2DD1A168" w:rsidR="00547DC9" w:rsidRPr="00184E08" w:rsidRDefault="00DF71F7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Febrero</w:t>
      </w:r>
      <w:r w:rsidR="00827A9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>del 20</w:t>
      </w:r>
      <w:r w:rsidR="00827A98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3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 w:rsidR="00827A98">
        <w:rPr>
          <w:rFonts w:ascii="Muller Regular" w:hAnsi="Muller Regular" w:cs="Tahoma"/>
          <w:color w:val="000000" w:themeColor="text1"/>
          <w:szCs w:val="22"/>
        </w:rPr>
        <w:t>I</w:t>
      </w:r>
    </w:p>
    <w:p w14:paraId="0B3F60DD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973A30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7117"/>
      </w:tblGrid>
      <w:tr w:rsidR="007A75C4" w:rsidRPr="00206681" w14:paraId="564F5476" w14:textId="77777777" w:rsidTr="00DF71F7">
        <w:tc>
          <w:tcPr>
            <w:tcW w:w="969" w:type="dxa"/>
            <w:shd w:val="clear" w:color="auto" w:fill="auto"/>
          </w:tcPr>
          <w:bookmarkEnd w:id="1"/>
          <w:bookmarkEnd w:id="2"/>
          <w:bookmarkEnd w:id="3"/>
          <w:p w14:paraId="044110FE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7117" w:type="dxa"/>
            <w:shd w:val="clear" w:color="auto" w:fill="auto"/>
          </w:tcPr>
          <w:p w14:paraId="4F359985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DF71F7" w:rsidRPr="00206681" w14:paraId="2FE4F5DD" w14:textId="77777777" w:rsidTr="00DF71F7">
        <w:tc>
          <w:tcPr>
            <w:tcW w:w="969" w:type="dxa"/>
            <w:shd w:val="clear" w:color="auto" w:fill="auto"/>
          </w:tcPr>
          <w:p w14:paraId="3C682835" w14:textId="77777777" w:rsidR="00DF71F7" w:rsidRPr="00A002BD" w:rsidRDefault="00DF71F7" w:rsidP="00DF71F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7117" w:type="dxa"/>
            <w:shd w:val="clear" w:color="auto" w:fill="auto"/>
          </w:tcPr>
          <w:p w14:paraId="02DB3DF8" w14:textId="149751D0" w:rsidR="00DF71F7" w:rsidRPr="00A002BD" w:rsidRDefault="00DF71F7" w:rsidP="00DF71F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Acosta Arbildo Manuel  </w:t>
            </w:r>
          </w:p>
        </w:tc>
      </w:tr>
      <w:tr w:rsidR="00DF71F7" w:rsidRPr="00206681" w14:paraId="1917079C" w14:textId="77777777" w:rsidTr="00DF71F7">
        <w:tc>
          <w:tcPr>
            <w:tcW w:w="969" w:type="dxa"/>
            <w:shd w:val="clear" w:color="auto" w:fill="auto"/>
          </w:tcPr>
          <w:p w14:paraId="7DB8DD8D" w14:textId="77777777" w:rsidR="00DF71F7" w:rsidRPr="00A002BD" w:rsidRDefault="00DF71F7" w:rsidP="00DF71F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7117" w:type="dxa"/>
            <w:shd w:val="clear" w:color="auto" w:fill="auto"/>
          </w:tcPr>
          <w:p w14:paraId="381858E4" w14:textId="4CA5B976" w:rsidR="00DF71F7" w:rsidRPr="00A002BD" w:rsidRDefault="00DF71F7" w:rsidP="00DF71F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>Chancos Rodríguez David</w:t>
            </w:r>
          </w:p>
        </w:tc>
      </w:tr>
      <w:tr w:rsidR="00DF71F7" w:rsidRPr="00206681" w14:paraId="6F7C808B" w14:textId="77777777" w:rsidTr="00DF71F7">
        <w:tc>
          <w:tcPr>
            <w:tcW w:w="969" w:type="dxa"/>
            <w:shd w:val="clear" w:color="auto" w:fill="auto"/>
          </w:tcPr>
          <w:p w14:paraId="238BAAEA" w14:textId="77777777" w:rsidR="00DF71F7" w:rsidRPr="00A002BD" w:rsidRDefault="00DF71F7" w:rsidP="00DF71F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7117" w:type="dxa"/>
            <w:shd w:val="clear" w:color="auto" w:fill="auto"/>
          </w:tcPr>
          <w:p w14:paraId="4028922C" w14:textId="0CA114BD" w:rsidR="00DF71F7" w:rsidRPr="00A002BD" w:rsidRDefault="00DF71F7" w:rsidP="00DF71F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9E73D7">
              <w:rPr>
                <w:rFonts w:cs="Arial"/>
                <w:color w:val="000000" w:themeColor="text1"/>
                <w:sz w:val="24"/>
                <w:szCs w:val="22"/>
              </w:rPr>
              <w:t xml:space="preserve">Magallanes Mendoza Bruno  </w:t>
            </w:r>
          </w:p>
        </w:tc>
      </w:tr>
    </w:tbl>
    <w:p w14:paraId="165C372E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145675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D9BBA" w14:textId="77777777" w:rsidR="009D5130" w:rsidRPr="009D5130" w:rsidRDefault="009D5130">
          <w:pPr>
            <w:pStyle w:val="TtuloTDC"/>
            <w:rPr>
              <w:rFonts w:ascii="Stag Book" w:hAnsi="Stag Book"/>
              <w:color w:val="000000" w:themeColor="text1"/>
              <w:sz w:val="40"/>
              <w:lang w:val="es-ES"/>
            </w:rPr>
          </w:pPr>
          <w:r w:rsidRPr="009D5130"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14:paraId="070C1B5F" w14:textId="77777777" w:rsidR="009D5130" w:rsidRPr="009D5130" w:rsidRDefault="009D5130" w:rsidP="009D5130">
          <w:pPr>
            <w:rPr>
              <w:lang w:val="es-ES" w:eastAsia="es-PE"/>
            </w:rPr>
          </w:pPr>
        </w:p>
        <w:p w14:paraId="7682B518" w14:textId="77777777" w:rsidR="009D5130" w:rsidRDefault="009D513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28756" w:history="1">
            <w:r w:rsidRPr="00BC2DDD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52A8" w14:textId="77777777" w:rsidR="009D5130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57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CF1B119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58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F240384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59" w:history="1">
            <w:r w:rsidR="009D5130" w:rsidRPr="00BC2DDD">
              <w:rPr>
                <w:rStyle w:val="Hipervnculo"/>
                <w:rFonts w:ascii="Muller Bold" w:hAnsi="Muller Bold"/>
                <w:noProof/>
              </w:rPr>
              <w:t>2.2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03A7CD7A" w14:textId="77777777" w:rsidR="009D5130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0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RESTRICCIONES Y 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78271B9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1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Restricciones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251AD15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2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_Toc12028762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269E787" w14:textId="77777777" w:rsidR="009D5130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3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VISITAS DE CASOS DE USO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_Toc12028763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3E40B45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4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actores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_Toc12028764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1E913F1E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5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casos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_Toc12028765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52F2EB3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6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4.3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 caso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_Toc12028766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3E1F69D6" w14:textId="77777777" w:rsidR="009D5130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7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VISTA LÓGICA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62C044B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8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trabajadores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1AD8B02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9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entidades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29BABCCC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70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5.3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del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BE99554" w14:textId="77777777" w:rsidR="009D5130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71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5.4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 Realización de negocio (por cada caso de usos de Negocio)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B12B2B3" w14:textId="77777777" w:rsidR="009D5130" w:rsidRDefault="009D5130">
          <w:r>
            <w:rPr>
              <w:b/>
              <w:bCs/>
              <w:lang w:val="es-ES"/>
            </w:rPr>
            <w:fldChar w:fldCharType="end"/>
          </w:r>
        </w:p>
      </w:sdtContent>
    </w:sdt>
    <w:p w14:paraId="275E482F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6703EDAB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1CC1949C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4" w:name="_Toc199394968"/>
      <w:bookmarkStart w:id="5" w:name="_Toc199424689"/>
      <w:bookmarkStart w:id="6" w:name="_Toc12028756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4"/>
      <w:bookmarkEnd w:id="5"/>
      <w:bookmarkEnd w:id="6"/>
    </w:p>
    <w:p w14:paraId="496EF632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12162EDE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0E7A79E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468401E5" w14:textId="77777777" w:rsidTr="00480D67">
        <w:tc>
          <w:tcPr>
            <w:tcW w:w="5334" w:type="dxa"/>
            <w:tcBorders>
              <w:top w:val="nil"/>
            </w:tcBorders>
          </w:tcPr>
          <w:p w14:paraId="7810C5A6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67B6AB0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37B8C5AB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1A446FE3" w14:textId="77777777" w:rsidTr="00480D67">
        <w:tc>
          <w:tcPr>
            <w:tcW w:w="5334" w:type="dxa"/>
          </w:tcPr>
          <w:p w14:paraId="514980B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0BDAB941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101B9DE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4E852311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649F2794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2028757"/>
      <w:bookmarkEnd w:id="7"/>
      <w:bookmarkEnd w:id="8"/>
      <w:bookmarkEnd w:id="9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0"/>
    </w:p>
    <w:p w14:paraId="48BE41E4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1" w:name="_Toc12028758"/>
      <w:r>
        <w:rPr>
          <w:rFonts w:ascii="Muller Bold" w:hAnsi="Muller Bold" w:cs="Tahoma"/>
          <w:b w:val="0"/>
          <w:sz w:val="20"/>
        </w:rPr>
        <w:t>Propósito</w:t>
      </w:r>
      <w:bookmarkEnd w:id="11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166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DF71F7" w:rsidRPr="0008185C" w14:paraId="07481946" w14:textId="77777777" w:rsidTr="00DF71F7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84AB1" w14:textId="4EACD75C" w:rsidR="00551B22" w:rsidRPr="007C3E24" w:rsidRDefault="00BB69BF" w:rsidP="00024767">
            <w:pPr>
              <w:rPr>
                <w:sz w:val="24"/>
                <w:szCs w:val="24"/>
                <w:lang w:val="es-ES"/>
              </w:rPr>
            </w:pPr>
            <w:r w:rsidRPr="00551B22">
              <w:rPr>
                <w:sz w:val="24"/>
                <w:szCs w:val="24"/>
                <w:lang w:val="es-ES"/>
              </w:rPr>
              <w:t xml:space="preserve">Elaborar el </w:t>
            </w:r>
            <w:r w:rsidR="00024767">
              <w:rPr>
                <w:sz w:val="24"/>
                <w:szCs w:val="24"/>
                <w:lang w:val="es-ES"/>
              </w:rPr>
              <w:t xml:space="preserve">diagrama de caso de uso, el diagrama del negocio, y la realización por cada caso de uso con el uso del software IBM </w:t>
            </w:r>
            <w:proofErr w:type="spellStart"/>
            <w:r w:rsidR="00024767">
              <w:rPr>
                <w:sz w:val="24"/>
                <w:szCs w:val="24"/>
                <w:lang w:val="es-ES"/>
              </w:rPr>
              <w:t>Rational</w:t>
            </w:r>
            <w:proofErr w:type="spellEnd"/>
            <w:r w:rsidR="00024767">
              <w:rPr>
                <w:sz w:val="24"/>
                <w:szCs w:val="24"/>
                <w:lang w:val="es-ES"/>
              </w:rPr>
              <w:t xml:space="preserve"> Rose</w:t>
            </w:r>
          </w:p>
        </w:tc>
      </w:tr>
    </w:tbl>
    <w:p w14:paraId="73FE39FD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2" w:name="_Toc12028759"/>
      <w:r>
        <w:rPr>
          <w:rFonts w:ascii="Muller Bold" w:hAnsi="Muller Bold" w:cs="Tahoma"/>
          <w:b w:val="0"/>
          <w:sz w:val="20"/>
        </w:rPr>
        <w:t>Alcance</w:t>
      </w:r>
      <w:bookmarkEnd w:id="12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7138" w:type="dxa"/>
        <w:tblInd w:w="166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DF71F7" w:rsidRPr="0008185C" w14:paraId="5471F37D" w14:textId="77777777" w:rsidTr="00DF71F7">
        <w:tc>
          <w:tcPr>
            <w:tcW w:w="7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3ABC6" w14:textId="040E7F0B" w:rsidR="00BB69BF" w:rsidRDefault="00551B22" w:rsidP="00DF71F7">
            <w:pPr>
              <w:rPr>
                <w:sz w:val="20"/>
                <w:lang w:val="es-ES"/>
              </w:rPr>
            </w:pPr>
            <w:r>
              <w:rPr>
                <w:rFonts w:cs="Arial"/>
                <w:sz w:val="24"/>
                <w:szCs w:val="24"/>
              </w:rPr>
              <w:t xml:space="preserve">Este documento ayudara </w:t>
            </w:r>
            <w:r w:rsidR="00024767">
              <w:rPr>
                <w:rFonts w:cs="Arial"/>
                <w:sz w:val="24"/>
                <w:szCs w:val="24"/>
              </w:rPr>
              <w:t>a reconocer y entender mejor a los trabajadores del negocio y sus entidades.</w:t>
            </w:r>
          </w:p>
        </w:tc>
      </w:tr>
    </w:tbl>
    <w:p w14:paraId="3296E8D7" w14:textId="77777777" w:rsidR="00480D67" w:rsidRDefault="00E01CC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3" w:name="_Toc89224929"/>
      <w:bookmarkStart w:id="14" w:name="_Toc199424695"/>
      <w:bookmarkStart w:id="15" w:name="_Toc12028760"/>
      <w:r w:rsidRPr="00E01CC3">
        <w:rPr>
          <w:rFonts w:ascii="Muller Bold" w:hAnsi="Muller Bold" w:cs="Tahoma"/>
          <w:b w:val="0"/>
          <w:bCs/>
          <w:sz w:val="20"/>
        </w:rPr>
        <w:t>RESTRICCIONES Y RIESGOS TECNOLÓGICOS</w:t>
      </w:r>
      <w:bookmarkEnd w:id="13"/>
      <w:bookmarkEnd w:id="14"/>
      <w:bookmarkEnd w:id="15"/>
    </w:p>
    <w:p w14:paraId="626F3F31" w14:textId="77777777" w:rsidR="00DB4916" w:rsidRPr="00DB4916" w:rsidRDefault="00DB4916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6" w:name="_Toc12028761"/>
      <w:r w:rsidRPr="00DB4916">
        <w:rPr>
          <w:rFonts w:ascii="Muller Bold" w:hAnsi="Muller Bold" w:cs="Tahoma"/>
          <w:b w:val="0"/>
          <w:sz w:val="20"/>
        </w:rPr>
        <w:t>Restricciones</w:t>
      </w:r>
      <w:bookmarkEnd w:id="16"/>
    </w:p>
    <w:tbl>
      <w:tblPr>
        <w:tblW w:w="8080" w:type="dxa"/>
        <w:tblInd w:w="745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21A934F1" w14:textId="77777777" w:rsidTr="00DB4916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60D838C1" w14:textId="77777777" w:rsidR="00480D67" w:rsidRPr="008161F6" w:rsidRDefault="00DB4916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Restricciones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62062AEA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09179D0" w14:textId="77777777" w:rsidTr="00DB4916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60C489" w14:textId="77777777" w:rsidR="00480D67" w:rsidRPr="007456AD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60A471" w14:textId="5ED80160" w:rsidR="00480D67" w:rsidRPr="00551B22" w:rsidRDefault="00480D67" w:rsidP="00415678">
            <w:pPr>
              <w:jc w:val="left"/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551B22" w:rsidRPr="00551B22">
              <w:rPr>
                <w:rFonts w:cs="Arial"/>
                <w:sz w:val="24"/>
                <w:szCs w:val="24"/>
                <w:lang w:val="es-ES"/>
              </w:rPr>
              <w:t>Sistema restringido</w:t>
            </w:r>
          </w:p>
        </w:tc>
      </w:tr>
      <w:tr w:rsidR="00480D67" w:rsidRPr="008B67EE" w14:paraId="12931A53" w14:textId="77777777" w:rsidTr="00DB491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FAF694" w14:textId="77777777" w:rsidR="00480D67" w:rsidRPr="007456AD" w:rsidRDefault="00DB4916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D279AF" w14:textId="58EDF12F" w:rsidR="00480D67" w:rsidRPr="00551B22" w:rsidRDefault="00480D67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551B22" w:rsidRPr="00551B22">
              <w:rPr>
                <w:rFonts w:cs="Arial"/>
                <w:sz w:val="24"/>
                <w:szCs w:val="24"/>
                <w:lang w:val="es-ES"/>
              </w:rPr>
              <w:t>Sistema único sin ningunas modificaciones</w:t>
            </w:r>
          </w:p>
        </w:tc>
      </w:tr>
    </w:tbl>
    <w:p w14:paraId="5529E46D" w14:textId="77777777" w:rsidR="00480D67" w:rsidRPr="002C20F2" w:rsidRDefault="00DB4916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28762"/>
      <w:r>
        <w:rPr>
          <w:rFonts w:ascii="Muller Bold" w:hAnsi="Muller Bold" w:cs="Tahoma"/>
          <w:b w:val="0"/>
          <w:sz w:val="20"/>
        </w:rPr>
        <w:t>Riesgos Tecnológicos</w:t>
      </w:r>
      <w:bookmarkEnd w:id="17"/>
    </w:p>
    <w:tbl>
      <w:tblPr>
        <w:tblW w:w="8080" w:type="dxa"/>
        <w:tblInd w:w="7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023B04BA" w14:textId="77777777" w:rsidTr="00DB4916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32D0DC7" w14:textId="77777777" w:rsidR="00480D67" w:rsidRPr="002C20F2" w:rsidRDefault="00DB4916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="00480D67"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2765F83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9CE8BC8" w14:textId="77777777" w:rsidTr="00DB4916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2D3108C5" w14:textId="77777777" w:rsidR="00DB4916" w:rsidRPr="00DB4916" w:rsidRDefault="00DB4916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RT01</w:t>
            </w:r>
          </w:p>
        </w:tc>
        <w:tc>
          <w:tcPr>
            <w:tcW w:w="6379" w:type="dxa"/>
            <w:shd w:val="clear" w:color="auto" w:fill="auto"/>
          </w:tcPr>
          <w:p w14:paraId="4D2A460F" w14:textId="64A90FFE" w:rsidR="00480D67" w:rsidRPr="00551B22" w:rsidRDefault="00480D67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BB69BF" w:rsidRPr="00551B22">
              <w:rPr>
                <w:rFonts w:cs="Arial"/>
                <w:sz w:val="24"/>
                <w:szCs w:val="24"/>
                <w:lang w:val="es-ES"/>
              </w:rPr>
              <w:t>Falta de experiencia en análisis y diseño del sistema</w:t>
            </w:r>
          </w:p>
        </w:tc>
      </w:tr>
      <w:tr w:rsidR="00480D67" w:rsidRPr="008B67EE" w14:paraId="00C87C37" w14:textId="77777777" w:rsidTr="00DB4916"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D56BCC" w14:textId="77777777" w:rsidR="00480D67" w:rsidRPr="00DB4916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RT02</w:t>
            </w:r>
          </w:p>
        </w:tc>
        <w:tc>
          <w:tcPr>
            <w:tcW w:w="637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95396B" w14:textId="1553999F" w:rsidR="00480D67" w:rsidRPr="00551B22" w:rsidRDefault="00480D67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BB69BF" w:rsidRPr="00551B22">
              <w:rPr>
                <w:rFonts w:cs="Arial"/>
                <w:sz w:val="24"/>
                <w:szCs w:val="24"/>
                <w:lang w:val="es-ES"/>
              </w:rPr>
              <w:t>Falta de experiencia en la programación del sistema</w:t>
            </w:r>
          </w:p>
        </w:tc>
      </w:tr>
      <w:tr w:rsidR="00480D67" w:rsidRPr="008B67EE" w14:paraId="6939733D" w14:textId="77777777" w:rsidTr="00DB4916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6520241" w14:textId="77777777" w:rsidR="00480D67" w:rsidRPr="00DB4916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RT03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332D3AE7" w14:textId="17F452A1" w:rsidR="00480D67" w:rsidRPr="00551B22" w:rsidRDefault="00480D67" w:rsidP="00415678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="00BB69BF" w:rsidRPr="00551B22">
              <w:rPr>
                <w:rFonts w:cs="Arial"/>
                <w:sz w:val="24"/>
                <w:szCs w:val="24"/>
                <w:lang w:val="es-ES"/>
              </w:rPr>
              <w:t xml:space="preserve">Ataque de virus, hackers, pc </w:t>
            </w:r>
          </w:p>
        </w:tc>
      </w:tr>
    </w:tbl>
    <w:p w14:paraId="5C06E002" w14:textId="77777777" w:rsidR="00B41692" w:rsidRDefault="00B41692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ECCA404" w14:textId="77777777" w:rsidR="00480D67" w:rsidRPr="00664C22" w:rsidRDefault="00DB4916" w:rsidP="00664C22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8" w:name="_Toc12028763"/>
      <w:bookmarkStart w:id="19" w:name="_Toc89224931"/>
      <w:r w:rsidRPr="00664C22">
        <w:rPr>
          <w:rFonts w:ascii="Muller Bold" w:hAnsi="Muller Bold" w:cs="Tahoma"/>
          <w:b w:val="0"/>
          <w:bCs/>
          <w:sz w:val="20"/>
        </w:rPr>
        <w:lastRenderedPageBreak/>
        <w:t>VISITAS DE CASOS DE USO DE NEGOCIO</w:t>
      </w:r>
      <w:bookmarkEnd w:id="18"/>
    </w:p>
    <w:p w14:paraId="5BBCE785" w14:textId="50ADEB1D" w:rsidR="00480D67" w:rsidRPr="002C20F2" w:rsidRDefault="00664C22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0" w:name="_Toc12028764"/>
      <w:bookmarkEnd w:id="19"/>
      <w:r>
        <w:rPr>
          <w:rFonts w:ascii="Muller Bold" w:hAnsi="Muller Bold" w:cs="Tahoma"/>
          <w:b w:val="0"/>
          <w:sz w:val="20"/>
        </w:rPr>
        <w:t>Lista de actores de Negocio</w:t>
      </w:r>
      <w:bookmarkEnd w:id="20"/>
    </w:p>
    <w:tbl>
      <w:tblPr>
        <w:tblW w:w="83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84"/>
        <w:gridCol w:w="2936"/>
        <w:gridCol w:w="4051"/>
      </w:tblGrid>
      <w:tr w:rsidR="00664C22" w:rsidRPr="008B67EE" w14:paraId="30149B59" w14:textId="77777777" w:rsidTr="00A46743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790AD0C0" w14:textId="77777777" w:rsidR="00664C22" w:rsidRPr="00F27D41" w:rsidRDefault="00664C22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2EF7441F" w14:textId="77777777" w:rsidR="00664C22" w:rsidRPr="00F27D41" w:rsidRDefault="00664C22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4051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5EFD222A" w14:textId="77777777" w:rsidR="00664C22" w:rsidRPr="00F27D41" w:rsidRDefault="00664C22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64C22" w:rsidRPr="008B67EE" w14:paraId="2AB04B4C" w14:textId="77777777" w:rsidTr="00A46743">
        <w:tc>
          <w:tcPr>
            <w:tcW w:w="1384" w:type="dxa"/>
            <w:tcBorders>
              <w:top w:val="nil"/>
            </w:tcBorders>
            <w:shd w:val="clear" w:color="auto" w:fill="auto"/>
          </w:tcPr>
          <w:p w14:paraId="21986300" w14:textId="77777777" w:rsidR="00664C22" w:rsidRPr="00F27D41" w:rsidRDefault="00664C22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2936" w:type="dxa"/>
            <w:tcBorders>
              <w:top w:val="nil"/>
            </w:tcBorders>
          </w:tcPr>
          <w:p w14:paraId="6E1ABD48" w14:textId="65A22300" w:rsidR="00664C22" w:rsidRPr="00B47689" w:rsidRDefault="00DF71F7" w:rsidP="00415678">
            <w:pPr>
              <w:rPr>
                <w:rFonts w:cs="Arial"/>
                <w:sz w:val="24"/>
                <w:szCs w:val="24"/>
              </w:rPr>
            </w:pPr>
            <w:r w:rsidRPr="00B47689">
              <w:rPr>
                <w:rFonts w:cs="Arial"/>
                <w:sz w:val="24"/>
                <w:szCs w:val="24"/>
              </w:rPr>
              <w:t>Cliente</w:t>
            </w:r>
          </w:p>
        </w:tc>
        <w:tc>
          <w:tcPr>
            <w:tcW w:w="4051" w:type="dxa"/>
            <w:tcBorders>
              <w:top w:val="nil"/>
            </w:tcBorders>
            <w:shd w:val="clear" w:color="auto" w:fill="auto"/>
          </w:tcPr>
          <w:p w14:paraId="12DC5B89" w14:textId="379FB03A" w:rsidR="00664C22" w:rsidRPr="00343A4B" w:rsidRDefault="00B66328" w:rsidP="00415678">
            <w:pPr>
              <w:rPr>
                <w:rFonts w:cs="Arial"/>
                <w:sz w:val="20"/>
                <w:lang w:val="es-ES"/>
              </w:rPr>
            </w:pPr>
            <w:r w:rsidRPr="00B66328">
              <w:rPr>
                <w:rFonts w:cs="Arial"/>
                <w:sz w:val="24"/>
                <w:szCs w:val="24"/>
              </w:rPr>
              <w:t>El cliente puede estar involucrado en el proceso de definición de requisitos, pruebas y aceptación del producto o servicio.</w:t>
            </w:r>
          </w:p>
        </w:tc>
      </w:tr>
      <w:tr w:rsidR="00B66328" w:rsidRPr="008B67EE" w14:paraId="21962905" w14:textId="77777777" w:rsidTr="00A46743">
        <w:tc>
          <w:tcPr>
            <w:tcW w:w="1384" w:type="dxa"/>
            <w:tcBorders>
              <w:top w:val="nil"/>
            </w:tcBorders>
            <w:shd w:val="clear" w:color="auto" w:fill="auto"/>
          </w:tcPr>
          <w:p w14:paraId="41E05321" w14:textId="03EA7BF2" w:rsidR="00B66328" w:rsidRPr="00F27D41" w:rsidRDefault="00B66328" w:rsidP="00B6632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2936" w:type="dxa"/>
            <w:tcBorders>
              <w:top w:val="nil"/>
            </w:tcBorders>
          </w:tcPr>
          <w:p w14:paraId="55E1F885" w14:textId="582DA4EC" w:rsidR="00B66328" w:rsidRPr="00B47689" w:rsidRDefault="00B66328" w:rsidP="00B66328">
            <w:pPr>
              <w:rPr>
                <w:rFonts w:cs="Arial"/>
                <w:sz w:val="24"/>
                <w:szCs w:val="24"/>
              </w:rPr>
            </w:pPr>
            <w:r w:rsidRPr="00B47689">
              <w:rPr>
                <w:rFonts w:cs="Arial"/>
                <w:sz w:val="24"/>
                <w:szCs w:val="24"/>
              </w:rPr>
              <w:t>Proveedores</w:t>
            </w:r>
          </w:p>
        </w:tc>
        <w:tc>
          <w:tcPr>
            <w:tcW w:w="4051" w:type="dxa"/>
            <w:tcBorders>
              <w:top w:val="nil"/>
            </w:tcBorders>
            <w:shd w:val="clear" w:color="auto" w:fill="auto"/>
          </w:tcPr>
          <w:p w14:paraId="5907F6DC" w14:textId="61CAA5B6" w:rsidR="00B66328" w:rsidRDefault="00B66328" w:rsidP="00B66328">
            <w:pPr>
              <w:rPr>
                <w:rFonts w:cs="Arial"/>
                <w:sz w:val="20"/>
              </w:rPr>
            </w:pPr>
            <w:r w:rsidRPr="0067309A">
              <w:rPr>
                <w:rFonts w:cs="Arial"/>
                <w:sz w:val="24"/>
                <w:szCs w:val="24"/>
              </w:rPr>
              <w:t>Se encargar de abastecer con los productos a la tienda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B66328" w:rsidRPr="008B67EE" w14:paraId="72D069BD" w14:textId="77777777" w:rsidTr="00A46743">
        <w:tc>
          <w:tcPr>
            <w:tcW w:w="1384" w:type="dxa"/>
            <w:tcBorders>
              <w:top w:val="nil"/>
            </w:tcBorders>
            <w:shd w:val="clear" w:color="auto" w:fill="auto"/>
          </w:tcPr>
          <w:p w14:paraId="68EB09A6" w14:textId="337C52E4" w:rsidR="00B66328" w:rsidRPr="00F27D41" w:rsidRDefault="00B66328" w:rsidP="00B6632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2936" w:type="dxa"/>
            <w:tcBorders>
              <w:top w:val="nil"/>
            </w:tcBorders>
          </w:tcPr>
          <w:p w14:paraId="1BDE0A3C" w14:textId="63A3E78D" w:rsidR="00B66328" w:rsidRPr="00B47689" w:rsidRDefault="00B66328" w:rsidP="00B66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Regulador</w:t>
            </w:r>
          </w:p>
        </w:tc>
        <w:tc>
          <w:tcPr>
            <w:tcW w:w="4051" w:type="dxa"/>
            <w:tcBorders>
              <w:top w:val="nil"/>
            </w:tcBorders>
            <w:shd w:val="clear" w:color="auto" w:fill="auto"/>
          </w:tcPr>
          <w:p w14:paraId="303B6CF9" w14:textId="28B924EF" w:rsidR="00B66328" w:rsidRDefault="00B66328" w:rsidP="00B66328">
            <w:pPr>
              <w:rPr>
                <w:rFonts w:cs="Arial"/>
                <w:sz w:val="20"/>
              </w:rPr>
            </w:pPr>
            <w:r w:rsidRPr="00B66328">
              <w:rPr>
                <w:rFonts w:cs="Arial"/>
                <w:sz w:val="24"/>
                <w:szCs w:val="24"/>
              </w:rPr>
              <w:t>La persona o entidad responsable de establecer y hacer cumplir las regulaciones y normas que rigen un producto o servicio en particula</w:t>
            </w:r>
            <w:r>
              <w:rPr>
                <w:rFonts w:cs="Arial"/>
                <w:sz w:val="24"/>
                <w:szCs w:val="24"/>
              </w:rPr>
              <w:t>r.</w:t>
            </w:r>
          </w:p>
        </w:tc>
      </w:tr>
      <w:tr w:rsidR="00B66328" w:rsidRPr="008B67EE" w14:paraId="5D0253D1" w14:textId="77777777" w:rsidTr="00A46743">
        <w:tc>
          <w:tcPr>
            <w:tcW w:w="1384" w:type="dxa"/>
            <w:tcBorders>
              <w:top w:val="nil"/>
            </w:tcBorders>
            <w:shd w:val="clear" w:color="auto" w:fill="auto"/>
          </w:tcPr>
          <w:p w14:paraId="5E6FED0E" w14:textId="47782D25" w:rsidR="00B66328" w:rsidRPr="00F27D41" w:rsidRDefault="00B66328" w:rsidP="00B6632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4</w:t>
            </w:r>
          </w:p>
        </w:tc>
        <w:tc>
          <w:tcPr>
            <w:tcW w:w="2936" w:type="dxa"/>
            <w:tcBorders>
              <w:top w:val="nil"/>
            </w:tcBorders>
          </w:tcPr>
          <w:p w14:paraId="06E60F73" w14:textId="25CBDE53" w:rsidR="00B66328" w:rsidRPr="00B47689" w:rsidRDefault="00B66328" w:rsidP="00B66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Gerente de Proyecto</w:t>
            </w:r>
          </w:p>
        </w:tc>
        <w:tc>
          <w:tcPr>
            <w:tcW w:w="4051" w:type="dxa"/>
            <w:tcBorders>
              <w:top w:val="nil"/>
            </w:tcBorders>
            <w:shd w:val="clear" w:color="auto" w:fill="auto"/>
          </w:tcPr>
          <w:p w14:paraId="42EB6EB1" w14:textId="0438772B" w:rsidR="00B66328" w:rsidRDefault="00B66328" w:rsidP="00B66328">
            <w:pPr>
              <w:rPr>
                <w:rFonts w:cs="Arial"/>
                <w:sz w:val="20"/>
              </w:rPr>
            </w:pPr>
            <w:r w:rsidRPr="00B66328">
              <w:rPr>
                <w:rFonts w:cs="Arial"/>
                <w:sz w:val="24"/>
                <w:szCs w:val="24"/>
              </w:rPr>
              <w:t>Es la persona responsable de planificar, ejecutar y controlar el proyecto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</w:tbl>
    <w:p w14:paraId="44809E05" w14:textId="30024CA5" w:rsidR="00480D67" w:rsidRDefault="00A46743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12028765"/>
      <w:r>
        <w:rPr>
          <w:rFonts w:ascii="Muller Bold" w:hAnsi="Muller Bold" w:cs="Tahoma"/>
          <w:b w:val="0"/>
          <w:sz w:val="20"/>
        </w:rPr>
        <w:t>Lista de casos de uso de Negocios</w:t>
      </w:r>
      <w:bookmarkEnd w:id="21"/>
    </w:p>
    <w:tbl>
      <w:tblPr>
        <w:tblW w:w="836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903"/>
        <w:gridCol w:w="1910"/>
        <w:gridCol w:w="3584"/>
        <w:gridCol w:w="1967"/>
      </w:tblGrid>
      <w:tr w:rsidR="00A46743" w:rsidRPr="008B67EE" w14:paraId="78A269C2" w14:textId="77777777" w:rsidTr="00A46743"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153AFA90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12AB2A80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4B8A2F37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Descrioción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0F422C19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A46743" w:rsidRPr="008B67EE" w14:paraId="362739C9" w14:textId="77777777" w:rsidTr="00A46743">
        <w:tc>
          <w:tcPr>
            <w:tcW w:w="907" w:type="dxa"/>
            <w:tcBorders>
              <w:top w:val="nil"/>
            </w:tcBorders>
            <w:shd w:val="clear" w:color="auto" w:fill="auto"/>
          </w:tcPr>
          <w:p w14:paraId="09C03DE7" w14:textId="77777777" w:rsidR="00A46743" w:rsidRPr="00F27D41" w:rsidRDefault="00A46743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1862" w:type="dxa"/>
            <w:tcBorders>
              <w:top w:val="nil"/>
            </w:tcBorders>
          </w:tcPr>
          <w:p w14:paraId="2F13754D" w14:textId="58A09B11" w:rsidR="00A46743" w:rsidRDefault="00A20453" w:rsidP="00C46EFD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CUN_Gestionar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="00DF71F7" w:rsidRPr="00DF71F7">
              <w:rPr>
                <w:rFonts w:cs="Arial"/>
                <w:sz w:val="24"/>
                <w:szCs w:val="24"/>
              </w:rPr>
              <w:t>Búsqueda</w:t>
            </w:r>
            <w:r w:rsidR="00B47689"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 w:rsidR="00B47689">
              <w:rPr>
                <w:rFonts w:cs="Arial"/>
                <w:sz w:val="24"/>
                <w:szCs w:val="24"/>
              </w:rPr>
              <w:t>de</w:t>
            </w:r>
            <w:r w:rsidR="00DF71F7" w:rsidRPr="00DF71F7">
              <w:rPr>
                <w:rFonts w:cs="Arial"/>
                <w:sz w:val="24"/>
                <w:szCs w:val="24"/>
              </w:rPr>
              <w:t xml:space="preserve">  producto</w:t>
            </w:r>
            <w:proofErr w:type="gramEnd"/>
          </w:p>
        </w:tc>
        <w:tc>
          <w:tcPr>
            <w:tcW w:w="3610" w:type="dxa"/>
            <w:tcBorders>
              <w:top w:val="nil"/>
            </w:tcBorders>
          </w:tcPr>
          <w:p w14:paraId="1887CF29" w14:textId="204F2414" w:rsidR="00A46743" w:rsidRDefault="00A20453" w:rsidP="00C46EFD">
            <w:pPr>
              <w:rPr>
                <w:rFonts w:cs="Arial"/>
                <w:sz w:val="20"/>
              </w:rPr>
            </w:pPr>
            <w:r>
              <w:rPr>
                <w:rFonts w:cs="Arial"/>
                <w:sz w:val="24"/>
                <w:szCs w:val="24"/>
              </w:rPr>
              <w:t>Es el proceso para i</w:t>
            </w:r>
            <w:r w:rsidR="0067309A" w:rsidRPr="0067309A">
              <w:rPr>
                <w:rFonts w:cs="Arial"/>
                <w:sz w:val="24"/>
                <w:szCs w:val="24"/>
              </w:rPr>
              <w:t>niciar la búsqueda de un producto en la plataforma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14:paraId="2D23169C" w14:textId="2924611E" w:rsidR="00A46743" w:rsidRPr="00B47689" w:rsidRDefault="00B47689" w:rsidP="00B47689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B47689">
              <w:rPr>
                <w:rFonts w:cs="Arial"/>
                <w:sz w:val="24"/>
                <w:szCs w:val="24"/>
              </w:rPr>
              <w:t>CUN</w:t>
            </w:r>
          </w:p>
        </w:tc>
      </w:tr>
      <w:tr w:rsidR="00A46743" w:rsidRPr="008B67EE" w14:paraId="47FFEBB1" w14:textId="77777777" w:rsidTr="00A46743">
        <w:tc>
          <w:tcPr>
            <w:tcW w:w="907" w:type="dxa"/>
            <w:shd w:val="clear" w:color="auto" w:fill="auto"/>
          </w:tcPr>
          <w:p w14:paraId="19E0A911" w14:textId="77777777" w:rsidR="00A46743" w:rsidRPr="00F27D41" w:rsidRDefault="00A46743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1862" w:type="dxa"/>
          </w:tcPr>
          <w:p w14:paraId="5AC2AADF" w14:textId="627F17BA" w:rsidR="00A46743" w:rsidRPr="00DF71F7" w:rsidRDefault="00A20453" w:rsidP="00C46EFD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CUN_Gestionar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="00B47689" w:rsidRPr="00DF71F7">
              <w:rPr>
                <w:rFonts w:cs="Arial"/>
                <w:sz w:val="24"/>
                <w:szCs w:val="24"/>
              </w:rPr>
              <w:t>Almacén</w:t>
            </w:r>
          </w:p>
        </w:tc>
        <w:tc>
          <w:tcPr>
            <w:tcW w:w="3610" w:type="dxa"/>
          </w:tcPr>
          <w:p w14:paraId="7922019A" w14:textId="5C672B63" w:rsidR="00A46743" w:rsidRDefault="00A20453" w:rsidP="00C46EFD">
            <w:pPr>
              <w:rPr>
                <w:rFonts w:cs="Arial"/>
                <w:sz w:val="20"/>
              </w:rPr>
            </w:pPr>
            <w:r>
              <w:rPr>
                <w:rFonts w:cs="Arial"/>
                <w:sz w:val="24"/>
                <w:szCs w:val="24"/>
              </w:rPr>
              <w:t>Es el proceso que i</w:t>
            </w:r>
            <w:r w:rsidRPr="00A20453">
              <w:rPr>
                <w:rFonts w:cs="Arial"/>
                <w:sz w:val="24"/>
                <w:szCs w:val="24"/>
              </w:rPr>
              <w:t>mplica la gestión y el control del inventario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14:paraId="28A473EC" w14:textId="02FFC48F" w:rsidR="00A46743" w:rsidRPr="00B47689" w:rsidRDefault="00B47689" w:rsidP="00B47689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B47689">
              <w:rPr>
                <w:rFonts w:cs="Arial"/>
                <w:sz w:val="24"/>
                <w:szCs w:val="24"/>
              </w:rPr>
              <w:t>CUN</w:t>
            </w:r>
          </w:p>
        </w:tc>
      </w:tr>
      <w:tr w:rsidR="00DF71F7" w:rsidRPr="008B67EE" w14:paraId="64AC66BB" w14:textId="77777777" w:rsidTr="00A46743">
        <w:tc>
          <w:tcPr>
            <w:tcW w:w="907" w:type="dxa"/>
            <w:shd w:val="clear" w:color="auto" w:fill="auto"/>
          </w:tcPr>
          <w:p w14:paraId="17333AEA" w14:textId="44EDF830" w:rsidR="00DF71F7" w:rsidRPr="00F27D41" w:rsidRDefault="00DF71F7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3</w:t>
            </w:r>
          </w:p>
        </w:tc>
        <w:tc>
          <w:tcPr>
            <w:tcW w:w="1862" w:type="dxa"/>
          </w:tcPr>
          <w:p w14:paraId="2367CE9E" w14:textId="5B6340CD" w:rsidR="00DF71F7" w:rsidRDefault="00A20453" w:rsidP="00C46EFD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CUN_Gestionar</w:t>
            </w:r>
            <w:proofErr w:type="spellEnd"/>
            <w:r w:rsidR="00B47689" w:rsidRPr="00B47689">
              <w:rPr>
                <w:rFonts w:cs="Arial"/>
                <w:sz w:val="24"/>
                <w:szCs w:val="24"/>
              </w:rPr>
              <w:t xml:space="preserve"> Reportes</w:t>
            </w:r>
          </w:p>
        </w:tc>
        <w:tc>
          <w:tcPr>
            <w:tcW w:w="3610" w:type="dxa"/>
          </w:tcPr>
          <w:p w14:paraId="606E524C" w14:textId="29568193" w:rsidR="00DF71F7" w:rsidRDefault="00A20453" w:rsidP="00C46EFD">
            <w:pPr>
              <w:rPr>
                <w:rFonts w:cs="Arial"/>
                <w:sz w:val="20"/>
              </w:rPr>
            </w:pPr>
            <w:r w:rsidRPr="00E52F08">
              <w:rPr>
                <w:rFonts w:cs="Arial"/>
                <w:sz w:val="24"/>
                <w:szCs w:val="24"/>
              </w:rPr>
              <w:t xml:space="preserve">Es el proceso que recopila toda la información para las necesidades </w:t>
            </w:r>
            <w:r w:rsidR="00E52F08" w:rsidRPr="00E52F08">
              <w:rPr>
                <w:rFonts w:cs="Arial"/>
                <w:sz w:val="24"/>
                <w:szCs w:val="24"/>
              </w:rPr>
              <w:t>de la tienda</w:t>
            </w:r>
          </w:p>
        </w:tc>
        <w:tc>
          <w:tcPr>
            <w:tcW w:w="1985" w:type="dxa"/>
            <w:shd w:val="clear" w:color="auto" w:fill="auto"/>
          </w:tcPr>
          <w:p w14:paraId="035811B8" w14:textId="4362AB9E" w:rsidR="00DF71F7" w:rsidRPr="00B47689" w:rsidRDefault="00B47689" w:rsidP="00B47689">
            <w:pPr>
              <w:jc w:val="center"/>
              <w:rPr>
                <w:rFonts w:cs="Arial"/>
                <w:sz w:val="24"/>
                <w:szCs w:val="24"/>
              </w:rPr>
            </w:pPr>
            <w:r w:rsidRPr="00B47689">
              <w:rPr>
                <w:rFonts w:cs="Arial"/>
                <w:sz w:val="24"/>
                <w:szCs w:val="24"/>
              </w:rPr>
              <w:t>CUN</w:t>
            </w:r>
          </w:p>
        </w:tc>
      </w:tr>
      <w:tr w:rsidR="00B47689" w:rsidRPr="008B67EE" w14:paraId="34EDE028" w14:textId="77777777" w:rsidTr="00A46743">
        <w:tc>
          <w:tcPr>
            <w:tcW w:w="907" w:type="dxa"/>
            <w:shd w:val="clear" w:color="auto" w:fill="auto"/>
          </w:tcPr>
          <w:p w14:paraId="63CBE307" w14:textId="24BD2AE3" w:rsidR="00B47689" w:rsidRDefault="00B47689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>
              <w:rPr>
                <w:rFonts w:ascii="Muller Light" w:hAnsi="Muller Light" w:cs="Tahoma"/>
                <w:sz w:val="20"/>
                <w:szCs w:val="18"/>
                <w:lang w:val="es-ES"/>
              </w:rPr>
              <w:t>4</w:t>
            </w:r>
          </w:p>
        </w:tc>
        <w:tc>
          <w:tcPr>
            <w:tcW w:w="1862" w:type="dxa"/>
          </w:tcPr>
          <w:p w14:paraId="1FD163E7" w14:textId="3A5B6680" w:rsidR="00B47689" w:rsidRPr="00B47689" w:rsidRDefault="00A20453" w:rsidP="00C46EFD">
            <w:p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CUN_Gestionar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r w:rsidR="00B47689">
              <w:rPr>
                <w:rFonts w:cs="Arial"/>
                <w:sz w:val="24"/>
                <w:szCs w:val="24"/>
              </w:rPr>
              <w:t>Abastecimiento</w:t>
            </w:r>
          </w:p>
        </w:tc>
        <w:tc>
          <w:tcPr>
            <w:tcW w:w="3610" w:type="dxa"/>
          </w:tcPr>
          <w:p w14:paraId="3EF25F06" w14:textId="3D8B536C" w:rsidR="00B47689" w:rsidRDefault="00A20453" w:rsidP="00C46EFD">
            <w:pPr>
              <w:rPr>
                <w:rFonts w:cs="Arial"/>
                <w:sz w:val="20"/>
              </w:rPr>
            </w:pPr>
            <w:r w:rsidRPr="00A20453">
              <w:rPr>
                <w:rFonts w:cs="Arial"/>
                <w:sz w:val="24"/>
                <w:szCs w:val="24"/>
              </w:rPr>
              <w:t xml:space="preserve">Verifica la cantidad, las características de los productos que ingresan a la tienda </w:t>
            </w:r>
          </w:p>
        </w:tc>
        <w:tc>
          <w:tcPr>
            <w:tcW w:w="1985" w:type="dxa"/>
            <w:shd w:val="clear" w:color="auto" w:fill="auto"/>
          </w:tcPr>
          <w:p w14:paraId="7334354E" w14:textId="365C0385" w:rsidR="00B47689" w:rsidRPr="00B47689" w:rsidRDefault="00B47689" w:rsidP="00B47689">
            <w:pPr>
              <w:jc w:val="center"/>
              <w:rPr>
                <w:rFonts w:cs="Arial"/>
                <w:sz w:val="24"/>
                <w:szCs w:val="24"/>
              </w:rPr>
            </w:pPr>
            <w:r w:rsidRPr="00B47689">
              <w:rPr>
                <w:rFonts w:cs="Arial"/>
                <w:sz w:val="24"/>
                <w:szCs w:val="24"/>
              </w:rPr>
              <w:t>CUN</w:t>
            </w:r>
          </w:p>
        </w:tc>
      </w:tr>
    </w:tbl>
    <w:p w14:paraId="4001BFAA" w14:textId="45648B6A" w:rsidR="003E63A2" w:rsidRDefault="003E63A2" w:rsidP="00A46743">
      <w:r>
        <w:tab/>
      </w:r>
    </w:p>
    <w:p w14:paraId="03288AE1" w14:textId="2D31A9CC" w:rsidR="00A46743" w:rsidRPr="00A46743" w:rsidRDefault="003E63A2" w:rsidP="003E63A2">
      <w:pPr>
        <w:spacing w:line="240" w:lineRule="auto"/>
        <w:jc w:val="left"/>
      </w:pPr>
      <w:r>
        <w:br w:type="page"/>
      </w:r>
    </w:p>
    <w:p w14:paraId="1E22B8D9" w14:textId="6152D971" w:rsidR="00A46743" w:rsidRDefault="00A46743" w:rsidP="00476585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2" w:name="_Toc89224934"/>
      <w:bookmarkStart w:id="23" w:name="_Toc12028766"/>
      <w:r>
        <w:rPr>
          <w:rFonts w:ascii="Muller Bold" w:hAnsi="Muller Bold" w:cs="Tahoma"/>
          <w:b w:val="0"/>
          <w:sz w:val="20"/>
        </w:rPr>
        <w:lastRenderedPageBreak/>
        <w:t xml:space="preserve">Diagrama de </w:t>
      </w:r>
      <w:r w:rsidR="00BB7CAD">
        <w:rPr>
          <w:rFonts w:ascii="Muller Bold" w:hAnsi="Muller Bold" w:cs="Tahoma"/>
          <w:b w:val="0"/>
          <w:sz w:val="20"/>
        </w:rPr>
        <w:t>C</w:t>
      </w:r>
      <w:r>
        <w:rPr>
          <w:rFonts w:ascii="Muller Bold" w:hAnsi="Muller Bold" w:cs="Tahoma"/>
          <w:b w:val="0"/>
          <w:sz w:val="20"/>
        </w:rPr>
        <w:t xml:space="preserve">aso de </w:t>
      </w:r>
      <w:r w:rsidR="00BB7CAD">
        <w:rPr>
          <w:rFonts w:ascii="Muller Bold" w:hAnsi="Muller Bold" w:cs="Tahoma"/>
          <w:b w:val="0"/>
          <w:sz w:val="20"/>
        </w:rPr>
        <w:t>U</w:t>
      </w:r>
      <w:r>
        <w:rPr>
          <w:rFonts w:ascii="Muller Bold" w:hAnsi="Muller Bold" w:cs="Tahoma"/>
          <w:b w:val="0"/>
          <w:sz w:val="20"/>
        </w:rPr>
        <w:t>so de Negocio</w:t>
      </w:r>
      <w:bookmarkStart w:id="24" w:name="_Toc89224935"/>
      <w:bookmarkStart w:id="25" w:name="_Toc199424702"/>
      <w:bookmarkEnd w:id="22"/>
      <w:bookmarkEnd w:id="23"/>
    </w:p>
    <w:p w14:paraId="1B80138C" w14:textId="3138BFFC" w:rsidR="003E63A2" w:rsidRDefault="00F52DA4" w:rsidP="003E63A2">
      <w:r w:rsidRPr="00F52DA4">
        <w:rPr>
          <w:noProof/>
        </w:rPr>
        <w:drawing>
          <wp:anchor distT="0" distB="0" distL="114300" distR="114300" simplePos="0" relativeHeight="251671552" behindDoc="0" locked="0" layoutInCell="1" allowOverlap="1" wp14:anchorId="1B5FD288" wp14:editId="4EC64C3C">
            <wp:simplePos x="0" y="0"/>
            <wp:positionH relativeFrom="margin">
              <wp:posOffset>232239</wp:posOffset>
            </wp:positionH>
            <wp:positionV relativeFrom="paragraph">
              <wp:posOffset>7223</wp:posOffset>
            </wp:positionV>
            <wp:extent cx="5483229" cy="350553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5" t="4517" r="3617"/>
                    <a:stretch/>
                  </pic:blipFill>
                  <pic:spPr bwMode="auto">
                    <a:xfrm>
                      <a:off x="0" y="0"/>
                      <a:ext cx="5485453" cy="350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DE8A6" w14:textId="53925E4E" w:rsidR="003E63A2" w:rsidRDefault="003E63A2" w:rsidP="003E63A2"/>
    <w:p w14:paraId="4474FD40" w14:textId="5724470E" w:rsidR="003E63A2" w:rsidRDefault="003E63A2" w:rsidP="003E63A2"/>
    <w:p w14:paraId="25C6D6E1" w14:textId="127483D8" w:rsidR="003E63A2" w:rsidRDefault="003E63A2" w:rsidP="003E63A2"/>
    <w:p w14:paraId="7F82628B" w14:textId="77777777" w:rsidR="003E63A2" w:rsidRPr="003E63A2" w:rsidRDefault="003E63A2" w:rsidP="003E63A2"/>
    <w:p w14:paraId="3FEA84EF" w14:textId="22FA95D3" w:rsidR="003E63A2" w:rsidRDefault="003E63A2" w:rsidP="003E63A2"/>
    <w:p w14:paraId="025280B2" w14:textId="33453F53" w:rsidR="003E63A2" w:rsidRDefault="003E63A2" w:rsidP="003E63A2"/>
    <w:p w14:paraId="09F82D00" w14:textId="10E30EF4" w:rsidR="003E63A2" w:rsidRDefault="003E63A2" w:rsidP="003E63A2"/>
    <w:p w14:paraId="71C151B9" w14:textId="38042D64" w:rsidR="003E63A2" w:rsidRDefault="003E63A2" w:rsidP="003E63A2"/>
    <w:p w14:paraId="79C020D2" w14:textId="5AB81737" w:rsidR="003E63A2" w:rsidRDefault="003E63A2" w:rsidP="003E63A2"/>
    <w:p w14:paraId="635F8DCB" w14:textId="63CF8567" w:rsidR="003E63A2" w:rsidRDefault="003E63A2" w:rsidP="003E63A2"/>
    <w:p w14:paraId="2B3DA666" w14:textId="77777777" w:rsidR="003E63A2" w:rsidRPr="003E63A2" w:rsidRDefault="003E63A2" w:rsidP="003E63A2"/>
    <w:bookmarkEnd w:id="24"/>
    <w:bookmarkEnd w:id="25"/>
    <w:p w14:paraId="454C48B9" w14:textId="342915C2" w:rsidR="00476585" w:rsidRDefault="00476585" w:rsidP="000969A3">
      <w:pPr>
        <w:pStyle w:val="Ttulo1"/>
        <w:numPr>
          <w:ilvl w:val="0"/>
          <w:numId w:val="0"/>
        </w:numPr>
        <w:shd w:val="clear" w:color="auto" w:fill="auto"/>
        <w:spacing w:line="240" w:lineRule="auto"/>
        <w:rPr>
          <w:rFonts w:ascii="Muller Bold" w:hAnsi="Muller Bold" w:cs="Tahoma"/>
          <w:b w:val="0"/>
          <w:bCs/>
          <w:sz w:val="20"/>
        </w:rPr>
      </w:pPr>
    </w:p>
    <w:p w14:paraId="1A8EBAAD" w14:textId="77777777" w:rsidR="00476585" w:rsidRDefault="00476585" w:rsidP="00476585"/>
    <w:p w14:paraId="709C2DAD" w14:textId="77777777" w:rsidR="00476585" w:rsidRDefault="00476585" w:rsidP="00476585"/>
    <w:p w14:paraId="329133D8" w14:textId="17AD5D83" w:rsidR="00476585" w:rsidRDefault="00476585" w:rsidP="00476585"/>
    <w:p w14:paraId="077EB1D3" w14:textId="77777777" w:rsidR="00476585" w:rsidRDefault="00476585" w:rsidP="00476585"/>
    <w:p w14:paraId="2278A2A7" w14:textId="139457C7" w:rsidR="00476585" w:rsidRDefault="00476585" w:rsidP="00476585"/>
    <w:p w14:paraId="3017CB29" w14:textId="1B1A4774" w:rsidR="00476585" w:rsidRPr="00476585" w:rsidRDefault="00476585" w:rsidP="00476585"/>
    <w:p w14:paraId="1BD9A9BB" w14:textId="43D77442" w:rsidR="00480D67" w:rsidRDefault="00A46743" w:rsidP="00A46743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26" w:name="_Toc12028767"/>
      <w:r w:rsidRPr="00A46743">
        <w:rPr>
          <w:rFonts w:ascii="Muller Bold" w:hAnsi="Muller Bold" w:cs="Tahoma"/>
          <w:b w:val="0"/>
          <w:bCs/>
          <w:sz w:val="20"/>
        </w:rPr>
        <w:t>VISTA LÓGICA</w:t>
      </w:r>
      <w:bookmarkEnd w:id="26"/>
    </w:p>
    <w:p w14:paraId="08512981" w14:textId="5FCD8868" w:rsidR="00B24AD5" w:rsidRPr="00B24AD5" w:rsidRDefault="00B24AD5" w:rsidP="00B24AD5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7" w:name="_Toc12028768"/>
      <w:r>
        <w:rPr>
          <w:rFonts w:ascii="Muller Bold" w:hAnsi="Muller Bold" w:cs="Tahoma"/>
          <w:b w:val="0"/>
          <w:sz w:val="20"/>
        </w:rPr>
        <w:t>Lista de trabajadores de Negocio</w:t>
      </w:r>
      <w:bookmarkEnd w:id="27"/>
    </w:p>
    <w:tbl>
      <w:tblPr>
        <w:tblW w:w="8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1"/>
        <w:gridCol w:w="1724"/>
        <w:gridCol w:w="5655"/>
      </w:tblGrid>
      <w:tr w:rsidR="00480D67" w:rsidRPr="00D36C70" w14:paraId="3C66E408" w14:textId="77777777" w:rsidTr="005F4964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CB1E0AD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F052A22" w14:textId="77777777" w:rsidR="00480D67" w:rsidRPr="00A64BBF" w:rsidRDefault="005F4964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Trabajador del Negocio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  <w:vAlign w:val="center"/>
          </w:tcPr>
          <w:p w14:paraId="442E39A9" w14:textId="77777777" w:rsidR="00480D67" w:rsidRPr="00A64BBF" w:rsidRDefault="005F4964" w:rsidP="005F4964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551B22" w:rsidRPr="008B67EE" w14:paraId="79ED5689" w14:textId="77777777" w:rsidTr="00B24AD5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5246E65D" w14:textId="77777777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500675D" w14:textId="3955221C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7B8A0BA3" w14:textId="313252B5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Persona que lleva a cabo la administración del negocio</w:t>
            </w:r>
          </w:p>
        </w:tc>
      </w:tr>
      <w:tr w:rsidR="00551B22" w:rsidRPr="008B67EE" w14:paraId="5EC5F166" w14:textId="77777777" w:rsidTr="00B24AD5">
        <w:tc>
          <w:tcPr>
            <w:tcW w:w="709" w:type="dxa"/>
            <w:shd w:val="clear" w:color="auto" w:fill="auto"/>
          </w:tcPr>
          <w:p w14:paraId="211DBC62" w14:textId="77777777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0CD0C3C3" w14:textId="02E43B6E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Almacén</w:t>
            </w:r>
          </w:p>
        </w:tc>
        <w:tc>
          <w:tcPr>
            <w:tcW w:w="5942" w:type="dxa"/>
            <w:shd w:val="clear" w:color="auto" w:fill="auto"/>
          </w:tcPr>
          <w:p w14:paraId="3FF2C03E" w14:textId="392D9BE5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Persona encargada de llevar a cabo el control de almacén del negocio</w:t>
            </w:r>
          </w:p>
        </w:tc>
      </w:tr>
      <w:tr w:rsidR="00551B22" w:rsidRPr="008B67EE" w14:paraId="7EEE74EF" w14:textId="77777777" w:rsidTr="00B24AD5">
        <w:tc>
          <w:tcPr>
            <w:tcW w:w="709" w:type="dxa"/>
            <w:shd w:val="clear" w:color="auto" w:fill="auto"/>
          </w:tcPr>
          <w:p w14:paraId="32341DD8" w14:textId="3BCC7F7B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1469AB5B" w14:textId="22A8B032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Recepcionista</w:t>
            </w:r>
          </w:p>
        </w:tc>
        <w:tc>
          <w:tcPr>
            <w:tcW w:w="5942" w:type="dxa"/>
            <w:shd w:val="clear" w:color="auto" w:fill="auto"/>
          </w:tcPr>
          <w:p w14:paraId="34DF8B44" w14:textId="61349AE3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Persona que recibe la mercadería proveniente de los proveedores hacia almacén</w:t>
            </w:r>
          </w:p>
        </w:tc>
      </w:tr>
      <w:tr w:rsidR="00551B22" w:rsidRPr="008B67EE" w14:paraId="123A6BC7" w14:textId="77777777" w:rsidTr="00B24AD5">
        <w:tc>
          <w:tcPr>
            <w:tcW w:w="709" w:type="dxa"/>
            <w:shd w:val="clear" w:color="auto" w:fill="auto"/>
          </w:tcPr>
          <w:p w14:paraId="6ACABEF4" w14:textId="2F435F76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1429" w:type="dxa"/>
            <w:shd w:val="clear" w:color="auto" w:fill="auto"/>
          </w:tcPr>
          <w:p w14:paraId="7F0C7BDD" w14:textId="45D8F044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Soporte técnico</w:t>
            </w:r>
          </w:p>
        </w:tc>
        <w:tc>
          <w:tcPr>
            <w:tcW w:w="5942" w:type="dxa"/>
            <w:shd w:val="clear" w:color="auto" w:fill="auto"/>
          </w:tcPr>
          <w:p w14:paraId="1CF8DCC6" w14:textId="42F29492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Persona encarga de brindar solución a cualquier percance técnico que exista dentro del sistema</w:t>
            </w:r>
          </w:p>
        </w:tc>
      </w:tr>
    </w:tbl>
    <w:p w14:paraId="66456E95" w14:textId="6E7E5F06" w:rsidR="00480D67" w:rsidRPr="002C20F2" w:rsidRDefault="00B24AD5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8" w:name="_Toc12028769"/>
      <w:r>
        <w:rPr>
          <w:rFonts w:ascii="Muller Bold" w:hAnsi="Muller Bold" w:cs="Tahoma"/>
          <w:b w:val="0"/>
          <w:sz w:val="20"/>
        </w:rPr>
        <w:t>Lista de entidades de Negocio</w:t>
      </w:r>
      <w:bookmarkEnd w:id="28"/>
    </w:p>
    <w:tbl>
      <w:tblPr>
        <w:tblW w:w="8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5F4964" w:rsidRPr="00D36C70" w14:paraId="61F50BDE" w14:textId="77777777" w:rsidTr="00C46EFD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0B03A4D" w14:textId="77777777" w:rsidR="005F4964" w:rsidRPr="00A64BBF" w:rsidRDefault="005F4964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3B94C3A" w14:textId="77777777" w:rsidR="005F4964" w:rsidRPr="00A64BBF" w:rsidRDefault="005F4964" w:rsidP="00C46EFD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Entidad del Negocio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  <w:vAlign w:val="center"/>
          </w:tcPr>
          <w:p w14:paraId="06AE2604" w14:textId="77777777" w:rsidR="005F4964" w:rsidRPr="00A64BBF" w:rsidRDefault="005F4964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551B22" w:rsidRPr="008B67EE" w14:paraId="27BBF3D6" w14:textId="77777777" w:rsidTr="00C46EFD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10D52821" w14:textId="77777777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5C7143B7" w14:textId="62346C39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Producto</w:t>
            </w: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003FB97F" w14:textId="67A3E89F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Producto informático de cualquier tipo, modelo, marca que ingresa al sistema.</w:t>
            </w:r>
          </w:p>
        </w:tc>
      </w:tr>
      <w:tr w:rsidR="00551B22" w:rsidRPr="008B67EE" w14:paraId="1A8681C0" w14:textId="77777777" w:rsidTr="00C46EFD">
        <w:tc>
          <w:tcPr>
            <w:tcW w:w="709" w:type="dxa"/>
            <w:shd w:val="clear" w:color="auto" w:fill="auto"/>
          </w:tcPr>
          <w:p w14:paraId="70862325" w14:textId="77777777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64FF38D4" w14:textId="5E268647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5942" w:type="dxa"/>
            <w:shd w:val="clear" w:color="auto" w:fill="auto"/>
          </w:tcPr>
          <w:p w14:paraId="2E33F68E" w14:textId="00BA2FCB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Persona que tiene una cuenta dentro del sistema con un ID, Nombre y Contraseña.</w:t>
            </w:r>
          </w:p>
        </w:tc>
      </w:tr>
      <w:tr w:rsidR="00551B22" w:rsidRPr="008B67EE" w14:paraId="06AEDE2F" w14:textId="77777777" w:rsidTr="00C46EFD">
        <w:tc>
          <w:tcPr>
            <w:tcW w:w="709" w:type="dxa"/>
            <w:shd w:val="clear" w:color="auto" w:fill="auto"/>
          </w:tcPr>
          <w:p w14:paraId="264D0D9F" w14:textId="7D8E5A48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7510482D" w14:textId="2973BF87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Proveedor</w:t>
            </w:r>
          </w:p>
        </w:tc>
        <w:tc>
          <w:tcPr>
            <w:tcW w:w="5942" w:type="dxa"/>
            <w:shd w:val="clear" w:color="auto" w:fill="auto"/>
          </w:tcPr>
          <w:p w14:paraId="0CADE820" w14:textId="70582D0E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Empresa que brinda al negocio de todos los productos necesario para ser comercializados.</w:t>
            </w:r>
          </w:p>
        </w:tc>
      </w:tr>
      <w:tr w:rsidR="00551B22" w:rsidRPr="008B67EE" w14:paraId="38BDCB71" w14:textId="77777777" w:rsidTr="00C46EFD">
        <w:tc>
          <w:tcPr>
            <w:tcW w:w="709" w:type="dxa"/>
            <w:shd w:val="clear" w:color="auto" w:fill="auto"/>
          </w:tcPr>
          <w:p w14:paraId="38D237D2" w14:textId="592A789C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1429" w:type="dxa"/>
            <w:shd w:val="clear" w:color="auto" w:fill="auto"/>
          </w:tcPr>
          <w:p w14:paraId="73B457B1" w14:textId="33E9CF73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  <w:tc>
          <w:tcPr>
            <w:tcW w:w="5942" w:type="dxa"/>
            <w:shd w:val="clear" w:color="auto" w:fill="auto"/>
          </w:tcPr>
          <w:p w14:paraId="68950A6C" w14:textId="476539FE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Cuenta con un cargo, salario, fecha de inicio y datos personales</w:t>
            </w:r>
          </w:p>
        </w:tc>
      </w:tr>
      <w:tr w:rsidR="00551B22" w:rsidRPr="008B67EE" w14:paraId="0F014621" w14:textId="77777777" w:rsidTr="00C46EFD">
        <w:tc>
          <w:tcPr>
            <w:tcW w:w="709" w:type="dxa"/>
            <w:shd w:val="clear" w:color="auto" w:fill="auto"/>
          </w:tcPr>
          <w:p w14:paraId="352C6643" w14:textId="40E64E72" w:rsidR="00551B22" w:rsidRPr="00F83019" w:rsidRDefault="00551B22" w:rsidP="00551B22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1429" w:type="dxa"/>
            <w:shd w:val="clear" w:color="auto" w:fill="auto"/>
          </w:tcPr>
          <w:p w14:paraId="035BE512" w14:textId="03FFD493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>Reporte</w:t>
            </w:r>
          </w:p>
        </w:tc>
        <w:tc>
          <w:tcPr>
            <w:tcW w:w="5942" w:type="dxa"/>
            <w:shd w:val="clear" w:color="auto" w:fill="auto"/>
          </w:tcPr>
          <w:p w14:paraId="776F9703" w14:textId="0EAAE001" w:rsidR="00551B22" w:rsidRPr="00551B22" w:rsidRDefault="00551B22" w:rsidP="00551B22">
            <w:pPr>
              <w:rPr>
                <w:rFonts w:cs="Arial"/>
                <w:sz w:val="24"/>
                <w:szCs w:val="24"/>
                <w:lang w:val="es-ES"/>
              </w:rPr>
            </w:pPr>
            <w:r w:rsidRPr="00551B22">
              <w:rPr>
                <w:rFonts w:cs="Arial"/>
                <w:sz w:val="24"/>
                <w:szCs w:val="24"/>
                <w:lang w:val="es-ES"/>
              </w:rPr>
              <w:t xml:space="preserve">Se genera en el inventario, brinda el contenido del reporte y la fecha </w:t>
            </w:r>
            <w:proofErr w:type="gramStart"/>
            <w:r w:rsidRPr="00551B22">
              <w:rPr>
                <w:rFonts w:cs="Arial"/>
                <w:sz w:val="24"/>
                <w:szCs w:val="24"/>
                <w:lang w:val="es-ES"/>
              </w:rPr>
              <w:t>del mismo</w:t>
            </w:r>
            <w:proofErr w:type="gramEnd"/>
            <w:r w:rsidRPr="00551B22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</w:tbl>
    <w:p w14:paraId="01A80E6C" w14:textId="5A44AC24" w:rsidR="005F4964" w:rsidRDefault="005F4964">
      <w:pPr>
        <w:spacing w:line="240" w:lineRule="auto"/>
        <w:jc w:val="left"/>
        <w:rPr>
          <w:lang w:val="es-ES"/>
        </w:rPr>
      </w:pPr>
    </w:p>
    <w:p w14:paraId="6DBD390F" w14:textId="3E63AB80" w:rsidR="002F0B3B" w:rsidRPr="002F0B3B" w:rsidRDefault="005F4964" w:rsidP="002F0B3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2028770"/>
      <w:r w:rsidRPr="005F4964">
        <w:rPr>
          <w:rFonts w:ascii="Muller Bold" w:hAnsi="Muller Bold" w:cs="Tahoma"/>
          <w:b w:val="0"/>
          <w:sz w:val="20"/>
        </w:rPr>
        <w:t>Diagrama del Negocio</w:t>
      </w:r>
      <w:bookmarkEnd w:id="29"/>
    </w:p>
    <w:p w14:paraId="11E2541E" w14:textId="10B72ACA" w:rsidR="005F4964" w:rsidRDefault="000969A3" w:rsidP="003B7110">
      <w:pPr>
        <w:rPr>
          <w:lang w:val="es-ES"/>
        </w:rPr>
      </w:pPr>
      <w:r w:rsidRPr="002F0B3B">
        <w:rPr>
          <w:rFonts w:ascii="Muller Bold" w:hAnsi="Muller Bold" w:cs="Tahoma"/>
          <w:b/>
          <w:noProof/>
          <w:sz w:val="20"/>
        </w:rPr>
        <w:drawing>
          <wp:anchor distT="0" distB="0" distL="114300" distR="114300" simplePos="0" relativeHeight="251672576" behindDoc="0" locked="0" layoutInCell="1" allowOverlap="1" wp14:anchorId="52A60EC0" wp14:editId="5DF1405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057775" cy="35902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1C1E0" w14:textId="1A9F9316" w:rsidR="005F4964" w:rsidRDefault="005F4964" w:rsidP="003B7110">
      <w:pPr>
        <w:rPr>
          <w:lang w:val="es-ES"/>
        </w:rPr>
      </w:pPr>
      <w:r>
        <w:rPr>
          <w:lang w:val="es-ES"/>
        </w:rPr>
        <w:tab/>
      </w:r>
    </w:p>
    <w:p w14:paraId="4E378EB2" w14:textId="77777777" w:rsidR="005F4964" w:rsidRDefault="005F4964" w:rsidP="003B7110">
      <w:pPr>
        <w:rPr>
          <w:lang w:val="es-ES"/>
        </w:rPr>
      </w:pPr>
    </w:p>
    <w:p w14:paraId="446A1C77" w14:textId="77777777" w:rsidR="005F4964" w:rsidRDefault="005F4964" w:rsidP="003B7110">
      <w:pPr>
        <w:rPr>
          <w:lang w:val="es-ES"/>
        </w:rPr>
      </w:pPr>
    </w:p>
    <w:p w14:paraId="35D2E2A3" w14:textId="77777777" w:rsidR="005F4964" w:rsidRDefault="005F4964" w:rsidP="003B7110">
      <w:pPr>
        <w:rPr>
          <w:lang w:val="es-ES"/>
        </w:rPr>
      </w:pPr>
    </w:p>
    <w:p w14:paraId="764D6625" w14:textId="77777777" w:rsidR="005F4964" w:rsidRDefault="005F4964" w:rsidP="003B7110">
      <w:pPr>
        <w:rPr>
          <w:lang w:val="es-ES"/>
        </w:rPr>
      </w:pPr>
    </w:p>
    <w:p w14:paraId="12549EF7" w14:textId="77777777" w:rsidR="005F4964" w:rsidRDefault="005F4964" w:rsidP="003B7110">
      <w:pPr>
        <w:rPr>
          <w:lang w:val="es-ES"/>
        </w:rPr>
      </w:pPr>
    </w:p>
    <w:p w14:paraId="53633795" w14:textId="77777777" w:rsidR="005F4964" w:rsidRDefault="005F4964" w:rsidP="003B7110">
      <w:pPr>
        <w:rPr>
          <w:lang w:val="es-ES"/>
        </w:rPr>
      </w:pPr>
    </w:p>
    <w:p w14:paraId="20581E68" w14:textId="77777777" w:rsidR="005F4964" w:rsidRDefault="005F4964" w:rsidP="003B7110">
      <w:pPr>
        <w:rPr>
          <w:lang w:val="es-ES"/>
        </w:rPr>
      </w:pPr>
    </w:p>
    <w:p w14:paraId="6F9335FF" w14:textId="1583AA70" w:rsidR="005F4964" w:rsidRDefault="005F4964" w:rsidP="003B7110">
      <w:pPr>
        <w:rPr>
          <w:lang w:val="es-ES"/>
        </w:rPr>
      </w:pPr>
    </w:p>
    <w:p w14:paraId="7D8B7D01" w14:textId="77777777" w:rsidR="005F4964" w:rsidRDefault="005F4964" w:rsidP="003B7110">
      <w:pPr>
        <w:rPr>
          <w:lang w:val="es-ES"/>
        </w:rPr>
      </w:pPr>
    </w:p>
    <w:p w14:paraId="6B479BDA" w14:textId="77777777" w:rsidR="005F4964" w:rsidRDefault="005F4964" w:rsidP="003B7110">
      <w:pPr>
        <w:rPr>
          <w:lang w:val="es-ES"/>
        </w:rPr>
      </w:pPr>
    </w:p>
    <w:p w14:paraId="3532EA37" w14:textId="6DDD6F1B" w:rsidR="005F4964" w:rsidRDefault="005F4964" w:rsidP="003B7110">
      <w:pPr>
        <w:rPr>
          <w:lang w:val="es-ES"/>
        </w:rPr>
      </w:pPr>
    </w:p>
    <w:p w14:paraId="7D5008BC" w14:textId="36952B9E" w:rsidR="005F4964" w:rsidRDefault="005F4964" w:rsidP="003B7110">
      <w:pPr>
        <w:rPr>
          <w:lang w:val="es-ES"/>
        </w:rPr>
      </w:pPr>
    </w:p>
    <w:p w14:paraId="13B70AD1" w14:textId="0D6C0852" w:rsidR="00551B22" w:rsidRDefault="00551B22" w:rsidP="003B7110">
      <w:pPr>
        <w:rPr>
          <w:lang w:val="es-ES"/>
        </w:rPr>
      </w:pPr>
    </w:p>
    <w:p w14:paraId="0487E9C4" w14:textId="6D1FAB9D" w:rsidR="00551B22" w:rsidRDefault="00551B22" w:rsidP="003B7110">
      <w:pPr>
        <w:rPr>
          <w:lang w:val="es-ES"/>
        </w:rPr>
      </w:pPr>
    </w:p>
    <w:p w14:paraId="730794B4" w14:textId="04E0A22C" w:rsidR="00551B22" w:rsidRDefault="00551B22" w:rsidP="003B7110">
      <w:pPr>
        <w:rPr>
          <w:lang w:val="es-ES"/>
        </w:rPr>
      </w:pPr>
    </w:p>
    <w:p w14:paraId="38BA314D" w14:textId="77777777" w:rsidR="00551B22" w:rsidRDefault="00551B22" w:rsidP="003B7110">
      <w:pPr>
        <w:rPr>
          <w:lang w:val="es-ES"/>
        </w:rPr>
      </w:pPr>
    </w:p>
    <w:p w14:paraId="026BFC74" w14:textId="17B325B1" w:rsidR="005F4964" w:rsidRDefault="005F4964" w:rsidP="003B7110">
      <w:pPr>
        <w:rPr>
          <w:lang w:val="es-ES"/>
        </w:rPr>
      </w:pPr>
    </w:p>
    <w:p w14:paraId="4EB9B62A" w14:textId="458E524F" w:rsidR="00551B22" w:rsidRDefault="00551B22" w:rsidP="003B7110">
      <w:pPr>
        <w:rPr>
          <w:lang w:val="es-ES"/>
        </w:rPr>
      </w:pPr>
    </w:p>
    <w:p w14:paraId="7FF86D7F" w14:textId="77777777" w:rsidR="00551B22" w:rsidRDefault="00551B22" w:rsidP="003B7110">
      <w:pPr>
        <w:rPr>
          <w:lang w:val="es-ES"/>
        </w:rPr>
      </w:pPr>
    </w:p>
    <w:p w14:paraId="03C08DD7" w14:textId="46492B95" w:rsidR="005F4964" w:rsidRDefault="005F4964" w:rsidP="003B7110">
      <w:pPr>
        <w:rPr>
          <w:lang w:val="es-ES"/>
        </w:rPr>
      </w:pPr>
    </w:p>
    <w:p w14:paraId="5F28E87B" w14:textId="0F261AF1" w:rsidR="005F4964" w:rsidRPr="005F4964" w:rsidRDefault="000969A3" w:rsidP="000969A3">
      <w:pPr>
        <w:pStyle w:val="Ttulo2"/>
        <w:tabs>
          <w:tab w:val="clear" w:pos="1427"/>
          <w:tab w:val="num" w:pos="576"/>
        </w:tabs>
        <w:ind w:left="576" w:hanging="36"/>
      </w:pPr>
      <w:bookmarkStart w:id="30" w:name="_Toc12028771"/>
      <w:r w:rsidRPr="000969A3">
        <w:rPr>
          <w:noProof/>
        </w:rPr>
        <w:drawing>
          <wp:anchor distT="0" distB="0" distL="114300" distR="114300" simplePos="0" relativeHeight="251680768" behindDoc="0" locked="0" layoutInCell="1" allowOverlap="1" wp14:anchorId="7F23C4C2" wp14:editId="1BCE8E57">
            <wp:simplePos x="0" y="0"/>
            <wp:positionH relativeFrom="column">
              <wp:posOffset>3288030</wp:posOffset>
            </wp:positionH>
            <wp:positionV relativeFrom="paragraph">
              <wp:posOffset>3612515</wp:posOffset>
            </wp:positionV>
            <wp:extent cx="1479550" cy="1111250"/>
            <wp:effectExtent l="0" t="0" r="635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7" t="3846" r="24464"/>
                    <a:stretch/>
                  </pic:blipFill>
                  <pic:spPr bwMode="auto">
                    <a:xfrm>
                      <a:off x="0" y="0"/>
                      <a:ext cx="14795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9A3">
        <w:rPr>
          <w:noProof/>
        </w:rPr>
        <w:drawing>
          <wp:anchor distT="0" distB="0" distL="114300" distR="114300" simplePos="0" relativeHeight="251679744" behindDoc="0" locked="0" layoutInCell="1" allowOverlap="1" wp14:anchorId="55077527" wp14:editId="5A172A7E">
            <wp:simplePos x="0" y="0"/>
            <wp:positionH relativeFrom="column">
              <wp:posOffset>900430</wp:posOffset>
            </wp:positionH>
            <wp:positionV relativeFrom="paragraph">
              <wp:posOffset>3656965</wp:posOffset>
            </wp:positionV>
            <wp:extent cx="1651000" cy="10985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4420" r="22532"/>
                    <a:stretch/>
                  </pic:blipFill>
                  <pic:spPr bwMode="auto">
                    <a:xfrm>
                      <a:off x="0" y="0"/>
                      <a:ext cx="16510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9A3">
        <w:rPr>
          <w:noProof/>
        </w:rPr>
        <w:drawing>
          <wp:anchor distT="0" distB="0" distL="114300" distR="114300" simplePos="0" relativeHeight="251677696" behindDoc="0" locked="0" layoutInCell="1" allowOverlap="1" wp14:anchorId="1F0379E6" wp14:editId="1EF060A7">
            <wp:simplePos x="0" y="0"/>
            <wp:positionH relativeFrom="margin">
              <wp:posOffset>3154680</wp:posOffset>
            </wp:positionH>
            <wp:positionV relativeFrom="paragraph">
              <wp:posOffset>2552065</wp:posOffset>
            </wp:positionV>
            <wp:extent cx="1752600" cy="111760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7" t="2762" r="20816"/>
                    <a:stretch/>
                  </pic:blipFill>
                  <pic:spPr bwMode="auto">
                    <a:xfrm>
                      <a:off x="0" y="0"/>
                      <a:ext cx="1752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9A3">
        <w:rPr>
          <w:noProof/>
        </w:rPr>
        <w:drawing>
          <wp:anchor distT="0" distB="0" distL="114300" distR="114300" simplePos="0" relativeHeight="251678720" behindDoc="0" locked="0" layoutInCell="1" allowOverlap="1" wp14:anchorId="4243AAE3" wp14:editId="536FFC6A">
            <wp:simplePos x="0" y="0"/>
            <wp:positionH relativeFrom="margin">
              <wp:posOffset>932180</wp:posOffset>
            </wp:positionH>
            <wp:positionV relativeFrom="paragraph">
              <wp:posOffset>2602865</wp:posOffset>
            </wp:positionV>
            <wp:extent cx="1625600" cy="11239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2" t="2747" r="22103" b="1"/>
                    <a:stretch/>
                  </pic:blipFill>
                  <pic:spPr bwMode="auto">
                    <a:xfrm>
                      <a:off x="0" y="0"/>
                      <a:ext cx="1625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B3B">
        <w:rPr>
          <w:noProof/>
        </w:rPr>
        <w:drawing>
          <wp:anchor distT="0" distB="0" distL="114300" distR="114300" simplePos="0" relativeHeight="251676672" behindDoc="0" locked="0" layoutInCell="1" allowOverlap="1" wp14:anchorId="58F2025E" wp14:editId="71CEA241">
            <wp:simplePos x="0" y="0"/>
            <wp:positionH relativeFrom="margin">
              <wp:posOffset>3042285</wp:posOffset>
            </wp:positionH>
            <wp:positionV relativeFrom="paragraph">
              <wp:posOffset>1474470</wp:posOffset>
            </wp:positionV>
            <wp:extent cx="2035810" cy="1087755"/>
            <wp:effectExtent l="0" t="0" r="254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8" t="5366" r="14962"/>
                    <a:stretch/>
                  </pic:blipFill>
                  <pic:spPr bwMode="auto">
                    <a:xfrm>
                      <a:off x="0" y="0"/>
                      <a:ext cx="203581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B3B">
        <w:rPr>
          <w:rFonts w:ascii="Muller Bold" w:hAnsi="Muller Bold" w:cs="Tahoma"/>
          <w:noProof/>
          <w:sz w:val="20"/>
        </w:rPr>
        <w:drawing>
          <wp:anchor distT="0" distB="0" distL="114300" distR="114300" simplePos="0" relativeHeight="251673600" behindDoc="0" locked="0" layoutInCell="1" allowOverlap="1" wp14:anchorId="4219FF30" wp14:editId="2BA609FD">
            <wp:simplePos x="0" y="0"/>
            <wp:positionH relativeFrom="column">
              <wp:posOffset>1008380</wp:posOffset>
            </wp:positionH>
            <wp:positionV relativeFrom="paragraph">
              <wp:posOffset>1510030</wp:posOffset>
            </wp:positionV>
            <wp:extent cx="1535430" cy="1104265"/>
            <wp:effectExtent l="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0" t="4370" r="23345"/>
                    <a:stretch/>
                  </pic:blipFill>
                  <pic:spPr bwMode="auto">
                    <a:xfrm>
                      <a:off x="0" y="0"/>
                      <a:ext cx="153543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B3B">
        <w:rPr>
          <w:rFonts w:ascii="Muller Bold" w:hAnsi="Muller Bold" w:cs="Tahoma"/>
          <w:noProof/>
          <w:sz w:val="20"/>
        </w:rPr>
        <w:drawing>
          <wp:anchor distT="0" distB="0" distL="114300" distR="114300" simplePos="0" relativeHeight="251674624" behindDoc="0" locked="0" layoutInCell="1" allowOverlap="1" wp14:anchorId="79210CD3" wp14:editId="45C9061A">
            <wp:simplePos x="0" y="0"/>
            <wp:positionH relativeFrom="column">
              <wp:posOffset>3183890</wp:posOffset>
            </wp:positionH>
            <wp:positionV relativeFrom="paragraph">
              <wp:posOffset>408940</wp:posOffset>
            </wp:positionV>
            <wp:extent cx="1687756" cy="108786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7" t="5368" r="22016"/>
                    <a:stretch/>
                  </pic:blipFill>
                  <pic:spPr bwMode="auto">
                    <a:xfrm>
                      <a:off x="0" y="0"/>
                      <a:ext cx="1687756" cy="108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B3B">
        <w:rPr>
          <w:noProof/>
        </w:rPr>
        <w:drawing>
          <wp:anchor distT="0" distB="0" distL="114300" distR="114300" simplePos="0" relativeHeight="251675648" behindDoc="0" locked="0" layoutInCell="1" allowOverlap="1" wp14:anchorId="4309C604" wp14:editId="31D199DC">
            <wp:simplePos x="0" y="0"/>
            <wp:positionH relativeFrom="column">
              <wp:posOffset>818515</wp:posOffset>
            </wp:positionH>
            <wp:positionV relativeFrom="paragraph">
              <wp:posOffset>427990</wp:posOffset>
            </wp:positionV>
            <wp:extent cx="1901338" cy="110503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8" t="4368" r="17083"/>
                    <a:stretch/>
                  </pic:blipFill>
                  <pic:spPr bwMode="auto">
                    <a:xfrm>
                      <a:off x="0" y="0"/>
                      <a:ext cx="1901338" cy="11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964" w:rsidRPr="005F4964">
        <w:rPr>
          <w:rFonts w:ascii="Muller Bold" w:hAnsi="Muller Bold" w:cs="Tahoma"/>
          <w:b w:val="0"/>
          <w:sz w:val="20"/>
        </w:rPr>
        <w:t>Diagrama de Realización de negocio (por cada caso de usos de Negocio)</w:t>
      </w:r>
      <w:bookmarkEnd w:id="30"/>
      <w:r>
        <w:rPr>
          <w:rFonts w:ascii="Muller Bold" w:hAnsi="Muller Bold" w:cs="Tahoma"/>
          <w:b w:val="0"/>
          <w:sz w:val="20"/>
        </w:rPr>
        <w:br/>
      </w:r>
      <w:r>
        <w:rPr>
          <w:rFonts w:ascii="Muller Bold" w:hAnsi="Muller Bold" w:cs="Tahoma"/>
          <w:b w:val="0"/>
          <w:sz w:val="20"/>
        </w:rPr>
        <w:br/>
      </w:r>
    </w:p>
    <w:sectPr w:rsidR="005F4964" w:rsidRPr="005F4964" w:rsidSect="00A34900">
      <w:footerReference w:type="even" r:id="rId22"/>
      <w:footerReference w:type="default" r:id="rId2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FEFD" w14:textId="77777777" w:rsidR="00214D02" w:rsidRDefault="00214D02">
      <w:r>
        <w:separator/>
      </w:r>
    </w:p>
  </w:endnote>
  <w:endnote w:type="continuationSeparator" w:id="0">
    <w:p w14:paraId="06621CAF" w14:textId="77777777" w:rsidR="00214D02" w:rsidRDefault="00214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7A3E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F517B2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7F580704" w14:textId="77777777" w:rsidTr="00206681">
      <w:trPr>
        <w:cantSplit/>
      </w:trPr>
      <w:tc>
        <w:tcPr>
          <w:tcW w:w="3130" w:type="dxa"/>
        </w:tcPr>
        <w:p w14:paraId="132A9E0C" w14:textId="3667CAE4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024767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22/03/2023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4FE0022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075D5701" w14:textId="77777777" w:rsidTr="00206681">
      <w:trPr>
        <w:trHeight w:val="230"/>
      </w:trPr>
      <w:tc>
        <w:tcPr>
          <w:tcW w:w="3130" w:type="dxa"/>
        </w:tcPr>
        <w:p w14:paraId="6F122F84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proofErr w:type="spellStart"/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  <w:proofErr w:type="spellEnd"/>
        </w:p>
      </w:tc>
      <w:tc>
        <w:tcPr>
          <w:tcW w:w="5760" w:type="dxa"/>
        </w:tcPr>
        <w:p w14:paraId="27B5DFF4" w14:textId="7364ABF0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9734F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9734F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22DF8028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7427" w14:textId="77777777" w:rsidR="00214D02" w:rsidRDefault="00214D02">
      <w:r>
        <w:separator/>
      </w:r>
    </w:p>
  </w:footnote>
  <w:footnote w:type="continuationSeparator" w:id="0">
    <w:p w14:paraId="3070A9E9" w14:textId="77777777" w:rsidR="00214D02" w:rsidRDefault="00214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47268683">
    <w:abstractNumId w:val="1"/>
  </w:num>
  <w:num w:numId="2" w16cid:durableId="27339123">
    <w:abstractNumId w:val="0"/>
  </w:num>
  <w:num w:numId="3" w16cid:durableId="643437504">
    <w:abstractNumId w:val="0"/>
  </w:num>
  <w:num w:numId="4" w16cid:durableId="756288900">
    <w:abstractNumId w:val="0"/>
  </w:num>
  <w:num w:numId="5" w16cid:durableId="2030525476">
    <w:abstractNumId w:val="0"/>
  </w:num>
  <w:num w:numId="6" w16cid:durableId="14427917">
    <w:abstractNumId w:val="0"/>
  </w:num>
  <w:num w:numId="7" w16cid:durableId="290089791">
    <w:abstractNumId w:val="0"/>
  </w:num>
  <w:num w:numId="8" w16cid:durableId="1898323650">
    <w:abstractNumId w:val="0"/>
  </w:num>
  <w:num w:numId="9" w16cid:durableId="1785491097">
    <w:abstractNumId w:val="0"/>
  </w:num>
  <w:num w:numId="10" w16cid:durableId="16844727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277"/>
    <w:rsid w:val="00016A2B"/>
    <w:rsid w:val="000239A4"/>
    <w:rsid w:val="00023AAC"/>
    <w:rsid w:val="00024767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969A3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ADC"/>
    <w:rsid w:val="00133E77"/>
    <w:rsid w:val="0014772D"/>
    <w:rsid w:val="00160011"/>
    <w:rsid w:val="00161401"/>
    <w:rsid w:val="00163EE5"/>
    <w:rsid w:val="0016739D"/>
    <w:rsid w:val="0016767E"/>
    <w:rsid w:val="00167E98"/>
    <w:rsid w:val="00175B4A"/>
    <w:rsid w:val="001804F8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14D02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0B3B"/>
    <w:rsid w:val="002F2C35"/>
    <w:rsid w:val="002F6FDA"/>
    <w:rsid w:val="00300C6A"/>
    <w:rsid w:val="00311BCD"/>
    <w:rsid w:val="00332BD4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3E63A2"/>
    <w:rsid w:val="00401AAB"/>
    <w:rsid w:val="00401C94"/>
    <w:rsid w:val="00407154"/>
    <w:rsid w:val="00424D29"/>
    <w:rsid w:val="004263B1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1B22"/>
    <w:rsid w:val="0056042D"/>
    <w:rsid w:val="005612E5"/>
    <w:rsid w:val="00563C92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673DB"/>
    <w:rsid w:val="0067146C"/>
    <w:rsid w:val="0067309A"/>
    <w:rsid w:val="0069646A"/>
    <w:rsid w:val="0069734F"/>
    <w:rsid w:val="006A249C"/>
    <w:rsid w:val="006B70A5"/>
    <w:rsid w:val="006D1AA6"/>
    <w:rsid w:val="006D3394"/>
    <w:rsid w:val="006E0C6B"/>
    <w:rsid w:val="006E4E33"/>
    <w:rsid w:val="006E7B54"/>
    <w:rsid w:val="006F3208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3E24"/>
    <w:rsid w:val="007C733F"/>
    <w:rsid w:val="007D0E61"/>
    <w:rsid w:val="007D4B41"/>
    <w:rsid w:val="007E23BA"/>
    <w:rsid w:val="007E4601"/>
    <w:rsid w:val="007F0B00"/>
    <w:rsid w:val="007F3310"/>
    <w:rsid w:val="007F6981"/>
    <w:rsid w:val="008161F6"/>
    <w:rsid w:val="00826BEC"/>
    <w:rsid w:val="00827A98"/>
    <w:rsid w:val="00833708"/>
    <w:rsid w:val="00833962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5277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223ED"/>
    <w:rsid w:val="00952ACD"/>
    <w:rsid w:val="009540BD"/>
    <w:rsid w:val="00960DCC"/>
    <w:rsid w:val="0096639C"/>
    <w:rsid w:val="00966922"/>
    <w:rsid w:val="00971522"/>
    <w:rsid w:val="0097190A"/>
    <w:rsid w:val="009736F9"/>
    <w:rsid w:val="00973E08"/>
    <w:rsid w:val="0097749F"/>
    <w:rsid w:val="00987A05"/>
    <w:rsid w:val="009A3EA8"/>
    <w:rsid w:val="009A4296"/>
    <w:rsid w:val="009A673F"/>
    <w:rsid w:val="009B4812"/>
    <w:rsid w:val="009C0F76"/>
    <w:rsid w:val="009D332A"/>
    <w:rsid w:val="009D5130"/>
    <w:rsid w:val="009F39F0"/>
    <w:rsid w:val="00A002BD"/>
    <w:rsid w:val="00A02DBD"/>
    <w:rsid w:val="00A02E7E"/>
    <w:rsid w:val="00A06191"/>
    <w:rsid w:val="00A06473"/>
    <w:rsid w:val="00A07EA6"/>
    <w:rsid w:val="00A141A0"/>
    <w:rsid w:val="00A20453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4EFA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47689"/>
    <w:rsid w:val="00B5029E"/>
    <w:rsid w:val="00B66328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B69BF"/>
    <w:rsid w:val="00BB7CAD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BE70B5"/>
    <w:rsid w:val="00C02785"/>
    <w:rsid w:val="00C16ECF"/>
    <w:rsid w:val="00C26FD3"/>
    <w:rsid w:val="00C27BEC"/>
    <w:rsid w:val="00C3471D"/>
    <w:rsid w:val="00C41664"/>
    <w:rsid w:val="00C4656C"/>
    <w:rsid w:val="00C516C7"/>
    <w:rsid w:val="00C55AC1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DF71F7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2F08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2DA4"/>
    <w:rsid w:val="00F5754A"/>
    <w:rsid w:val="00F678EE"/>
    <w:rsid w:val="00F7470D"/>
    <w:rsid w:val="00F83855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3AA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043BF2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bf031-a504-45cd-aa0d-0f096058efc2" xsi:nil="true"/>
    <lcf76f155ced4ddcb4097134ff3c332f xmlns="2160a2c5-c60e-4388-9d8c-8cfce607786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6" ma:contentTypeDescription="Crear nuevo documento." ma:contentTypeScope="" ma:versionID="63e1ac3a327d092f23fa8fa1733046f1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8c5674e8f69f1f5ad88b5eb4f65435d9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7de4084-6b85-4709-b0be-6055c393c943}" ma:internalName="TaxCatchAll" ma:showField="CatchAllData" ma:web="35ebf031-a504-45cd-aa0d-0f096058ef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1C805-BBF3-4704-A78D-094384C17E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FE547D-9B44-4C7A-8481-9FE06763AD9D}">
  <ds:schemaRefs>
    <ds:schemaRef ds:uri="http://schemas.microsoft.com/office/2006/metadata/properties"/>
    <ds:schemaRef ds:uri="http://schemas.microsoft.com/office/infopath/2007/PartnerControls"/>
    <ds:schemaRef ds:uri="35ebf031-a504-45cd-aa0d-0f096058efc2"/>
    <ds:schemaRef ds:uri="2160a2c5-c60e-4388-9d8c-8cfce6077867"/>
  </ds:schemaRefs>
</ds:datastoreItem>
</file>

<file path=customXml/itemProps3.xml><?xml version="1.0" encoding="utf-8"?>
<ds:datastoreItem xmlns:ds="http://schemas.openxmlformats.org/officeDocument/2006/customXml" ds:itemID="{A304F482-7A5E-4CD9-8FF6-944517F04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374C0D-65F2-42E6-BAA0-264D20A95F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208</TotalTime>
  <Pages>7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SL61361258 (Chancos Rodriguez, David Marlon)</cp:lastModifiedBy>
  <cp:revision>15</cp:revision>
  <cp:lastPrinted>2019-06-21T22:11:00Z</cp:lastPrinted>
  <dcterms:created xsi:type="dcterms:W3CDTF">2021-06-22T04:40:00Z</dcterms:created>
  <dcterms:modified xsi:type="dcterms:W3CDTF">2023-03-23T03:20:00Z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
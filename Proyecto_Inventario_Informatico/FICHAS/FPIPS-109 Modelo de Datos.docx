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43DB5" w14:textId="77777777" w:rsidR="004B6843" w:rsidRDefault="00000000">
      <w:pPr>
        <w:pStyle w:val="Encabezado"/>
        <w:tabs>
          <w:tab w:val="clear" w:pos="4252"/>
          <w:tab w:val="clear" w:pos="8504"/>
        </w:tabs>
        <w:jc w:val="center"/>
      </w:pPr>
      <w:r>
        <w:rPr>
          <w:noProof/>
          <w:color w:val="FEC81A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1395E" wp14:editId="1402A2F8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7566025" cy="10811510"/>
                <wp:effectExtent l="0" t="0" r="0" b="889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025" cy="10811510"/>
                        </a:xfrm>
                        <a:prstGeom prst="rect">
                          <a:avLst/>
                        </a:prstGeom>
                        <a:solidFill>
                          <a:srgbClr val="6F00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60629" w14:textId="77777777" w:rsidR="004B6843" w:rsidRDefault="004B68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01395E" id="Rectángulo 1" o:spid="_x0000_s1026" style="position:absolute;left:0;text-align:left;margin-left:0;margin-top:-70.9pt;width:595.75pt;height:851.3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" fillcolor="#6f00ed" stroked="f" strokeweight="1pt">
                <v:textbox>
                  <w:txbxContent>
                    <w:p w14:paraId="70C60629" w14:textId="77777777" w:rsidR="004B6843" w:rsidRDefault="004B6843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432B313" wp14:editId="680CB578">
                <wp:simplePos x="0" y="0"/>
                <wp:positionH relativeFrom="column">
                  <wp:posOffset>-506095</wp:posOffset>
                </wp:positionH>
                <wp:positionV relativeFrom="paragraph">
                  <wp:posOffset>-1270</wp:posOffset>
                </wp:positionV>
                <wp:extent cx="465455" cy="438785"/>
                <wp:effectExtent l="0" t="0" r="0" b="0"/>
                <wp:wrapNone/>
                <wp:docPr id="15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472" cy="438507"/>
                          <a:chOff x="0" y="0"/>
                          <a:chExt cx="490972" cy="438507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411219" y="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Rectángulo 23"/>
                        <wps:cNvSpPr/>
                        <wps:spPr>
                          <a:xfrm rot="5400000">
                            <a:off x="231448" y="19288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Rectángulo 24"/>
                        <wps:cNvSpPr/>
                        <wps:spPr>
                          <a:xfrm rot="18858645">
                            <a:off x="212558" y="-50439"/>
                            <a:ext cx="65856" cy="490972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upo 16" o:spid="_x0000_s1026" o:spt="203" style="position:absolute;left:0pt;margin-left:-39.85pt;margin-top:-0.1pt;height:34.55pt;width:36.65pt;z-index:251660288;mso-width-relative:page;mso-height-relative:page;" coordsize="490972,438507" o:gfxdata="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AYpzXrYAAAABwEAAA8AAAAAAAAAAQAgAAAA&#10;IgAAAGRycy9kb3ducmV2LnhtbFBLAQIUABQAAAAIAIdO4kBqfJOItgIAAAkJAAAOAAAAAAAAAAEA&#10;IAAAACcBAABkcnMvZTJvRG9jLnhtbFBLBQYAAAAABgAGAFkBAABPBgAAAAA=&#10;">
                <o:lock v:ext="edit" aspectratio="f"/>
                <v:rect id="_x0000_s1026" o:spid="_x0000_s1026" o:spt="1" style="position:absolute;left:411219;top:0;height:425397;width:65856;v-text-anchor:middle;" fillcolor="#FFC820" filled="t" stroked="f" coordsize="21600,21600" o:gfxdata="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K+/p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31448;top:192880;height:425397;width:65856;rotation:5898240f;v-text-anchor:middle;" fillcolor="#FFC820" filled="t" stroked="f" coordsize="21600,21600" o:gfxdata="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YaUEb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12558;top:-50439;height:490972;width:65856;rotation:-2994291f;v-text-anchor:middle;" fillcolor="#FFC820" filled="t" stroked="f" coordsize="21600,21600" o:gfxdata="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fk3Ay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 w14:paraId="76A033C0" w14:textId="77777777" w:rsidR="004B6843" w:rsidRDefault="00000000">
      <w:r>
        <w:rPr>
          <w:rFonts w:cs="Arial"/>
          <w:b/>
          <w:bCs/>
          <w:noProof/>
          <w:color w:val="E62C26"/>
          <w:sz w:val="40"/>
          <w:szCs w:val="40"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9AA711" wp14:editId="2A08154A">
                <wp:simplePos x="0" y="0"/>
                <wp:positionH relativeFrom="column">
                  <wp:posOffset>-572135</wp:posOffset>
                </wp:positionH>
                <wp:positionV relativeFrom="paragraph">
                  <wp:posOffset>672465</wp:posOffset>
                </wp:positionV>
                <wp:extent cx="4438650" cy="2665730"/>
                <wp:effectExtent l="0" t="0" r="0" b="127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266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93F606" w14:textId="77777777" w:rsidR="004B6843" w:rsidRDefault="00000000">
                            <w:pPr>
                              <w:jc w:val="left"/>
                              <w:rPr>
                                <w:rFonts w:ascii="Stag Book" w:hAnsi="Stag Book"/>
                              </w:rPr>
                            </w:pPr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  <w:sz w:val="80"/>
                                <w:szCs w:val="80"/>
                              </w:rPr>
                              <w:t>Proyecto Certificador de Desarrollo de Software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9AA711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7" type="#_x0000_t202" style="position:absolute;left:0;text-align:left;margin-left:-45.05pt;margin-top:52.95pt;width:349.5pt;height:209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" filled="f" stroked="f" strokeweight=".5pt">
                <v:textbox>
                  <w:txbxContent>
                    <w:p w14:paraId="0093F606" w14:textId="77777777" w:rsidR="004B6843" w:rsidRDefault="00000000">
                      <w:pPr>
                        <w:jc w:val="left"/>
                        <w:rPr>
                          <w:rFonts w:ascii="Stag Book" w:hAnsi="Stag Book"/>
                        </w:rPr>
                      </w:pPr>
                      <w:r>
                        <w:rPr>
                          <w:rFonts w:ascii="Stag Book" w:hAnsi="Stag Book" w:cs="Arial"/>
                          <w:color w:val="FFFFFF" w:themeColor="background1"/>
                          <w:sz w:val="80"/>
                          <w:szCs w:val="80"/>
                        </w:rPr>
                        <w:t>Proyecto Certificador de Desarrollo de Software 1</w:t>
                      </w:r>
                    </w:p>
                  </w:txbxContent>
                </v:textbox>
              </v:shape>
            </w:pict>
          </mc:Fallback>
        </mc:AlternateContent>
      </w:r>
    </w:p>
    <w:p w14:paraId="7AEE3546" w14:textId="77777777" w:rsidR="004B6843" w:rsidRDefault="004B6843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1F7EA742" w14:textId="77777777" w:rsidR="004B6843" w:rsidRDefault="004B6843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58E346F2" w14:textId="77777777" w:rsidR="004B6843" w:rsidRDefault="004B6843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2225A60E" w14:textId="77777777" w:rsidR="004B6843" w:rsidRDefault="004B6843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19602F65" w14:textId="77777777" w:rsidR="004B6843" w:rsidRDefault="004B6843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1A06F409" w14:textId="77777777" w:rsidR="004B6843" w:rsidRDefault="004B6843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17CCB58B" w14:textId="77777777" w:rsidR="004B6843" w:rsidRDefault="004B6843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235D58C9" w14:textId="77777777" w:rsidR="004B6843" w:rsidRDefault="004B6843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4F23CED7" w14:textId="77777777" w:rsidR="004B6843" w:rsidRDefault="004B6843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2BC2F44F" w14:textId="77777777" w:rsidR="004B6843" w:rsidRDefault="004B6843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71234B3F" w14:textId="77777777" w:rsidR="004B6843" w:rsidRDefault="004B6843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720A93D7" w14:textId="77777777" w:rsidR="004B6843" w:rsidRDefault="004B6843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1AD684F0" w14:textId="77777777" w:rsidR="004B6843" w:rsidRDefault="004B6843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32B698F8" w14:textId="77777777" w:rsidR="004B6843" w:rsidRDefault="004B6843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22173B43" w14:textId="77777777" w:rsidR="004B6843" w:rsidRDefault="004B6843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704932A8" w14:textId="77777777" w:rsidR="004B6843" w:rsidRDefault="004B6843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43295583" w14:textId="77777777" w:rsidR="004B6843" w:rsidRDefault="004B6843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23C24D72" w14:textId="77777777" w:rsidR="004B6843" w:rsidRDefault="004B6843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7021D37F" w14:textId="77777777" w:rsidR="004B6843" w:rsidRDefault="004B6843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5CBB9B1B" w14:textId="77777777" w:rsidR="004B6843" w:rsidRDefault="004B6843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243A5146" w14:textId="77777777" w:rsidR="004B6843" w:rsidRDefault="004B6843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6C4CA492" w14:textId="77777777" w:rsidR="004B6843" w:rsidRDefault="004B6843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53527371" w14:textId="77777777" w:rsidR="004B6843" w:rsidRDefault="004B6843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1D23A060" w14:textId="77777777" w:rsidR="004B6843" w:rsidRDefault="004B6843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7ACC530C" w14:textId="77777777" w:rsidR="004B6843" w:rsidRDefault="004B6843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0B9ADAD7" w14:textId="77777777" w:rsidR="004B6843" w:rsidRDefault="004B6843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4ECA17BC" w14:textId="77777777" w:rsidR="004B6843" w:rsidRDefault="004B6843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39FD78E4" w14:textId="77777777" w:rsidR="004B6843" w:rsidRDefault="004B6843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4C138464" w14:textId="77777777" w:rsidR="004B6843" w:rsidRDefault="004B6843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23CAC7B2" w14:textId="77777777" w:rsidR="004B6843" w:rsidRDefault="004B6843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355BC990" w14:textId="77777777" w:rsidR="004B6843" w:rsidRDefault="004B6843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1D50613F" w14:textId="77777777" w:rsidR="004B6843" w:rsidRDefault="004B6843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2FAF6FC0" w14:textId="77777777" w:rsidR="004B6843" w:rsidRDefault="004B6843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785EE5A0" w14:textId="77777777" w:rsidR="004B6843" w:rsidRDefault="004B6843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6B9C12E6" w14:textId="77777777" w:rsidR="004B6843" w:rsidRDefault="004B6843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5D8DF16C" w14:textId="77777777" w:rsidR="004B6843" w:rsidRDefault="004B6843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29739D6B" w14:textId="77777777" w:rsidR="004B6843" w:rsidRDefault="004B6843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536ADBE6" w14:textId="77777777" w:rsidR="004B6843" w:rsidRDefault="004B6843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4582F214" w14:textId="77777777" w:rsidR="004B6843" w:rsidRDefault="004B6843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4B8DB5D8" w14:textId="77777777" w:rsidR="004B6843" w:rsidRDefault="004B6843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1685EB60" w14:textId="77777777" w:rsidR="004B6843" w:rsidRDefault="004B6843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2AA3756D" w14:textId="77777777" w:rsidR="004B6843" w:rsidRDefault="004B6843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5BDCAF3D" w14:textId="77777777" w:rsidR="004B6843" w:rsidRDefault="004B6843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3C3B8C6E" w14:textId="77777777" w:rsidR="004B6843" w:rsidRDefault="004B6843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5387268F" w14:textId="77777777" w:rsidR="004B6843" w:rsidRDefault="004B6843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02DF2A8C" w14:textId="77777777" w:rsidR="004B6843" w:rsidRDefault="004B6843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466FF43B" w14:textId="77777777" w:rsidR="004B6843" w:rsidRDefault="004B6843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4FF95E31" w14:textId="77777777" w:rsidR="004B6843" w:rsidRDefault="00000000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2570C2" wp14:editId="1E6370C9">
                <wp:simplePos x="0" y="0"/>
                <wp:positionH relativeFrom="column">
                  <wp:posOffset>-584200</wp:posOffset>
                </wp:positionH>
                <wp:positionV relativeFrom="paragraph">
                  <wp:posOffset>193040</wp:posOffset>
                </wp:positionV>
                <wp:extent cx="5582920" cy="139255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2653" cy="1392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AE0FB1" w14:textId="77777777" w:rsidR="004B6843" w:rsidRDefault="00000000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</w:pPr>
                            <w:bookmarkStart w:id="0" w:name="_Hlk72862875"/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Tema Nº</w:t>
                            </w:r>
                            <w:bookmarkEnd w:id="0"/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11: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br/>
                            </w:r>
                            <w:r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>Modelo de Datos.</w:t>
                            </w:r>
                          </w:p>
                          <w:p w14:paraId="2C9CC1D5" w14:textId="77777777" w:rsidR="004B6843" w:rsidRDefault="004B6843">
                            <w:pPr>
                              <w:jc w:val="left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</w:pPr>
                          </w:p>
                          <w:p w14:paraId="14C4DBA1" w14:textId="77777777" w:rsidR="004B6843" w:rsidRDefault="00000000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Indicador de logro Nº11: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>
                              <w:rPr>
                                <w:rFonts w:cs="Arial"/>
                                <w:color w:val="FFFFFF" w:themeColor="background1"/>
                              </w:rPr>
                              <w:t>Conoce el modelo de datos de un sistema de información para construir el modelo lógico y físico de 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570C2" id="Cuadro de texto 10" o:spid="_x0000_s1028" type="#_x0000_t202" style="position:absolute;left:0;text-align:left;margin-left:-46pt;margin-top:15.2pt;width:439.6pt;height:109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" filled="f" stroked="f" strokeweight=".5pt">
                <v:textbox>
                  <w:txbxContent>
                    <w:p w14:paraId="2CAE0FB1" w14:textId="77777777" w:rsidR="004B6843" w:rsidRDefault="00000000">
                      <w:pPr>
                        <w:jc w:val="left"/>
                        <w:rPr>
                          <w:rFonts w:cs="Arial"/>
                          <w:color w:val="FFFFFF" w:themeColor="background1"/>
                          <w:lang w:val="es-ES"/>
                        </w:rPr>
                      </w:pPr>
                      <w:bookmarkStart w:id="1" w:name="_Hlk72862875"/>
                      <w:r>
                        <w:rPr>
                          <w:rFonts w:ascii="Stag Book" w:hAnsi="Stag Book" w:cs="Arial"/>
                          <w:color w:val="FFFFFF" w:themeColor="background1"/>
                        </w:rPr>
                        <w:t>Tema Nº</w:t>
                      </w:r>
                      <w:bookmarkEnd w:id="1"/>
                      <w:r>
                        <w:rPr>
                          <w:rFonts w:ascii="Stag Book" w:hAnsi="Stag Book" w:cs="Arial"/>
                          <w:color w:val="FFFFFF" w:themeColor="background1"/>
                        </w:rPr>
                        <w:t>11:</w:t>
                      </w:r>
                      <w:r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  <w:br/>
                      </w:r>
                      <w:r>
                        <w:rPr>
                          <w:rFonts w:cs="Arial"/>
                          <w:color w:val="FFFFFF" w:themeColor="background1"/>
                          <w:lang w:val="es-ES"/>
                        </w:rPr>
                        <w:t>Modelo de Datos.</w:t>
                      </w:r>
                    </w:p>
                    <w:p w14:paraId="2C9CC1D5" w14:textId="77777777" w:rsidR="004B6843" w:rsidRDefault="004B6843">
                      <w:pPr>
                        <w:jc w:val="left"/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</w:pPr>
                    </w:p>
                    <w:p w14:paraId="14C4DBA1" w14:textId="77777777" w:rsidR="004B6843" w:rsidRDefault="00000000">
                      <w:pPr>
                        <w:jc w:val="left"/>
                        <w:rPr>
                          <w:rFonts w:cs="Arial"/>
                          <w:color w:val="FFFFFF" w:themeColor="background1"/>
                        </w:rPr>
                      </w:pPr>
                      <w:r>
                        <w:rPr>
                          <w:rFonts w:ascii="Stag Book" w:hAnsi="Stag Book" w:cs="Arial"/>
                          <w:color w:val="FFFFFF" w:themeColor="background1"/>
                        </w:rPr>
                        <w:t>Indicador de logro Nº11:</w:t>
                      </w:r>
                      <w:r>
                        <w:rPr>
                          <w:rFonts w:cs="Arial"/>
                          <w:b/>
                          <w:bCs/>
                          <w:color w:val="FFFFFF" w:themeColor="background1"/>
                        </w:rPr>
                        <w:br/>
                      </w:r>
                      <w:r>
                        <w:rPr>
                          <w:rFonts w:cs="Arial"/>
                          <w:color w:val="FFFFFF" w:themeColor="background1"/>
                        </w:rPr>
                        <w:t>Conoce el modelo de datos de un sistema de información para construir el modelo lógico y físico de datos.</w:t>
                      </w:r>
                    </w:p>
                  </w:txbxContent>
                </v:textbox>
              </v:shape>
            </w:pict>
          </mc:Fallback>
        </mc:AlternateContent>
      </w:r>
    </w:p>
    <w:p w14:paraId="2C9F57B7" w14:textId="77777777" w:rsidR="004B6843" w:rsidRDefault="004B6843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77F4E01E" w14:textId="77777777" w:rsidR="004B6843" w:rsidRDefault="004B6843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0846DA89" w14:textId="77777777" w:rsidR="004B6843" w:rsidRDefault="004B6843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213A6228" w14:textId="77777777" w:rsidR="004B6843" w:rsidRDefault="004B6843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57D46EB3" w14:textId="77777777" w:rsidR="004B6843" w:rsidRDefault="00000000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  <w:r>
        <w:rPr>
          <w:noProof/>
          <w:lang w:eastAsia="es-PE"/>
        </w:rPr>
        <w:lastRenderedPageBreak/>
        <w:drawing>
          <wp:inline distT="0" distB="0" distL="0" distR="0" wp14:anchorId="67EA8C3C" wp14:editId="2C12C2FF">
            <wp:extent cx="1028700" cy="1057275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79E86" w14:textId="77777777" w:rsidR="004B6843" w:rsidRDefault="004B6843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387937D2" w14:textId="77777777" w:rsidR="004B6843" w:rsidRDefault="004B6843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000000" w:themeColor="text1"/>
          <w:sz w:val="24"/>
        </w:rPr>
      </w:pPr>
    </w:p>
    <w:p w14:paraId="1D5F5586" w14:textId="77777777" w:rsidR="004B6843" w:rsidRDefault="00000000">
      <w:pPr>
        <w:pStyle w:val="Encabezado"/>
        <w:tabs>
          <w:tab w:val="left" w:pos="708"/>
        </w:tabs>
        <w:jc w:val="center"/>
        <w:rPr>
          <w:rFonts w:ascii="Stag Book" w:hAnsi="Stag Book" w:cs="Tahoma"/>
          <w:bCs/>
          <w:color w:val="000000" w:themeColor="text1"/>
          <w:sz w:val="44"/>
          <w:szCs w:val="44"/>
        </w:rPr>
      </w:pPr>
      <w:bookmarkStart w:id="2" w:name="OLE_LINK13"/>
      <w:bookmarkStart w:id="3" w:name="OLE_LINK17"/>
      <w:bookmarkStart w:id="4" w:name="OLE_LINK14"/>
      <w:r>
        <w:rPr>
          <w:rFonts w:ascii="Tahoma" w:hAnsi="Tahoma" w:cs="Tahoma"/>
          <w:b/>
          <w:bCs/>
          <w:color w:val="000000" w:themeColor="text1"/>
          <w:sz w:val="40"/>
          <w:szCs w:val="40"/>
        </w:rPr>
        <w:t xml:space="preserve"> </w:t>
      </w:r>
      <w:r>
        <w:rPr>
          <w:rFonts w:ascii="Stag Book" w:hAnsi="Stag Book" w:cs="Tahoma"/>
          <w:bCs/>
          <w:color w:val="000000" w:themeColor="text1"/>
          <w:sz w:val="44"/>
          <w:szCs w:val="44"/>
        </w:rPr>
        <w:t>Desarrollo de Sistemas de Información</w:t>
      </w:r>
    </w:p>
    <w:p w14:paraId="6D60AE2C" w14:textId="77777777" w:rsidR="004B6843" w:rsidRDefault="004B6843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3106CC8A" w14:textId="77777777" w:rsidR="004B6843" w:rsidRDefault="004B6843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6CE19C07" w14:textId="77777777" w:rsidR="004B6843" w:rsidRDefault="004B6843">
      <w:pPr>
        <w:pStyle w:val="Encabezado"/>
        <w:tabs>
          <w:tab w:val="clear" w:pos="4252"/>
          <w:tab w:val="clear" w:pos="8504"/>
        </w:tabs>
        <w:rPr>
          <w:rFonts w:ascii="Tahoma" w:hAnsi="Tahoma" w:cs="Tahoma"/>
          <w:color w:val="000000" w:themeColor="text1"/>
        </w:rPr>
      </w:pPr>
    </w:p>
    <w:p w14:paraId="262BA6D7" w14:textId="7465A13C" w:rsidR="004B6843" w:rsidRDefault="00000000">
      <w:pPr>
        <w:pStyle w:val="Encabezado"/>
        <w:tabs>
          <w:tab w:val="clear" w:pos="4252"/>
          <w:tab w:val="clear" w:pos="8504"/>
        </w:tabs>
        <w:jc w:val="center"/>
        <w:rPr>
          <w:rFonts w:ascii="Muller Bold" w:hAnsi="Muller Bold" w:cs="Tahoma"/>
          <w:color w:val="000000"/>
        </w:rPr>
      </w:pPr>
      <w:r>
        <w:rPr>
          <w:rFonts w:ascii="Muller Bold" w:hAnsi="Muller Bold" w:cs="Arial"/>
          <w:color w:val="000000"/>
          <w:sz w:val="36"/>
          <w:szCs w:val="36"/>
        </w:rPr>
        <w:t>(</w:t>
      </w:r>
      <w:r>
        <w:rPr>
          <w:rFonts w:cs="Arial"/>
          <w:color w:val="000000"/>
          <w:sz w:val="36"/>
          <w:szCs w:val="36"/>
        </w:rPr>
        <w:t>Sistema de Gestión de Inventario de Equipos Informáticos</w:t>
      </w:r>
      <w:r>
        <w:rPr>
          <w:rFonts w:ascii="Muller Bold" w:hAnsi="Muller Bold" w:cs="Arial"/>
          <w:color w:val="000000"/>
          <w:sz w:val="36"/>
          <w:szCs w:val="36"/>
        </w:rPr>
        <w:t>)</w:t>
      </w:r>
    </w:p>
    <w:p w14:paraId="73AC47F7" w14:textId="77777777" w:rsidR="004B6843" w:rsidRDefault="004B6843">
      <w:pPr>
        <w:pStyle w:val="Encabezado"/>
        <w:tabs>
          <w:tab w:val="clear" w:pos="4252"/>
          <w:tab w:val="clear" w:pos="8504"/>
        </w:tabs>
        <w:rPr>
          <w:rFonts w:ascii="Muller Bold" w:hAnsi="Muller Bold" w:cs="Tahoma"/>
          <w:color w:val="000000" w:themeColor="text1"/>
        </w:rPr>
      </w:pPr>
    </w:p>
    <w:p w14:paraId="3351C1F9" w14:textId="77777777" w:rsidR="004B6843" w:rsidRDefault="004B6843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628B2F04" w14:textId="77777777" w:rsidR="004B6843" w:rsidRDefault="004B6843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1097AA30" w14:textId="77777777" w:rsidR="004B6843" w:rsidRDefault="004B6843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25689EF9" w14:textId="77777777" w:rsidR="004B6843" w:rsidRDefault="00000000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bCs/>
          <w:color w:val="000000" w:themeColor="text1"/>
          <w:szCs w:val="22"/>
        </w:rPr>
      </w:pPr>
      <w:r>
        <w:rPr>
          <w:rFonts w:ascii="Muller Regular" w:hAnsi="Muller Regular" w:cs="Tahoma"/>
          <w:bCs/>
          <w:color w:val="000000" w:themeColor="text1"/>
          <w:szCs w:val="22"/>
          <w:lang w:val="es-ES"/>
        </w:rPr>
        <w:t>FPIPS</w:t>
      </w:r>
      <w:r>
        <w:rPr>
          <w:rFonts w:ascii="Muller Regular" w:hAnsi="Muller Regular" w:cs="Tahoma"/>
          <w:bCs/>
          <w:color w:val="000000" w:themeColor="text1"/>
          <w:szCs w:val="22"/>
        </w:rPr>
        <w:t xml:space="preserve"> - 109 Modelo de Datos</w:t>
      </w:r>
    </w:p>
    <w:p w14:paraId="39A77E64" w14:textId="77777777" w:rsidR="004B6843" w:rsidRDefault="004B6843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69A88430" w14:textId="77777777" w:rsidR="004B6843" w:rsidRDefault="004B6843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00E418AE" w14:textId="77777777" w:rsidR="004B6843" w:rsidRDefault="004B6843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49938CA0" w14:textId="77777777" w:rsidR="004B6843" w:rsidRDefault="00000000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>
        <w:rPr>
          <w:rFonts w:ascii="Muller Regular" w:hAnsi="Muller Regular" w:cs="Tahoma"/>
          <w:color w:val="000000" w:themeColor="text1"/>
          <w:szCs w:val="22"/>
        </w:rPr>
        <w:t>Versión 1.0</w:t>
      </w:r>
    </w:p>
    <w:p w14:paraId="3C869F8E" w14:textId="77777777" w:rsidR="004B6843" w:rsidRDefault="004B6843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13A3F031" w14:textId="77777777" w:rsidR="004B6843" w:rsidRDefault="004B6843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134246F8" w14:textId="77777777" w:rsidR="004B6843" w:rsidRDefault="00000000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>
        <w:rPr>
          <w:rFonts w:ascii="Muller Regular" w:hAnsi="Muller Regular" w:cs="Tahoma"/>
          <w:color w:val="000000" w:themeColor="text1"/>
          <w:szCs w:val="22"/>
        </w:rPr>
        <w:t>Marzo del 2023– II</w:t>
      </w:r>
    </w:p>
    <w:p w14:paraId="70A9504A" w14:textId="77777777" w:rsidR="004B6843" w:rsidRDefault="004B6843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2A7A0991" w14:textId="77777777" w:rsidR="004B6843" w:rsidRDefault="00000000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color w:val="000000" w:themeColor="text1"/>
          <w:sz w:val="28"/>
          <w:szCs w:val="28"/>
          <w:u w:val="single"/>
        </w:rPr>
      </w:pPr>
      <w:r>
        <w:rPr>
          <w:rFonts w:ascii="Tahoma" w:hAnsi="Tahoma" w:cs="Tahoma"/>
          <w:b/>
          <w:color w:val="000000" w:themeColor="text1"/>
          <w:u w:val="single"/>
        </w:rPr>
        <w:t xml:space="preserve">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9"/>
        <w:gridCol w:w="7117"/>
      </w:tblGrid>
      <w:tr w:rsidR="004B6843" w14:paraId="330E2908" w14:textId="77777777">
        <w:tc>
          <w:tcPr>
            <w:tcW w:w="885" w:type="dxa"/>
            <w:shd w:val="clear" w:color="auto" w:fill="auto"/>
          </w:tcPr>
          <w:bookmarkEnd w:id="2"/>
          <w:bookmarkEnd w:id="3"/>
          <w:bookmarkEnd w:id="4"/>
          <w:p w14:paraId="26CDBBB2" w14:textId="77777777" w:rsidR="004B6843" w:rsidRDefault="0000000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Bold" w:hAnsi="Muller Bold" w:cs="Arial"/>
                <w:color w:val="000000" w:themeColor="text1"/>
                <w:sz w:val="20"/>
                <w:szCs w:val="24"/>
              </w:rPr>
            </w:pPr>
            <w:r>
              <w:rPr>
                <w:rFonts w:ascii="Muller Bold" w:hAnsi="Muller Bold" w:cs="Arial"/>
                <w:color w:val="000000" w:themeColor="text1"/>
                <w:sz w:val="20"/>
                <w:szCs w:val="24"/>
              </w:rPr>
              <w:t>Número</w:t>
            </w:r>
          </w:p>
        </w:tc>
        <w:tc>
          <w:tcPr>
            <w:tcW w:w="7201" w:type="dxa"/>
            <w:shd w:val="clear" w:color="auto" w:fill="auto"/>
          </w:tcPr>
          <w:p w14:paraId="3DA66219" w14:textId="77777777" w:rsidR="004B6843" w:rsidRDefault="0000000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Bold" w:hAnsi="Muller Bold" w:cs="Arial"/>
                <w:color w:val="000000" w:themeColor="text1"/>
                <w:sz w:val="20"/>
                <w:szCs w:val="24"/>
              </w:rPr>
            </w:pPr>
            <w:r>
              <w:rPr>
                <w:rFonts w:ascii="Muller Bold" w:hAnsi="Muller Bold" w:cs="Arial"/>
                <w:color w:val="000000" w:themeColor="text1"/>
                <w:sz w:val="20"/>
                <w:szCs w:val="24"/>
              </w:rPr>
              <w:t>Apellidos y Nombres</w:t>
            </w:r>
          </w:p>
        </w:tc>
      </w:tr>
      <w:tr w:rsidR="004B6843" w14:paraId="42673F72" w14:textId="77777777">
        <w:tc>
          <w:tcPr>
            <w:tcW w:w="885" w:type="dxa"/>
            <w:shd w:val="clear" w:color="auto" w:fill="auto"/>
          </w:tcPr>
          <w:p w14:paraId="4148EA7A" w14:textId="77777777" w:rsidR="004B6843" w:rsidRDefault="0000000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>1</w:t>
            </w:r>
          </w:p>
        </w:tc>
        <w:tc>
          <w:tcPr>
            <w:tcW w:w="7201" w:type="dxa"/>
            <w:shd w:val="clear" w:color="auto" w:fill="auto"/>
          </w:tcPr>
          <w:p w14:paraId="25582A9B" w14:textId="77777777" w:rsidR="004B6843" w:rsidRDefault="00000000">
            <w:pPr>
              <w:pStyle w:val="Encabezado"/>
              <w:tabs>
                <w:tab w:val="clear" w:pos="4252"/>
                <w:tab w:val="clear" w:pos="8504"/>
                <w:tab w:val="left" w:pos="434"/>
                <w:tab w:val="center" w:pos="3450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2"/>
              </w:rPr>
              <w:t>Acosta Arbildo Manuel</w:t>
            </w:r>
          </w:p>
        </w:tc>
      </w:tr>
      <w:tr w:rsidR="004B6843" w14:paraId="3F7EACE8" w14:textId="77777777">
        <w:tc>
          <w:tcPr>
            <w:tcW w:w="885" w:type="dxa"/>
            <w:shd w:val="clear" w:color="auto" w:fill="auto"/>
          </w:tcPr>
          <w:p w14:paraId="0DF9C8AA" w14:textId="77777777" w:rsidR="004B6843" w:rsidRDefault="0000000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>2</w:t>
            </w:r>
          </w:p>
        </w:tc>
        <w:tc>
          <w:tcPr>
            <w:tcW w:w="7201" w:type="dxa"/>
            <w:shd w:val="clear" w:color="auto" w:fill="auto"/>
          </w:tcPr>
          <w:p w14:paraId="4293E9D7" w14:textId="77777777" w:rsidR="004B6843" w:rsidRDefault="0000000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2"/>
              </w:rPr>
              <w:t>Chancos Rodríguez David</w:t>
            </w:r>
          </w:p>
        </w:tc>
      </w:tr>
      <w:tr w:rsidR="004B6843" w14:paraId="7A17E33A" w14:textId="77777777">
        <w:tc>
          <w:tcPr>
            <w:tcW w:w="885" w:type="dxa"/>
            <w:shd w:val="clear" w:color="auto" w:fill="auto"/>
          </w:tcPr>
          <w:p w14:paraId="79BC04EA" w14:textId="77777777" w:rsidR="004B6843" w:rsidRDefault="0000000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>3</w:t>
            </w:r>
          </w:p>
        </w:tc>
        <w:tc>
          <w:tcPr>
            <w:tcW w:w="7201" w:type="dxa"/>
            <w:shd w:val="clear" w:color="auto" w:fill="auto"/>
          </w:tcPr>
          <w:p w14:paraId="3D156D89" w14:textId="77777777" w:rsidR="004B6843" w:rsidRDefault="0000000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2"/>
              </w:rPr>
              <w:t xml:space="preserve">Magallanes Mendoza Bruno  </w:t>
            </w:r>
          </w:p>
        </w:tc>
      </w:tr>
    </w:tbl>
    <w:p w14:paraId="01752CB3" w14:textId="77777777" w:rsidR="004B6843" w:rsidRDefault="00000000">
      <w:pPr>
        <w:pStyle w:val="Subttulo"/>
        <w:jc w:val="both"/>
        <w:rPr>
          <w:rFonts w:ascii="Muller Bold" w:hAnsi="Muller Bold"/>
          <w:b w:val="0"/>
        </w:rPr>
      </w:pPr>
      <w:r>
        <w:rPr>
          <w:rFonts w:ascii="Tahoma" w:hAnsi="Tahoma" w:cs="Tahoma"/>
          <w:color w:val="000000" w:themeColor="text1"/>
        </w:rPr>
        <w:br w:type="page"/>
      </w:r>
    </w:p>
    <w:sdt>
      <w:sdtPr>
        <w:rPr>
          <w:rFonts w:ascii="Arial" w:eastAsia="Times New Roman" w:hAnsi="Arial" w:cs="Times New Roman"/>
          <w:color w:val="auto"/>
          <w:sz w:val="22"/>
          <w:szCs w:val="20"/>
          <w:lang w:val="es-ES" w:eastAsia="es-ES"/>
        </w:rPr>
        <w:id w:val="18795006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406FA0" w14:textId="77777777" w:rsidR="004B6843" w:rsidRDefault="00000000">
          <w:pPr>
            <w:pStyle w:val="TtuloTDC1"/>
            <w:rPr>
              <w:rFonts w:ascii="Stag Book" w:hAnsi="Stag Book"/>
              <w:color w:val="000000" w:themeColor="text1"/>
              <w:sz w:val="40"/>
            </w:rPr>
          </w:pPr>
          <w:r>
            <w:rPr>
              <w:rFonts w:ascii="Stag Book" w:hAnsi="Stag Book"/>
              <w:color w:val="000000" w:themeColor="text1"/>
              <w:sz w:val="40"/>
              <w:lang w:val="es-ES"/>
            </w:rPr>
            <w:t>Índice</w:t>
          </w:r>
        </w:p>
        <w:p w14:paraId="4E070120" w14:textId="77777777" w:rsidR="004B6843" w:rsidRDefault="00000000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lang w:eastAsia="es-PE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12035485" w:history="1">
            <w:r>
              <w:rPr>
                <w:rStyle w:val="Hipervnculo"/>
                <w:rFonts w:ascii="Muller Bold" w:hAnsi="Muller Bold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lang w:eastAsia="es-PE"/>
              </w:rPr>
              <w:tab/>
            </w:r>
            <w:r>
              <w:rPr>
                <w:rStyle w:val="Hipervnculo"/>
                <w:rFonts w:ascii="Muller Bold" w:hAnsi="Muller Bold"/>
              </w:rPr>
              <w:t>Historial del Documento</w:t>
            </w:r>
            <w:r>
              <w:tab/>
            </w:r>
            <w:r>
              <w:fldChar w:fldCharType="begin"/>
            </w:r>
            <w:r>
              <w:instrText xml:space="preserve"> PAGEREF _Toc12035485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DC31036" w14:textId="77777777" w:rsidR="004B6843" w:rsidRDefault="00000000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lang w:eastAsia="es-PE"/>
            </w:rPr>
          </w:pPr>
          <w:hyperlink w:anchor="_Toc12035486" w:history="1">
            <w:r>
              <w:rPr>
                <w:rStyle w:val="Hipervnculo"/>
                <w:rFonts w:ascii="Muller Bold" w:hAnsi="Muller Bold" w:cs="Tahoma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lang w:eastAsia="es-PE"/>
              </w:rPr>
              <w:tab/>
            </w:r>
            <w:r>
              <w:rPr>
                <w:rStyle w:val="Hipervnculo"/>
                <w:rFonts w:ascii="Muller Bold" w:hAnsi="Muller Bold" w:cs="Tahoma"/>
              </w:rPr>
              <w:t>INFORMACIÓN DEL DOCUMENTO</w:t>
            </w:r>
            <w:r>
              <w:tab/>
            </w:r>
            <w:r>
              <w:fldChar w:fldCharType="begin"/>
            </w:r>
            <w:r>
              <w:instrText xml:space="preserve"> PAGEREF _Toc12035486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3F51D935" w14:textId="77777777" w:rsidR="004B6843" w:rsidRDefault="00000000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lang w:eastAsia="es-PE"/>
            </w:rPr>
          </w:pPr>
          <w:hyperlink w:anchor="_Toc12035487" w:history="1">
            <w:r>
              <w:rPr>
                <w:rStyle w:val="Hipervnculo"/>
                <w:rFonts w:ascii="Muller Bold" w:hAnsi="Muller Bold" w:cs="Tahoma"/>
              </w:rPr>
              <w:t>2.1</w: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tab/>
            </w:r>
            <w:r>
              <w:rPr>
                <w:rStyle w:val="Hipervnculo"/>
                <w:rFonts w:ascii="Muller Bold" w:hAnsi="Muller Bold" w:cs="Tahoma"/>
              </w:rPr>
              <w:t>Situación actual</w:t>
            </w:r>
            <w:r>
              <w:tab/>
            </w:r>
            <w:r>
              <w:fldChar w:fldCharType="begin"/>
            </w:r>
            <w:r>
              <w:instrText xml:space="preserve"> PAGEREF _Toc12035487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4206AE2E" w14:textId="77777777" w:rsidR="004B6843" w:rsidRDefault="00000000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lang w:eastAsia="es-PE"/>
            </w:rPr>
          </w:pPr>
          <w:hyperlink w:anchor="_Toc12035488" w:history="1">
            <w:r>
              <w:rPr>
                <w:rStyle w:val="Hipervnculo"/>
                <w:rFonts w:ascii="Muller Bold" w:hAnsi="Muller Bold" w:cs="Tahoma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lang w:eastAsia="es-PE"/>
              </w:rPr>
              <w:tab/>
            </w:r>
            <w:r>
              <w:rPr>
                <w:rStyle w:val="Hipervnculo"/>
                <w:rFonts w:ascii="Muller Bold" w:hAnsi="Muller Bold" w:cs="Tahoma"/>
              </w:rPr>
              <w:t>NORMALIZACIÓN</w:t>
            </w:r>
            <w:r>
              <w:tab/>
            </w:r>
            <w:r>
              <w:fldChar w:fldCharType="begin"/>
            </w:r>
            <w:r>
              <w:instrText xml:space="preserve"> PAGEREF _Toc12035488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554F215" w14:textId="77777777" w:rsidR="004B6843" w:rsidRDefault="00000000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lang w:eastAsia="es-PE"/>
            </w:rPr>
          </w:pPr>
          <w:hyperlink w:anchor="_Toc12035489" w:history="1">
            <w:r>
              <w:rPr>
                <w:rStyle w:val="Hipervnculo"/>
                <w:rFonts w:ascii="Muller Bold" w:hAnsi="Muller Bold" w:cs="Tahoma"/>
              </w:rPr>
              <w:t>3.1</w: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tab/>
            </w:r>
            <w:r>
              <w:rPr>
                <w:rStyle w:val="Hipervnculo"/>
                <w:rFonts w:ascii="Muller Bold" w:hAnsi="Muller Bold" w:cs="Tahoma"/>
              </w:rPr>
              <w:t>Primera forma normal (incluye eliminación de los grupos repetitivos)</w:t>
            </w:r>
            <w:r>
              <w:tab/>
            </w:r>
            <w:r>
              <w:fldChar w:fldCharType="begin"/>
            </w:r>
            <w:r>
              <w:instrText xml:space="preserve"> PAGEREF _Toc12035489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6D7BB29" w14:textId="77777777" w:rsidR="004B6843" w:rsidRDefault="00000000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lang w:eastAsia="es-PE"/>
            </w:rPr>
          </w:pPr>
          <w:hyperlink w:anchor="_Toc12035490" w:history="1">
            <w:r>
              <w:rPr>
                <w:rStyle w:val="Hipervnculo"/>
                <w:rFonts w:ascii="Muller Bold" w:hAnsi="Muller Bold" w:cs="Tahoma"/>
              </w:rPr>
              <w:t>3.2</w: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tab/>
            </w:r>
            <w:r>
              <w:rPr>
                <w:rStyle w:val="Hipervnculo"/>
                <w:rFonts w:ascii="Muller Bold" w:hAnsi="Muller Bold" w:cs="Tahoma"/>
              </w:rPr>
              <w:t>Segunda forma normal (Asegura que todas las columnas que no son llave sean completamente dependiente de la llave primaria</w:t>
            </w:r>
            <w:r>
              <w:tab/>
            </w:r>
            <w:r>
              <w:fldChar w:fldCharType="begin"/>
            </w:r>
            <w:r>
              <w:instrText xml:space="preserve"> PAGEREF _Toc12035490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4D340230" w14:textId="77777777" w:rsidR="004B6843" w:rsidRDefault="00000000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lang w:eastAsia="es-PE"/>
            </w:rPr>
          </w:pPr>
          <w:hyperlink w:anchor="_Toc12035491" w:history="1">
            <w:r>
              <w:rPr>
                <w:rStyle w:val="Hipervnculo"/>
                <w:rFonts w:ascii="Muller Bold" w:hAnsi="Muller Bold" w:cs="Tahoma"/>
              </w:rPr>
              <w:t>3.3</w: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tab/>
            </w:r>
            <w:r>
              <w:rPr>
                <w:rStyle w:val="Hipervnculo"/>
                <w:rFonts w:ascii="Muller Bold" w:hAnsi="Muller Bold" w:cs="Tahoma"/>
              </w:rPr>
              <w:t>Tercera forma normal (Elimina cualquier dependencia transitiva)</w:t>
            </w:r>
            <w:r>
              <w:tab/>
            </w:r>
            <w:r>
              <w:fldChar w:fldCharType="begin"/>
            </w:r>
            <w:r>
              <w:instrText xml:space="preserve"> PAGEREF _Toc12035491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F44D3A9" w14:textId="77777777" w:rsidR="004B6843" w:rsidRDefault="00000000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lang w:eastAsia="es-PE"/>
            </w:rPr>
          </w:pPr>
          <w:hyperlink w:anchor="_Toc12035492" w:history="1">
            <w:r>
              <w:rPr>
                <w:rStyle w:val="Hipervnculo"/>
                <w:rFonts w:ascii="Muller Bold" w:hAnsi="Muller Bold" w:cs="Tahoma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lang w:eastAsia="es-PE"/>
              </w:rPr>
              <w:tab/>
            </w:r>
            <w:r>
              <w:rPr>
                <w:rStyle w:val="Hipervnculo"/>
                <w:rFonts w:ascii="Muller Bold" w:hAnsi="Muller Bold" w:cs="Tahoma"/>
              </w:rPr>
              <w:t>DIAGRAMA CONCEPTUAL</w:t>
            </w:r>
            <w:r>
              <w:tab/>
            </w:r>
            <w:r>
              <w:fldChar w:fldCharType="begin"/>
            </w:r>
            <w:r>
              <w:instrText xml:space="preserve"> PAGEREF _Toc12035492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6E78EDA2" w14:textId="77777777" w:rsidR="004B6843" w:rsidRDefault="00000000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lang w:eastAsia="es-PE"/>
            </w:rPr>
          </w:pPr>
          <w:hyperlink w:anchor="_Toc12035493" w:history="1">
            <w:r>
              <w:rPr>
                <w:rStyle w:val="Hipervnculo"/>
                <w:rFonts w:ascii="Muller Bold" w:hAnsi="Muller Bold" w:cs="Tahoma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lang w:eastAsia="es-PE"/>
              </w:rPr>
              <w:tab/>
            </w:r>
            <w:r>
              <w:rPr>
                <w:rStyle w:val="Hipervnculo"/>
                <w:rFonts w:ascii="Muller Bold" w:hAnsi="Muller Bold" w:cs="Tahoma"/>
              </w:rPr>
              <w:t>DIAGRAMA FISICO</w:t>
            </w:r>
            <w:r>
              <w:tab/>
            </w:r>
            <w:r>
              <w:fldChar w:fldCharType="begin"/>
            </w:r>
            <w:r>
              <w:instrText xml:space="preserve"> PAGEREF _Toc12035493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04147A1" w14:textId="77777777" w:rsidR="004B6843" w:rsidRDefault="00000000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lang w:eastAsia="es-PE"/>
            </w:rPr>
          </w:pPr>
          <w:hyperlink w:anchor="_Toc12035494" w:history="1">
            <w:r>
              <w:rPr>
                <w:rStyle w:val="Hipervnculo"/>
                <w:rFonts w:ascii="Muller Bold" w:hAnsi="Muller Bold" w:cs="Tahoma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lang w:eastAsia="es-PE"/>
              </w:rPr>
              <w:tab/>
            </w:r>
            <w:r>
              <w:rPr>
                <w:rStyle w:val="Hipervnculo"/>
                <w:rFonts w:ascii="Muller Bold" w:hAnsi="Muller Bold" w:cs="Tahoma"/>
              </w:rPr>
              <w:t>DICCIONARIO DE DATOS</w:t>
            </w:r>
            <w:r>
              <w:tab/>
            </w:r>
            <w:r>
              <w:fldChar w:fldCharType="begin"/>
            </w:r>
            <w:r>
              <w:instrText xml:space="preserve"> PAGEREF _Toc12035494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365B4FE" w14:textId="77777777" w:rsidR="004B6843" w:rsidRDefault="00000000">
          <w:pPr>
            <w:pStyle w:val="TDC2"/>
            <w:tabs>
              <w:tab w:val="right" w:leader="dot" w:pos="8806"/>
            </w:tabs>
            <w:rPr>
              <w:rFonts w:asciiTheme="minorHAnsi" w:eastAsiaTheme="minorEastAsia" w:hAnsiTheme="minorHAnsi" w:cstheme="minorBidi"/>
              <w:lang w:eastAsia="es-PE"/>
            </w:rPr>
          </w:pPr>
          <w:hyperlink w:anchor="_Toc12035495" w:history="1">
            <w:r>
              <w:rPr>
                <w:rStyle w:val="Hipervnculo"/>
                <w:rFonts w:ascii="Muller Bold" w:hAnsi="Muller Bold" w:cs="Tahoma"/>
              </w:rPr>
              <w:t>Lista de Tablas</w:t>
            </w:r>
            <w:r>
              <w:tab/>
            </w:r>
            <w:r>
              <w:fldChar w:fldCharType="begin"/>
            </w:r>
            <w:r>
              <w:instrText xml:space="preserve"> PAGEREF _Toc12035495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7FDD5560" w14:textId="77777777" w:rsidR="004B6843" w:rsidRDefault="00000000">
          <w:pPr>
            <w:pStyle w:val="TDC2"/>
            <w:tabs>
              <w:tab w:val="right" w:leader="dot" w:pos="8806"/>
            </w:tabs>
            <w:rPr>
              <w:rFonts w:asciiTheme="minorHAnsi" w:eastAsiaTheme="minorEastAsia" w:hAnsiTheme="minorHAnsi" w:cstheme="minorBidi"/>
              <w:lang w:eastAsia="es-PE"/>
            </w:rPr>
          </w:pPr>
          <w:hyperlink w:anchor="_Toc12035496" w:history="1">
            <w:r>
              <w:rPr>
                <w:rStyle w:val="Hipervnculo"/>
                <w:rFonts w:ascii="Muller Bold" w:hAnsi="Muller Bold" w:cs="Tahoma"/>
              </w:rPr>
              <w:t>Descripción de las Tablas</w:t>
            </w:r>
            <w:r>
              <w:tab/>
            </w:r>
            <w:r>
              <w:fldChar w:fldCharType="begin"/>
            </w:r>
            <w:r>
              <w:instrText xml:space="preserve"> PAGEREF _Toc12035496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692153A9" w14:textId="77777777" w:rsidR="004B6843" w:rsidRDefault="00000000">
          <w:pPr>
            <w:pStyle w:val="TDC3"/>
            <w:tabs>
              <w:tab w:val="right" w:leader="dot" w:pos="8806"/>
            </w:tabs>
            <w:rPr>
              <w:rFonts w:asciiTheme="minorHAnsi" w:eastAsiaTheme="minorEastAsia" w:hAnsiTheme="minorHAnsi" w:cstheme="minorBidi"/>
              <w:i w:val="0"/>
              <w:iCs w:val="0"/>
              <w:lang w:eastAsia="es-PE"/>
            </w:rPr>
          </w:pPr>
          <w:hyperlink w:anchor="_Toc12035497" w:history="1">
            <w:r>
              <w:rPr>
                <w:rStyle w:val="Hipervnculo"/>
                <w:rFonts w:ascii="Muller Light" w:hAnsi="Muller Light" w:cs="Tahoma"/>
              </w:rPr>
              <w:t>&lt;Nombre de la tabla&gt;</w:t>
            </w:r>
            <w:r>
              <w:tab/>
            </w:r>
            <w:r>
              <w:fldChar w:fldCharType="begin"/>
            </w:r>
            <w:r>
              <w:instrText xml:space="preserve"> PAGEREF _Toc12035497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3E936A1D" w14:textId="77777777" w:rsidR="004B6843" w:rsidRDefault="00000000">
          <w:pPr>
            <w:pStyle w:val="TDC3"/>
            <w:tabs>
              <w:tab w:val="right" w:leader="dot" w:pos="8806"/>
            </w:tabs>
            <w:rPr>
              <w:rFonts w:asciiTheme="minorHAnsi" w:eastAsiaTheme="minorEastAsia" w:hAnsiTheme="minorHAnsi" w:cstheme="minorBidi"/>
              <w:i w:val="0"/>
              <w:iCs w:val="0"/>
              <w:lang w:eastAsia="es-PE"/>
            </w:rPr>
          </w:pPr>
          <w:hyperlink w:anchor="_Toc12035498" w:history="1">
            <w:r>
              <w:rPr>
                <w:rStyle w:val="Hipervnculo"/>
                <w:rFonts w:ascii="Muller Light" w:hAnsi="Muller Light" w:cs="Tahoma"/>
              </w:rPr>
              <w:t>&lt;Nombre de la tabla&gt;</w:t>
            </w:r>
            <w:r>
              <w:tab/>
            </w:r>
            <w:r>
              <w:fldChar w:fldCharType="begin"/>
            </w:r>
            <w:r>
              <w:instrText xml:space="preserve"> PAGEREF _Toc12035498 \h </w:instrText>
            </w:r>
            <w:r>
              <w:fldChar w:fldCharType="separate"/>
            </w:r>
            <w:r>
              <w:rPr>
                <w:b/>
                <w:bCs/>
                <w:lang w:val="es-ES"/>
              </w:rPr>
              <w:t>¡Error! Marcador no definido.</w:t>
            </w:r>
            <w:r>
              <w:fldChar w:fldCharType="end"/>
            </w:r>
          </w:hyperlink>
        </w:p>
        <w:p w14:paraId="385AADB5" w14:textId="77777777" w:rsidR="004B6843" w:rsidRDefault="00000000">
          <w:pPr>
            <w:pStyle w:val="TDC3"/>
            <w:tabs>
              <w:tab w:val="right" w:leader="dot" w:pos="8806"/>
            </w:tabs>
            <w:rPr>
              <w:rFonts w:asciiTheme="minorHAnsi" w:eastAsiaTheme="minorEastAsia" w:hAnsiTheme="minorHAnsi" w:cstheme="minorBidi"/>
              <w:i w:val="0"/>
              <w:iCs w:val="0"/>
              <w:lang w:eastAsia="es-PE"/>
            </w:rPr>
          </w:pPr>
          <w:hyperlink w:anchor="_Toc12035499" w:history="1">
            <w:r>
              <w:rPr>
                <w:rStyle w:val="Hipervnculo"/>
                <w:rFonts w:ascii="Muller Light" w:hAnsi="Muller Light" w:cs="Tahoma"/>
              </w:rPr>
              <w:t>&lt;Nombre de la tabla&gt;</w:t>
            </w:r>
            <w:r>
              <w:tab/>
            </w:r>
            <w:r>
              <w:fldChar w:fldCharType="begin"/>
            </w:r>
            <w:r>
              <w:instrText xml:space="preserve"> PAGEREF _Toc12035499 \h </w:instrText>
            </w:r>
            <w:r>
              <w:fldChar w:fldCharType="separate"/>
            </w:r>
            <w:r>
              <w:rPr>
                <w:b/>
                <w:bCs/>
                <w:lang w:val="es-ES"/>
              </w:rPr>
              <w:t>¡Error! Marcador no definido.</w:t>
            </w:r>
            <w:r>
              <w:fldChar w:fldCharType="end"/>
            </w:r>
          </w:hyperlink>
        </w:p>
        <w:p w14:paraId="09C6C40F" w14:textId="77777777" w:rsidR="004B6843" w:rsidRDefault="00000000">
          <w:pPr>
            <w:pStyle w:val="TDC3"/>
            <w:tabs>
              <w:tab w:val="right" w:leader="dot" w:pos="8806"/>
            </w:tabs>
            <w:rPr>
              <w:rFonts w:asciiTheme="minorHAnsi" w:eastAsiaTheme="minorEastAsia" w:hAnsiTheme="minorHAnsi" w:cstheme="minorBidi"/>
              <w:i w:val="0"/>
              <w:iCs w:val="0"/>
              <w:lang w:eastAsia="es-PE"/>
            </w:rPr>
          </w:pPr>
          <w:hyperlink w:anchor="_Toc12035500" w:history="1">
            <w:r>
              <w:rPr>
                <w:rStyle w:val="Hipervnculo"/>
                <w:rFonts w:ascii="Muller Light" w:hAnsi="Muller Light" w:cs="Tahoma"/>
              </w:rPr>
              <w:t>&lt;Nombre de la tabla&gt;</w:t>
            </w:r>
            <w:r>
              <w:tab/>
            </w:r>
            <w:r>
              <w:fldChar w:fldCharType="begin"/>
            </w:r>
            <w:r>
              <w:instrText xml:space="preserve"> PAGEREF _Toc12035500 \h </w:instrText>
            </w:r>
            <w:r>
              <w:fldChar w:fldCharType="separate"/>
            </w:r>
            <w:r>
              <w:rPr>
                <w:b/>
                <w:bCs/>
                <w:lang w:val="es-ES"/>
              </w:rPr>
              <w:t>¡Error! Marcador no definido.</w:t>
            </w:r>
            <w:r>
              <w:fldChar w:fldCharType="end"/>
            </w:r>
          </w:hyperlink>
        </w:p>
        <w:p w14:paraId="295C3BFB" w14:textId="77777777" w:rsidR="004B6843" w:rsidRDefault="00000000">
          <w:r>
            <w:rPr>
              <w:b/>
              <w:bCs/>
              <w:lang w:val="es-ES"/>
            </w:rPr>
            <w:fldChar w:fldCharType="end"/>
          </w:r>
        </w:p>
      </w:sdtContent>
    </w:sdt>
    <w:p w14:paraId="5275DF6E" w14:textId="77777777" w:rsidR="004B6843" w:rsidRDefault="004B6843">
      <w:pPr>
        <w:rPr>
          <w:rFonts w:cs="Arial"/>
          <w:b/>
          <w:sz w:val="20"/>
        </w:rPr>
      </w:pPr>
    </w:p>
    <w:p w14:paraId="0F09513C" w14:textId="77777777" w:rsidR="004B6843" w:rsidRDefault="00000000">
      <w:pPr>
        <w:rPr>
          <w:rFonts w:ascii="Times New Roman" w:hAnsi="Times New Roman" w:cs="Arial"/>
          <w:caps/>
          <w:szCs w:val="22"/>
        </w:rPr>
      </w:pPr>
      <w:r>
        <w:rPr>
          <w:rFonts w:ascii="Times New Roman" w:hAnsi="Times New Roman" w:cs="Arial"/>
          <w:caps/>
          <w:szCs w:val="22"/>
        </w:rPr>
        <w:br w:type="page"/>
      </w:r>
    </w:p>
    <w:p w14:paraId="737E2F34" w14:textId="77777777" w:rsidR="004B6843" w:rsidRDefault="00000000">
      <w:pPr>
        <w:pStyle w:val="Ttulo1"/>
        <w:shd w:val="clear" w:color="auto" w:fill="auto"/>
        <w:tabs>
          <w:tab w:val="clear" w:pos="3551"/>
          <w:tab w:val="left" w:pos="432"/>
        </w:tabs>
        <w:spacing w:line="240" w:lineRule="auto"/>
        <w:ind w:left="432"/>
        <w:rPr>
          <w:rFonts w:ascii="Muller Bold" w:hAnsi="Muller Bold"/>
          <w:b w:val="0"/>
          <w:bCs/>
          <w:sz w:val="20"/>
        </w:rPr>
      </w:pPr>
      <w:bookmarkStart w:id="5" w:name="_Toc199394968"/>
      <w:bookmarkStart w:id="6" w:name="_Toc12035485"/>
      <w:bookmarkStart w:id="7" w:name="_Toc199424689"/>
      <w:bookmarkStart w:id="8" w:name="OLE_LINK3"/>
      <w:bookmarkStart w:id="9" w:name="OLE_LINK7"/>
      <w:bookmarkStart w:id="10" w:name="OLE_LINK4"/>
      <w:r>
        <w:rPr>
          <w:rFonts w:ascii="Muller Bold" w:hAnsi="Muller Bold"/>
          <w:b w:val="0"/>
          <w:bCs/>
          <w:sz w:val="20"/>
        </w:rPr>
        <w:lastRenderedPageBreak/>
        <w:t>Historial del Documento</w:t>
      </w:r>
      <w:bookmarkEnd w:id="5"/>
      <w:bookmarkEnd w:id="6"/>
      <w:bookmarkEnd w:id="7"/>
    </w:p>
    <w:tbl>
      <w:tblPr>
        <w:tblStyle w:val="Tablaprofesional"/>
        <w:tblW w:w="0" w:type="auto"/>
        <w:tblLook w:val="04A0" w:firstRow="1" w:lastRow="0" w:firstColumn="1" w:lastColumn="0" w:noHBand="0" w:noVBand="1"/>
      </w:tblPr>
      <w:tblGrid>
        <w:gridCol w:w="5334"/>
        <w:gridCol w:w="1620"/>
        <w:gridCol w:w="1759"/>
      </w:tblGrid>
      <w:tr w:rsidR="004B6843" w14:paraId="6E977B1F" w14:textId="77777777" w:rsidTr="004B6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13" w:type="dxa"/>
            <w:gridSpan w:val="3"/>
            <w:tcBorders>
              <w:top w:val="nil"/>
              <w:left w:val="single" w:sz="6" w:space="0" w:color="FFFFFF" w:themeColor="background1"/>
              <w:bottom w:val="nil"/>
              <w:right w:val="single" w:sz="6" w:space="0" w:color="FFFFFF" w:themeColor="background1"/>
            </w:tcBorders>
          </w:tcPr>
          <w:p w14:paraId="4AE5D7E0" w14:textId="77777777" w:rsidR="004B6843" w:rsidRDefault="00000000">
            <w:pPr>
              <w:rPr>
                <w:rFonts w:ascii="Muller Bold" w:hAnsi="Muller Bold" w:cs="Tahoma"/>
                <w:sz w:val="20"/>
              </w:rPr>
            </w:pPr>
            <w:r>
              <w:rPr>
                <w:rFonts w:ascii="Muller Bold" w:hAnsi="Muller Bold" w:cs="Tahoma"/>
                <w:b w:val="0"/>
                <w:bCs w:val="0"/>
                <w:sz w:val="20"/>
              </w:rPr>
              <w:t>Información del Documento</w:t>
            </w:r>
          </w:p>
        </w:tc>
      </w:tr>
      <w:tr w:rsidR="004B6843" w14:paraId="72F953EB" w14:textId="77777777" w:rsidTr="004B6843">
        <w:tc>
          <w:tcPr>
            <w:tcW w:w="5334" w:type="dxa"/>
            <w:tcBorders>
              <w:top w:val="nil"/>
            </w:tcBorders>
          </w:tcPr>
          <w:p w14:paraId="445B50CB" w14:textId="77777777" w:rsidR="004B6843" w:rsidRDefault="00000000">
            <w:pPr>
              <w:tabs>
                <w:tab w:val="left" w:pos="2646"/>
              </w:tabs>
              <w:rPr>
                <w:rFonts w:ascii="Muller Light" w:hAnsi="Muller Light" w:cs="Tahoma"/>
                <w:b/>
                <w:bCs/>
                <w:sz w:val="20"/>
              </w:rPr>
            </w:pPr>
            <w:r>
              <w:rPr>
                <w:rFonts w:ascii="Muller Light" w:hAnsi="Muller Light" w:cs="Tahoma"/>
                <w:b/>
                <w:bCs/>
                <w:sz w:val="20"/>
              </w:rPr>
              <w:t>Observaciones</w:t>
            </w:r>
            <w:r>
              <w:rPr>
                <w:rFonts w:ascii="Muller Light" w:hAnsi="Muller Light" w:cs="Tahoma"/>
                <w:b/>
                <w:bCs/>
                <w:sz w:val="20"/>
              </w:rPr>
              <w:tab/>
            </w:r>
          </w:p>
        </w:tc>
        <w:tc>
          <w:tcPr>
            <w:tcW w:w="1620" w:type="dxa"/>
            <w:tcBorders>
              <w:top w:val="nil"/>
            </w:tcBorders>
          </w:tcPr>
          <w:p w14:paraId="7E375163" w14:textId="77777777" w:rsidR="004B6843" w:rsidRDefault="00000000">
            <w:pPr>
              <w:rPr>
                <w:rFonts w:ascii="Muller Light" w:hAnsi="Muller Light" w:cs="Tahoma"/>
                <w:b/>
                <w:bCs/>
                <w:sz w:val="20"/>
              </w:rPr>
            </w:pPr>
            <w:r>
              <w:rPr>
                <w:rFonts w:ascii="Muller Light" w:hAnsi="Muller Light" w:cs="Tahoma"/>
                <w:b/>
                <w:bCs/>
                <w:sz w:val="20"/>
              </w:rPr>
              <w:t>Modificado por…</w:t>
            </w:r>
          </w:p>
        </w:tc>
        <w:tc>
          <w:tcPr>
            <w:tcW w:w="1759" w:type="dxa"/>
            <w:tcBorders>
              <w:top w:val="nil"/>
            </w:tcBorders>
          </w:tcPr>
          <w:p w14:paraId="2B3A3468" w14:textId="77777777" w:rsidR="004B6843" w:rsidRDefault="00000000">
            <w:pPr>
              <w:rPr>
                <w:rFonts w:ascii="Muller Light" w:hAnsi="Muller Light" w:cs="Tahoma"/>
                <w:b/>
                <w:bCs/>
                <w:sz w:val="20"/>
              </w:rPr>
            </w:pPr>
            <w:r>
              <w:rPr>
                <w:rFonts w:ascii="Muller Light" w:hAnsi="Muller Light" w:cs="Tahoma"/>
                <w:b/>
                <w:bCs/>
                <w:sz w:val="20"/>
              </w:rPr>
              <w:t>Fecha</w:t>
            </w:r>
          </w:p>
        </w:tc>
      </w:tr>
      <w:tr w:rsidR="004B6843" w14:paraId="44DACF3C" w14:textId="77777777" w:rsidTr="004B6843">
        <w:tc>
          <w:tcPr>
            <w:tcW w:w="5334" w:type="dxa"/>
          </w:tcPr>
          <w:p w14:paraId="62154BEA" w14:textId="77777777" w:rsidR="004B6843" w:rsidRDefault="00000000">
            <w:pPr>
              <w:tabs>
                <w:tab w:val="left" w:pos="2646"/>
              </w:tabs>
              <w:rPr>
                <w:rFonts w:ascii="Muller Light" w:hAnsi="Muller Light" w:cs="Arial"/>
                <w:bCs/>
                <w:sz w:val="20"/>
              </w:rPr>
            </w:pPr>
            <w:r>
              <w:rPr>
                <w:rFonts w:ascii="Muller Light" w:hAnsi="Muller Light" w:cs="Arial"/>
                <w:bCs/>
                <w:sz w:val="20"/>
              </w:rPr>
              <w:t xml:space="preserve"> </w:t>
            </w:r>
          </w:p>
        </w:tc>
        <w:tc>
          <w:tcPr>
            <w:tcW w:w="1620" w:type="dxa"/>
          </w:tcPr>
          <w:p w14:paraId="660E3F6D" w14:textId="77777777" w:rsidR="004B6843" w:rsidRDefault="004B6843">
            <w:pPr>
              <w:rPr>
                <w:rFonts w:ascii="Muller Light" w:hAnsi="Muller Light" w:cs="Arial"/>
                <w:bCs/>
                <w:sz w:val="20"/>
              </w:rPr>
            </w:pPr>
          </w:p>
        </w:tc>
        <w:tc>
          <w:tcPr>
            <w:tcW w:w="1759" w:type="dxa"/>
          </w:tcPr>
          <w:p w14:paraId="4BA41642" w14:textId="77777777" w:rsidR="004B6843" w:rsidRDefault="004B6843">
            <w:pPr>
              <w:rPr>
                <w:rFonts w:ascii="Muller Light" w:hAnsi="Muller Light" w:cs="Arial"/>
                <w:bCs/>
                <w:sz w:val="20"/>
              </w:rPr>
            </w:pPr>
          </w:p>
          <w:p w14:paraId="70F6BDC3" w14:textId="77777777" w:rsidR="004B6843" w:rsidRDefault="004B6843">
            <w:pPr>
              <w:rPr>
                <w:rFonts w:ascii="Muller Light" w:hAnsi="Muller Light" w:cs="Arial"/>
                <w:bCs/>
                <w:sz w:val="20"/>
              </w:rPr>
            </w:pPr>
          </w:p>
        </w:tc>
      </w:tr>
    </w:tbl>
    <w:p w14:paraId="194D1222" w14:textId="77777777" w:rsidR="004B6843" w:rsidRDefault="00000000">
      <w:pPr>
        <w:pStyle w:val="Ttulo1"/>
        <w:shd w:val="clear" w:color="auto" w:fill="auto"/>
        <w:tabs>
          <w:tab w:val="clear" w:pos="3551"/>
          <w:tab w:val="left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bookmarkStart w:id="11" w:name="_Toc12035486"/>
      <w:bookmarkEnd w:id="8"/>
      <w:bookmarkEnd w:id="9"/>
      <w:bookmarkEnd w:id="10"/>
      <w:r>
        <w:rPr>
          <w:rFonts w:ascii="Muller Bold" w:hAnsi="Muller Bold" w:cs="Tahoma"/>
          <w:b w:val="0"/>
          <w:bCs/>
          <w:sz w:val="20"/>
        </w:rPr>
        <w:t>INFORMACIÓN DEL DOCUMENTO</w:t>
      </w:r>
      <w:bookmarkEnd w:id="11"/>
    </w:p>
    <w:p w14:paraId="3CBD53F4" w14:textId="77777777" w:rsidR="004B6843" w:rsidRDefault="00000000">
      <w:pPr>
        <w:pStyle w:val="Ttulo2"/>
        <w:tabs>
          <w:tab w:val="clear" w:pos="1427"/>
          <w:tab w:val="left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2" w:name="_Toc12035487"/>
      <w:r>
        <w:rPr>
          <w:rFonts w:ascii="Muller Bold" w:hAnsi="Muller Bold" w:cs="Tahoma"/>
          <w:b w:val="0"/>
          <w:sz w:val="20"/>
        </w:rPr>
        <w:t>Situación actual</w:t>
      </w:r>
      <w:bookmarkEnd w:id="12"/>
    </w:p>
    <w:tbl>
      <w:tblPr>
        <w:tblW w:w="7938" w:type="dxa"/>
        <w:tblInd w:w="358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938"/>
      </w:tblGrid>
      <w:tr w:rsidR="004B6843" w14:paraId="37261D10" w14:textId="77777777">
        <w:trPr>
          <w:trHeight w:val="90"/>
        </w:trPr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64A9AEC" w14:textId="77777777" w:rsidR="004B6843" w:rsidRDefault="00000000">
            <w:pPr>
              <w:rPr>
                <w:sz w:val="20"/>
              </w:rPr>
            </w:pPr>
            <w:r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</w:rPr>
              <w:t xml:space="preserve">Este documento nos ayudara a comprender la normalización del </w:t>
            </w:r>
            <w:r>
              <w:rPr>
                <w:rFonts w:cs="Arial"/>
                <w:color w:val="000000"/>
                <w:sz w:val="24"/>
                <w:szCs w:val="24"/>
              </w:rPr>
              <w:t>Sistema de Gestión de Inventario de Equipos Informáticos</w:t>
            </w:r>
          </w:p>
        </w:tc>
      </w:tr>
    </w:tbl>
    <w:p w14:paraId="4C35B3AC" w14:textId="77777777" w:rsidR="004B6843" w:rsidRDefault="00000000">
      <w:pPr>
        <w:pStyle w:val="Ttulo1"/>
        <w:shd w:val="clear" w:color="auto" w:fill="auto"/>
        <w:tabs>
          <w:tab w:val="clear" w:pos="3551"/>
          <w:tab w:val="left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bookmarkStart w:id="13" w:name="_Toc12035488"/>
      <w:r>
        <w:rPr>
          <w:rFonts w:ascii="Muller Bold" w:hAnsi="Muller Bold" w:cs="Tahoma"/>
          <w:b w:val="0"/>
          <w:bCs/>
          <w:sz w:val="20"/>
        </w:rPr>
        <w:t>NORMALIZACIÓN</w:t>
      </w:r>
      <w:bookmarkEnd w:id="13"/>
    </w:p>
    <w:p w14:paraId="433AA48D" w14:textId="77777777" w:rsidR="004B6843" w:rsidRDefault="00000000">
      <w:pPr>
        <w:pStyle w:val="Ttulo2"/>
        <w:tabs>
          <w:tab w:val="clear" w:pos="1427"/>
          <w:tab w:val="left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4" w:name="_Toc12035489"/>
      <w:r>
        <w:rPr>
          <w:rFonts w:ascii="Muller Bold" w:hAnsi="Muller Bold" w:cs="Tahoma"/>
          <w:b w:val="0"/>
          <w:sz w:val="20"/>
        </w:rPr>
        <w:t>Primera forma normal (incluye eliminación de los grupos repetitivos)</w:t>
      </w:r>
      <w:bookmarkEnd w:id="14"/>
    </w:p>
    <w:p w14:paraId="3BC7919C" w14:textId="77777777" w:rsidR="004B6843" w:rsidRDefault="00000000">
      <w:bookmarkStart w:id="15" w:name="_Toc199424702"/>
      <w:bookmarkStart w:id="16" w:name="_Toc89224935"/>
      <w:r>
        <w:rPr>
          <w:rFonts w:ascii="Muller Bold" w:hAnsi="Muller Bold" w:cs="Tahoma"/>
          <w:bCs/>
          <w:noProof/>
          <w:sz w:val="20"/>
        </w:rPr>
        <w:drawing>
          <wp:anchor distT="0" distB="0" distL="114300" distR="114300" simplePos="0" relativeHeight="251663360" behindDoc="0" locked="0" layoutInCell="1" allowOverlap="1" wp14:anchorId="66CF8B5F" wp14:editId="4322BA71">
            <wp:simplePos x="0" y="0"/>
            <wp:positionH relativeFrom="margin">
              <wp:posOffset>-923290</wp:posOffset>
            </wp:positionH>
            <wp:positionV relativeFrom="paragraph">
              <wp:posOffset>7620</wp:posOffset>
            </wp:positionV>
            <wp:extent cx="7399020" cy="2345055"/>
            <wp:effectExtent l="0" t="0" r="11430" b="17145"/>
            <wp:wrapNone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902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15"/>
    <w:bookmarkEnd w:id="16"/>
    <w:p w14:paraId="7229E616" w14:textId="77777777" w:rsidR="004B6843" w:rsidRDefault="004B6843">
      <w:pPr>
        <w:pStyle w:val="Ttulo1"/>
        <w:numPr>
          <w:ilvl w:val="0"/>
          <w:numId w:val="0"/>
        </w:numPr>
        <w:shd w:val="clear" w:color="auto" w:fill="auto"/>
        <w:spacing w:line="240" w:lineRule="auto"/>
        <w:ind w:left="3551" w:hanging="432"/>
        <w:rPr>
          <w:rFonts w:ascii="Muller Bold" w:hAnsi="Muller Bold" w:cs="Tahoma"/>
          <w:b w:val="0"/>
          <w:bCs/>
          <w:sz w:val="20"/>
        </w:rPr>
      </w:pPr>
    </w:p>
    <w:p w14:paraId="4C6CC0B8" w14:textId="77777777" w:rsidR="004B6843" w:rsidRDefault="004B6843"/>
    <w:p w14:paraId="032A2DE3" w14:textId="77777777" w:rsidR="004B6843" w:rsidRDefault="004B6843"/>
    <w:p w14:paraId="042F052E" w14:textId="77777777" w:rsidR="004B6843" w:rsidRDefault="004B6843"/>
    <w:p w14:paraId="1AE67388" w14:textId="77777777" w:rsidR="004B6843" w:rsidRDefault="004B6843"/>
    <w:p w14:paraId="15EAED42" w14:textId="77777777" w:rsidR="004B6843" w:rsidRDefault="004B6843"/>
    <w:p w14:paraId="709CC4CB" w14:textId="77777777" w:rsidR="004B6843" w:rsidRDefault="004B6843"/>
    <w:p w14:paraId="493690B3" w14:textId="77777777" w:rsidR="004B6843" w:rsidRDefault="004B6843"/>
    <w:p w14:paraId="4D5A094E" w14:textId="77777777" w:rsidR="004B6843" w:rsidRDefault="004B6843"/>
    <w:p w14:paraId="1223CCDB" w14:textId="77777777" w:rsidR="004B6843" w:rsidRDefault="004B6843"/>
    <w:p w14:paraId="0276A708" w14:textId="77777777" w:rsidR="004B6843" w:rsidRDefault="004B6843"/>
    <w:p w14:paraId="1CF29D99" w14:textId="77777777" w:rsidR="004B6843" w:rsidRDefault="004B6843"/>
    <w:p w14:paraId="2294B933" w14:textId="77777777" w:rsidR="004B6843" w:rsidRDefault="004B6843"/>
    <w:p w14:paraId="3E919000" w14:textId="77777777" w:rsidR="004B6843" w:rsidRDefault="00000000">
      <w:pPr>
        <w:pStyle w:val="Ttulo2"/>
        <w:tabs>
          <w:tab w:val="clear" w:pos="1427"/>
          <w:tab w:val="left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7" w:name="_Toc12035490"/>
      <w:r>
        <w:rPr>
          <w:rFonts w:ascii="Muller Bold" w:hAnsi="Muller Bold" w:cs="Tahoma"/>
          <w:noProof/>
          <w:sz w:val="20"/>
        </w:rPr>
        <w:drawing>
          <wp:anchor distT="0" distB="0" distL="114300" distR="114300" simplePos="0" relativeHeight="251664384" behindDoc="0" locked="0" layoutInCell="1" allowOverlap="1" wp14:anchorId="26574F5A" wp14:editId="7E8C026A">
            <wp:simplePos x="0" y="0"/>
            <wp:positionH relativeFrom="margin">
              <wp:posOffset>-869950</wp:posOffset>
            </wp:positionH>
            <wp:positionV relativeFrom="paragraph">
              <wp:posOffset>586105</wp:posOffset>
            </wp:positionV>
            <wp:extent cx="6674485" cy="2214880"/>
            <wp:effectExtent l="0" t="0" r="12065" b="13970"/>
            <wp:wrapNone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4485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uller Bold" w:hAnsi="Muller Bold" w:cs="Tahoma"/>
          <w:b w:val="0"/>
          <w:sz w:val="20"/>
        </w:rPr>
        <w:t>Segunda forma normal (Asegura que todas las columnas que no son llave sean completamente dependientes de la llave primaria</w:t>
      </w:r>
      <w:bookmarkEnd w:id="17"/>
    </w:p>
    <w:p w14:paraId="714E2BDC" w14:textId="77777777" w:rsidR="004B6843" w:rsidRDefault="00000000">
      <w:pPr>
        <w:spacing w:line="240" w:lineRule="auto"/>
        <w:jc w:val="left"/>
        <w:rPr>
          <w:rFonts w:ascii="Muller Bold" w:hAnsi="Muller Bold" w:cs="Tahoma"/>
          <w:sz w:val="20"/>
        </w:rPr>
      </w:pPr>
      <w:r>
        <w:rPr>
          <w:rFonts w:ascii="Muller Bold" w:hAnsi="Muller Bold" w:cs="Tahoma"/>
          <w:b/>
          <w:sz w:val="20"/>
        </w:rPr>
        <w:br w:type="page"/>
      </w:r>
    </w:p>
    <w:p w14:paraId="5EF58B49" w14:textId="77777777" w:rsidR="004B6843" w:rsidRDefault="00000000">
      <w:pPr>
        <w:pStyle w:val="Ttulo2"/>
        <w:tabs>
          <w:tab w:val="clear" w:pos="1427"/>
          <w:tab w:val="left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8" w:name="_Toc12035491"/>
      <w:r>
        <w:rPr>
          <w:rFonts w:ascii="Muller Bold" w:hAnsi="Muller Bold" w:cs="Tahoma"/>
          <w:b w:val="0"/>
          <w:sz w:val="20"/>
        </w:rPr>
        <w:lastRenderedPageBreak/>
        <w:t>Tercera forma normal (Elimina cualquier dependencia transitiva)</w:t>
      </w:r>
      <w:bookmarkEnd w:id="18"/>
    </w:p>
    <w:p w14:paraId="0CED4CCF" w14:textId="77777777" w:rsidR="004B6843" w:rsidRDefault="00000000">
      <w:r>
        <w:rPr>
          <w:noProof/>
        </w:rPr>
        <w:drawing>
          <wp:anchor distT="0" distB="0" distL="114300" distR="114300" simplePos="0" relativeHeight="251665408" behindDoc="0" locked="0" layoutInCell="1" allowOverlap="1" wp14:anchorId="5C458ABA" wp14:editId="72E7E2E6">
            <wp:simplePos x="0" y="0"/>
            <wp:positionH relativeFrom="column">
              <wp:posOffset>-969645</wp:posOffset>
            </wp:positionH>
            <wp:positionV relativeFrom="paragraph">
              <wp:posOffset>30480</wp:posOffset>
            </wp:positionV>
            <wp:extent cx="7385685" cy="3348990"/>
            <wp:effectExtent l="0" t="0" r="5715" b="3810"/>
            <wp:wrapNone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8568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A85A26" w14:textId="77777777" w:rsidR="004B6843" w:rsidRDefault="004B6843"/>
    <w:p w14:paraId="03971915" w14:textId="77777777" w:rsidR="004B6843" w:rsidRDefault="004B6843"/>
    <w:p w14:paraId="56A9F3B9" w14:textId="77777777" w:rsidR="004B6843" w:rsidRDefault="004B6843"/>
    <w:p w14:paraId="50F7E9C8" w14:textId="77777777" w:rsidR="004B6843" w:rsidRDefault="004B6843"/>
    <w:p w14:paraId="51D074DF" w14:textId="77777777" w:rsidR="004B6843" w:rsidRDefault="004B6843"/>
    <w:p w14:paraId="45207956" w14:textId="5706D4CA" w:rsidR="004B6843" w:rsidRDefault="00000000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9DBA86B" w14:textId="77777777" w:rsidR="004B6843" w:rsidRDefault="004B6843"/>
    <w:p w14:paraId="4AD8D1FC" w14:textId="77777777" w:rsidR="004B6843" w:rsidRDefault="004B6843"/>
    <w:p w14:paraId="7AFC8477" w14:textId="77777777" w:rsidR="004B6843" w:rsidRDefault="004B6843"/>
    <w:p w14:paraId="4472B3DA" w14:textId="77777777" w:rsidR="004B6843" w:rsidRDefault="004B6843"/>
    <w:p w14:paraId="7F6A9E50" w14:textId="4701C1B6" w:rsidR="004B6843" w:rsidRDefault="00000000">
      <w:pPr>
        <w:pStyle w:val="Ttulo1"/>
        <w:shd w:val="clear" w:color="auto" w:fill="auto"/>
        <w:tabs>
          <w:tab w:val="clear" w:pos="3551"/>
          <w:tab w:val="left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bookmarkStart w:id="19" w:name="_Toc12035492"/>
      <w:r>
        <w:rPr>
          <w:rFonts w:ascii="Muller Bold" w:hAnsi="Muller Bold" w:cs="Tahoma"/>
          <w:b w:val="0"/>
          <w:bCs/>
          <w:sz w:val="20"/>
        </w:rPr>
        <w:t>DIAGRAMA CONCEPTUAL</w:t>
      </w:r>
      <w:bookmarkEnd w:id="19"/>
    </w:p>
    <w:p w14:paraId="38486763" w14:textId="32A39B64" w:rsidR="004B6843" w:rsidRDefault="0020045A">
      <w:r w:rsidRPr="0020045A">
        <w:drawing>
          <wp:anchor distT="0" distB="0" distL="114300" distR="114300" simplePos="0" relativeHeight="251670528" behindDoc="0" locked="0" layoutInCell="1" allowOverlap="1" wp14:anchorId="329B1F84" wp14:editId="2753D6C9">
            <wp:simplePos x="0" y="0"/>
            <wp:positionH relativeFrom="column">
              <wp:posOffset>-1118870</wp:posOffset>
            </wp:positionH>
            <wp:positionV relativeFrom="paragraph">
              <wp:posOffset>233680</wp:posOffset>
            </wp:positionV>
            <wp:extent cx="7613602" cy="3689350"/>
            <wp:effectExtent l="0" t="0" r="6985" b="6350"/>
            <wp:wrapNone/>
            <wp:docPr id="174665301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53018" name="Imagen 1" descr="Diagram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02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B31269" w14:textId="339D3FC1" w:rsidR="004B6843" w:rsidRDefault="004B6843"/>
    <w:p w14:paraId="0CD630FF" w14:textId="77777777" w:rsidR="004B6843" w:rsidRDefault="004B6843"/>
    <w:p w14:paraId="10225ADD" w14:textId="7EE4BF9B" w:rsidR="004B6843" w:rsidRDefault="004B6843"/>
    <w:p w14:paraId="11049AEB" w14:textId="77777777" w:rsidR="004B6843" w:rsidRDefault="004B6843"/>
    <w:p w14:paraId="78B7D98C" w14:textId="77777777" w:rsidR="004B6843" w:rsidRDefault="00000000">
      <w:r>
        <w:br/>
      </w:r>
    </w:p>
    <w:p w14:paraId="4021C832" w14:textId="77777777" w:rsidR="004B6843" w:rsidRDefault="00000000">
      <w:r>
        <w:br w:type="page"/>
      </w:r>
    </w:p>
    <w:p w14:paraId="6B09F536" w14:textId="0CDE8622" w:rsidR="004B6843" w:rsidRDefault="00000000">
      <w:r>
        <w:lastRenderedPageBreak/>
        <w:tab/>
      </w:r>
    </w:p>
    <w:p w14:paraId="78110AA8" w14:textId="77777777" w:rsidR="004B6843" w:rsidRDefault="004B6843"/>
    <w:p w14:paraId="40D2BA8E" w14:textId="7838C193" w:rsidR="004B6843" w:rsidRDefault="008D672B">
      <w:pPr>
        <w:pStyle w:val="Ttulo1"/>
        <w:shd w:val="clear" w:color="auto" w:fill="auto"/>
        <w:tabs>
          <w:tab w:val="clear" w:pos="3551"/>
          <w:tab w:val="left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bookmarkStart w:id="20" w:name="_Toc12035493"/>
      <w:r w:rsidRPr="008D672B">
        <w:drawing>
          <wp:anchor distT="0" distB="0" distL="114300" distR="114300" simplePos="0" relativeHeight="251669504" behindDoc="0" locked="0" layoutInCell="1" allowOverlap="1" wp14:anchorId="3F86BC8B" wp14:editId="2A06188E">
            <wp:simplePos x="0" y="0"/>
            <wp:positionH relativeFrom="page">
              <wp:posOffset>190500</wp:posOffset>
            </wp:positionH>
            <wp:positionV relativeFrom="paragraph">
              <wp:posOffset>530860</wp:posOffset>
            </wp:positionV>
            <wp:extent cx="6822090" cy="3854450"/>
            <wp:effectExtent l="0" t="0" r="0" b="0"/>
            <wp:wrapNone/>
            <wp:docPr id="185800634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006341" name="Imagen 1" descr="Diagrama, Esquemátic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209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Muller Bold" w:hAnsi="Muller Bold" w:cs="Tahoma"/>
          <w:b w:val="0"/>
          <w:bCs/>
          <w:sz w:val="20"/>
        </w:rPr>
        <w:t>DIAGRAMA FISICO</w:t>
      </w:r>
      <w:bookmarkEnd w:id="20"/>
    </w:p>
    <w:p w14:paraId="6F4BA63C" w14:textId="64D30098" w:rsidR="004B6843" w:rsidRDefault="004B6843"/>
    <w:p w14:paraId="6848070F" w14:textId="20C31CE8" w:rsidR="004B6843" w:rsidRDefault="004B6843"/>
    <w:p w14:paraId="2E43AFD4" w14:textId="362E8A60" w:rsidR="004B6843" w:rsidRDefault="004B6843"/>
    <w:p w14:paraId="5897E3CE" w14:textId="77777777" w:rsidR="008D672B" w:rsidRDefault="008D672B">
      <w:pPr>
        <w:spacing w:line="240" w:lineRule="auto"/>
        <w:jc w:val="left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59E381E" w14:textId="77777777" w:rsidR="008D672B" w:rsidRDefault="008D672B">
      <w:pPr>
        <w:spacing w:line="240" w:lineRule="auto"/>
        <w:jc w:val="left"/>
      </w:pPr>
    </w:p>
    <w:p w14:paraId="010757A4" w14:textId="77777777" w:rsidR="008D672B" w:rsidRDefault="008D672B">
      <w:pPr>
        <w:spacing w:line="240" w:lineRule="auto"/>
        <w:jc w:val="left"/>
      </w:pPr>
    </w:p>
    <w:p w14:paraId="75BD28A3" w14:textId="11B9EE1F" w:rsidR="004B6843" w:rsidRDefault="008D672B">
      <w:pPr>
        <w:spacing w:line="240" w:lineRule="auto"/>
        <w:jc w:val="left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5AB42AA" w14:textId="77777777" w:rsidR="008D672B" w:rsidRDefault="008D672B">
      <w:pPr>
        <w:spacing w:line="240" w:lineRule="auto"/>
        <w:jc w:val="left"/>
      </w:pPr>
    </w:p>
    <w:p w14:paraId="3E8C1F1D" w14:textId="77777777" w:rsidR="008D672B" w:rsidRDefault="008D672B">
      <w:pPr>
        <w:spacing w:line="240" w:lineRule="auto"/>
        <w:jc w:val="left"/>
      </w:pPr>
    </w:p>
    <w:p w14:paraId="5F19F66C" w14:textId="77777777" w:rsidR="008D672B" w:rsidRDefault="008D672B">
      <w:pPr>
        <w:spacing w:line="240" w:lineRule="auto"/>
        <w:jc w:val="left"/>
      </w:pPr>
    </w:p>
    <w:p w14:paraId="67A70F43" w14:textId="77777777" w:rsidR="008D672B" w:rsidRDefault="008D672B">
      <w:pPr>
        <w:spacing w:line="240" w:lineRule="auto"/>
        <w:jc w:val="left"/>
      </w:pPr>
    </w:p>
    <w:p w14:paraId="371C467C" w14:textId="77777777" w:rsidR="008D672B" w:rsidRDefault="008D672B">
      <w:pPr>
        <w:spacing w:line="240" w:lineRule="auto"/>
        <w:jc w:val="left"/>
      </w:pPr>
    </w:p>
    <w:p w14:paraId="3C82F33E" w14:textId="77777777" w:rsidR="008D672B" w:rsidRDefault="008D672B">
      <w:pPr>
        <w:spacing w:line="240" w:lineRule="auto"/>
        <w:jc w:val="left"/>
      </w:pPr>
    </w:p>
    <w:p w14:paraId="74CCE022" w14:textId="56F6A377" w:rsidR="004B6843" w:rsidRDefault="00000000">
      <w:pPr>
        <w:pStyle w:val="Ttulo1"/>
        <w:shd w:val="clear" w:color="auto" w:fill="auto"/>
        <w:tabs>
          <w:tab w:val="clear" w:pos="3551"/>
          <w:tab w:val="left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bookmarkStart w:id="21" w:name="_Toc12035494"/>
      <w:r>
        <w:rPr>
          <w:rFonts w:ascii="Muller Bold" w:hAnsi="Muller Bold" w:cs="Tahoma"/>
          <w:b w:val="0"/>
          <w:bCs/>
          <w:sz w:val="20"/>
        </w:rPr>
        <w:t>DICCIONARIO DE DATOS</w:t>
      </w:r>
      <w:bookmarkEnd w:id="21"/>
    </w:p>
    <w:p w14:paraId="72BF8058" w14:textId="77777777" w:rsidR="004B6843" w:rsidRDefault="00000000">
      <w:pPr>
        <w:pStyle w:val="Ttulo2"/>
        <w:tabs>
          <w:tab w:val="clear" w:pos="1427"/>
        </w:tabs>
        <w:ind w:left="709"/>
        <w:rPr>
          <w:rFonts w:ascii="Muller Bold" w:hAnsi="Muller Bold"/>
          <w:b w:val="0"/>
          <w:sz w:val="20"/>
        </w:rPr>
      </w:pPr>
      <w:bookmarkStart w:id="22" w:name="_Toc12035495"/>
      <w:bookmarkStart w:id="23" w:name="_Toc199310232"/>
      <w:r>
        <w:rPr>
          <w:rFonts w:ascii="Muller Bold" w:hAnsi="Muller Bold"/>
          <w:b w:val="0"/>
          <w:sz w:val="20"/>
        </w:rPr>
        <w:t>Lista de Tablas</w:t>
      </w:r>
      <w:bookmarkEnd w:id="22"/>
      <w:bookmarkEnd w:id="23"/>
    </w:p>
    <w:tbl>
      <w:tblPr>
        <w:tblW w:w="48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1"/>
        <w:gridCol w:w="2774"/>
        <w:gridCol w:w="5029"/>
      </w:tblGrid>
      <w:tr w:rsidR="004B6843" w14:paraId="23D11519" w14:textId="77777777" w:rsidTr="00815F32">
        <w:tc>
          <w:tcPr>
            <w:tcW w:w="455" w:type="pct"/>
            <w:shd w:val="clear" w:color="auto" w:fill="000000" w:themeFill="text1"/>
          </w:tcPr>
          <w:p w14:paraId="37ABA3E2" w14:textId="5FD813AF" w:rsidR="004B6843" w:rsidRDefault="00000000">
            <w:pPr>
              <w:rPr>
                <w:rFonts w:ascii="Muller Bold" w:hAnsi="Muller Bold" w:cs="Tahoma"/>
                <w:color w:val="FFFFFF" w:themeColor="background1"/>
                <w:sz w:val="20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</w:rPr>
              <w:t>ITEM</w:t>
            </w:r>
          </w:p>
        </w:tc>
        <w:tc>
          <w:tcPr>
            <w:tcW w:w="1616" w:type="pct"/>
            <w:shd w:val="clear" w:color="auto" w:fill="000000" w:themeFill="text1"/>
          </w:tcPr>
          <w:p w14:paraId="4EBAEEF1" w14:textId="77777777" w:rsidR="004B6843" w:rsidRDefault="00000000">
            <w:pPr>
              <w:jc w:val="left"/>
              <w:rPr>
                <w:rFonts w:ascii="Muller Bold" w:hAnsi="Muller Bold" w:cs="Tahoma"/>
                <w:color w:val="FFFFFF" w:themeColor="background1"/>
                <w:sz w:val="20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</w:rPr>
              <w:t>NOMBRE DE LA TABLA</w:t>
            </w:r>
          </w:p>
        </w:tc>
        <w:tc>
          <w:tcPr>
            <w:tcW w:w="2929" w:type="pct"/>
            <w:shd w:val="clear" w:color="auto" w:fill="000000" w:themeFill="text1"/>
          </w:tcPr>
          <w:p w14:paraId="746D6538" w14:textId="77777777" w:rsidR="004B6843" w:rsidRDefault="00000000">
            <w:pPr>
              <w:rPr>
                <w:rFonts w:ascii="Muller Bold" w:hAnsi="Muller Bold" w:cs="Tahoma"/>
                <w:color w:val="FFFFFF" w:themeColor="background1"/>
                <w:sz w:val="20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</w:rPr>
              <w:t>DESCRIPCION</w:t>
            </w:r>
          </w:p>
        </w:tc>
      </w:tr>
      <w:tr w:rsidR="004B6843" w14:paraId="70B97DFB" w14:textId="77777777" w:rsidTr="00815F32">
        <w:tc>
          <w:tcPr>
            <w:tcW w:w="455" w:type="pct"/>
            <w:shd w:val="clear" w:color="auto" w:fill="auto"/>
            <w:vAlign w:val="bottom"/>
          </w:tcPr>
          <w:p w14:paraId="27232E62" w14:textId="1B594A14" w:rsidR="004B6843" w:rsidRDefault="00000000">
            <w:pPr>
              <w:spacing w:line="240" w:lineRule="auto"/>
              <w:jc w:val="center"/>
              <w:rPr>
                <w:rFonts w:ascii="Muller Bold" w:hAnsi="Muller Bold"/>
                <w:color w:val="000000" w:themeColor="text1"/>
                <w:sz w:val="20"/>
              </w:rPr>
            </w:pPr>
            <w:r>
              <w:rPr>
                <w:rFonts w:ascii="Muller Bold" w:hAnsi="Muller Bold"/>
                <w:sz w:val="20"/>
              </w:rPr>
              <w:t>1</w:t>
            </w:r>
          </w:p>
        </w:tc>
        <w:tc>
          <w:tcPr>
            <w:tcW w:w="1616" w:type="pct"/>
            <w:shd w:val="clear" w:color="auto" w:fill="auto"/>
          </w:tcPr>
          <w:p w14:paraId="0BB73853" w14:textId="77777777" w:rsidR="004B6843" w:rsidRDefault="00000000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TBL_EMPLEADOS</w:t>
            </w:r>
          </w:p>
        </w:tc>
        <w:tc>
          <w:tcPr>
            <w:tcW w:w="2929" w:type="pct"/>
            <w:shd w:val="clear" w:color="auto" w:fill="auto"/>
          </w:tcPr>
          <w:p w14:paraId="0EF89003" w14:textId="36422ECA" w:rsidR="004B6843" w:rsidRDefault="00000000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En esta tabla se almacena los datos de identificación de los empleados, así mismo, su salario y fecha de inicio</w:t>
            </w:r>
          </w:p>
        </w:tc>
      </w:tr>
      <w:tr w:rsidR="004B6843" w14:paraId="778C257F" w14:textId="77777777" w:rsidTr="00815F32">
        <w:tc>
          <w:tcPr>
            <w:tcW w:w="455" w:type="pct"/>
            <w:shd w:val="clear" w:color="auto" w:fill="auto"/>
            <w:vAlign w:val="bottom"/>
          </w:tcPr>
          <w:p w14:paraId="1722FD8C" w14:textId="246B8AA0" w:rsidR="004B6843" w:rsidRDefault="00000000">
            <w:pPr>
              <w:spacing w:line="240" w:lineRule="auto"/>
              <w:jc w:val="center"/>
              <w:rPr>
                <w:rFonts w:ascii="Muller Bold" w:hAnsi="Muller Bold"/>
                <w:color w:val="000000" w:themeColor="text1"/>
                <w:sz w:val="20"/>
              </w:rPr>
            </w:pPr>
            <w:r>
              <w:rPr>
                <w:rFonts w:ascii="Muller Bold" w:hAnsi="Muller Bold"/>
                <w:color w:val="000000" w:themeColor="text1"/>
                <w:sz w:val="20"/>
              </w:rPr>
              <w:t>2</w:t>
            </w:r>
          </w:p>
        </w:tc>
        <w:tc>
          <w:tcPr>
            <w:tcW w:w="1616" w:type="pct"/>
            <w:shd w:val="clear" w:color="auto" w:fill="auto"/>
          </w:tcPr>
          <w:p w14:paraId="3465A4F9" w14:textId="77777777" w:rsidR="004B6843" w:rsidRDefault="00000000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TBL_USUARIO</w:t>
            </w:r>
          </w:p>
        </w:tc>
        <w:tc>
          <w:tcPr>
            <w:tcW w:w="2929" w:type="pct"/>
            <w:shd w:val="clear" w:color="auto" w:fill="auto"/>
          </w:tcPr>
          <w:p w14:paraId="3A76B861" w14:textId="77777777" w:rsidR="004B6843" w:rsidRDefault="00000000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En esta tabla se almacena los datos de usuario y contraseña para validarlo en el inicio de sesión.</w:t>
            </w:r>
          </w:p>
        </w:tc>
      </w:tr>
      <w:tr w:rsidR="004B6843" w14:paraId="59B01F89" w14:textId="77777777" w:rsidTr="00815F32">
        <w:tc>
          <w:tcPr>
            <w:tcW w:w="455" w:type="pct"/>
            <w:shd w:val="clear" w:color="auto" w:fill="auto"/>
            <w:vAlign w:val="bottom"/>
          </w:tcPr>
          <w:p w14:paraId="5687652F" w14:textId="77777777" w:rsidR="004B6843" w:rsidRDefault="00000000">
            <w:pPr>
              <w:spacing w:line="240" w:lineRule="auto"/>
              <w:jc w:val="center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3</w:t>
            </w:r>
          </w:p>
        </w:tc>
        <w:tc>
          <w:tcPr>
            <w:tcW w:w="1616" w:type="pct"/>
            <w:shd w:val="clear" w:color="auto" w:fill="auto"/>
          </w:tcPr>
          <w:p w14:paraId="23419338" w14:textId="77777777" w:rsidR="004B6843" w:rsidRDefault="00000000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TBL_PROVEEDORES</w:t>
            </w:r>
          </w:p>
        </w:tc>
        <w:tc>
          <w:tcPr>
            <w:tcW w:w="2929" w:type="pct"/>
            <w:shd w:val="clear" w:color="auto" w:fill="auto"/>
          </w:tcPr>
          <w:p w14:paraId="25B98856" w14:textId="77777777" w:rsidR="004B6843" w:rsidRDefault="00000000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En esta tabla se almacena los datos de los proveedores</w:t>
            </w:r>
          </w:p>
        </w:tc>
      </w:tr>
      <w:tr w:rsidR="004B6843" w14:paraId="72AFC6AF" w14:textId="77777777" w:rsidTr="00815F32">
        <w:tc>
          <w:tcPr>
            <w:tcW w:w="455" w:type="pct"/>
            <w:shd w:val="clear" w:color="auto" w:fill="auto"/>
            <w:vAlign w:val="bottom"/>
          </w:tcPr>
          <w:p w14:paraId="54B6B1DF" w14:textId="77777777" w:rsidR="004B6843" w:rsidRDefault="00000000">
            <w:pPr>
              <w:spacing w:line="240" w:lineRule="auto"/>
              <w:jc w:val="center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4</w:t>
            </w:r>
          </w:p>
        </w:tc>
        <w:tc>
          <w:tcPr>
            <w:tcW w:w="1616" w:type="pct"/>
            <w:shd w:val="clear" w:color="auto" w:fill="auto"/>
          </w:tcPr>
          <w:p w14:paraId="7FD28F73" w14:textId="59AEE56B" w:rsidR="004B6843" w:rsidRDefault="00000000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TBL_</w:t>
            </w:r>
            <w:r w:rsidR="008D672B">
              <w:rPr>
                <w:rFonts w:cs="Arial"/>
                <w:sz w:val="24"/>
                <w:szCs w:val="24"/>
              </w:rPr>
              <w:t>EQUIPOS</w:t>
            </w:r>
          </w:p>
        </w:tc>
        <w:tc>
          <w:tcPr>
            <w:tcW w:w="2929" w:type="pct"/>
            <w:shd w:val="clear" w:color="auto" w:fill="auto"/>
          </w:tcPr>
          <w:p w14:paraId="4BD62E01" w14:textId="6C412F73" w:rsidR="004B6843" w:rsidRDefault="00000000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En esta tabla se almacenan los datos y detalles de los </w:t>
            </w:r>
            <w:r w:rsidR="00815F32">
              <w:rPr>
                <w:rFonts w:cs="Arial"/>
                <w:sz w:val="24"/>
                <w:szCs w:val="24"/>
              </w:rPr>
              <w:t>equipos</w:t>
            </w:r>
          </w:p>
        </w:tc>
      </w:tr>
      <w:tr w:rsidR="004B6843" w14:paraId="435CE41D" w14:textId="77777777" w:rsidTr="00815F32">
        <w:trPr>
          <w:trHeight w:val="90"/>
        </w:trPr>
        <w:tc>
          <w:tcPr>
            <w:tcW w:w="455" w:type="pct"/>
            <w:shd w:val="clear" w:color="auto" w:fill="auto"/>
            <w:vAlign w:val="bottom"/>
          </w:tcPr>
          <w:p w14:paraId="5C661E1C" w14:textId="77777777" w:rsidR="004B6843" w:rsidRDefault="00000000">
            <w:pPr>
              <w:spacing w:line="240" w:lineRule="auto"/>
              <w:jc w:val="center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5</w:t>
            </w:r>
          </w:p>
        </w:tc>
        <w:tc>
          <w:tcPr>
            <w:tcW w:w="1616" w:type="pct"/>
            <w:shd w:val="clear" w:color="auto" w:fill="auto"/>
          </w:tcPr>
          <w:p w14:paraId="549DFFCC" w14:textId="77777777" w:rsidR="004B6843" w:rsidRDefault="00000000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TBL_INVENTARIO</w:t>
            </w:r>
          </w:p>
        </w:tc>
        <w:tc>
          <w:tcPr>
            <w:tcW w:w="2929" w:type="pct"/>
            <w:shd w:val="clear" w:color="auto" w:fill="auto"/>
          </w:tcPr>
          <w:p w14:paraId="4C6B16F7" w14:textId="77777777" w:rsidR="004B6843" w:rsidRDefault="00000000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En esta tabla se almacena la cantidad de los productos existentes en el inventario</w:t>
            </w:r>
          </w:p>
        </w:tc>
      </w:tr>
      <w:tr w:rsidR="008D672B" w14:paraId="534856E9" w14:textId="77777777" w:rsidTr="00815F32">
        <w:trPr>
          <w:trHeight w:val="90"/>
        </w:trPr>
        <w:tc>
          <w:tcPr>
            <w:tcW w:w="455" w:type="pct"/>
            <w:shd w:val="clear" w:color="auto" w:fill="auto"/>
            <w:vAlign w:val="bottom"/>
          </w:tcPr>
          <w:p w14:paraId="05A9F868" w14:textId="193B0482" w:rsidR="008D672B" w:rsidRDefault="008D672B">
            <w:pPr>
              <w:spacing w:line="240" w:lineRule="auto"/>
              <w:jc w:val="center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6</w:t>
            </w:r>
          </w:p>
        </w:tc>
        <w:tc>
          <w:tcPr>
            <w:tcW w:w="1616" w:type="pct"/>
            <w:shd w:val="clear" w:color="auto" w:fill="auto"/>
          </w:tcPr>
          <w:p w14:paraId="64AB5C4F" w14:textId="7240326D" w:rsidR="008D672B" w:rsidRDefault="008D672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TBL_CARGOS</w:t>
            </w:r>
          </w:p>
        </w:tc>
        <w:tc>
          <w:tcPr>
            <w:tcW w:w="2929" w:type="pct"/>
            <w:shd w:val="clear" w:color="auto" w:fill="auto"/>
          </w:tcPr>
          <w:p w14:paraId="1D013B30" w14:textId="7F320D1A" w:rsidR="008D672B" w:rsidRDefault="008D672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En esta tabla almacena el cargo de los empleados de la tienda</w:t>
            </w:r>
          </w:p>
        </w:tc>
      </w:tr>
      <w:tr w:rsidR="00815F32" w14:paraId="1E1D84D2" w14:textId="77777777" w:rsidTr="00815F32">
        <w:trPr>
          <w:trHeight w:val="90"/>
        </w:trPr>
        <w:tc>
          <w:tcPr>
            <w:tcW w:w="455" w:type="pct"/>
            <w:shd w:val="clear" w:color="auto" w:fill="auto"/>
            <w:vAlign w:val="bottom"/>
          </w:tcPr>
          <w:p w14:paraId="13770C10" w14:textId="0828BD3B" w:rsidR="00815F32" w:rsidRDefault="00815F32" w:rsidP="00815F32">
            <w:pPr>
              <w:spacing w:line="240" w:lineRule="auto"/>
              <w:jc w:val="center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7</w:t>
            </w:r>
          </w:p>
        </w:tc>
        <w:tc>
          <w:tcPr>
            <w:tcW w:w="1616" w:type="pct"/>
            <w:shd w:val="clear" w:color="auto" w:fill="auto"/>
          </w:tcPr>
          <w:p w14:paraId="59167357" w14:textId="7D9B9A0F" w:rsidR="00815F32" w:rsidRDefault="00815F32" w:rsidP="00815F3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TBL_REPORTES</w:t>
            </w:r>
          </w:p>
        </w:tc>
        <w:tc>
          <w:tcPr>
            <w:tcW w:w="2929" w:type="pct"/>
            <w:shd w:val="clear" w:color="auto" w:fill="auto"/>
          </w:tcPr>
          <w:p w14:paraId="4D53ACEB" w14:textId="0BDF1935" w:rsidR="00815F32" w:rsidRDefault="00815F32" w:rsidP="00815F3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En esta tabla se almacena la fecha de entrega del reporte y su contenido</w:t>
            </w:r>
          </w:p>
        </w:tc>
      </w:tr>
      <w:tr w:rsidR="00815F32" w14:paraId="12F460AB" w14:textId="77777777" w:rsidTr="00815F32">
        <w:trPr>
          <w:trHeight w:val="90"/>
        </w:trPr>
        <w:tc>
          <w:tcPr>
            <w:tcW w:w="455" w:type="pct"/>
            <w:shd w:val="clear" w:color="auto" w:fill="auto"/>
            <w:vAlign w:val="bottom"/>
          </w:tcPr>
          <w:p w14:paraId="29110A83" w14:textId="1DF03749" w:rsidR="00815F32" w:rsidRDefault="00815F32" w:rsidP="00815F32">
            <w:pPr>
              <w:spacing w:line="240" w:lineRule="auto"/>
              <w:jc w:val="center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lastRenderedPageBreak/>
              <w:t>8</w:t>
            </w:r>
          </w:p>
        </w:tc>
        <w:tc>
          <w:tcPr>
            <w:tcW w:w="1616" w:type="pct"/>
            <w:shd w:val="clear" w:color="auto" w:fill="auto"/>
          </w:tcPr>
          <w:p w14:paraId="0DCD005C" w14:textId="645EB8BC" w:rsidR="00815F32" w:rsidRDefault="00815F32" w:rsidP="00815F3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TBL_ACCESORIOS</w:t>
            </w:r>
          </w:p>
        </w:tc>
        <w:tc>
          <w:tcPr>
            <w:tcW w:w="2929" w:type="pct"/>
            <w:shd w:val="clear" w:color="auto" w:fill="auto"/>
          </w:tcPr>
          <w:p w14:paraId="0C9388D1" w14:textId="2A5C2C06" w:rsidR="00815F32" w:rsidRDefault="00815F32" w:rsidP="00815F3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En esta tabla almacena el contenido de los accesorios que tiene la tienda</w:t>
            </w:r>
          </w:p>
        </w:tc>
      </w:tr>
      <w:tr w:rsidR="00815F32" w14:paraId="1AC683E7" w14:textId="77777777" w:rsidTr="00815F32">
        <w:trPr>
          <w:trHeight w:val="90"/>
        </w:trPr>
        <w:tc>
          <w:tcPr>
            <w:tcW w:w="455" w:type="pct"/>
            <w:shd w:val="clear" w:color="auto" w:fill="auto"/>
            <w:vAlign w:val="bottom"/>
          </w:tcPr>
          <w:p w14:paraId="4213FC3E" w14:textId="4CBEF355" w:rsidR="00815F32" w:rsidRDefault="00815F32" w:rsidP="00815F32">
            <w:pPr>
              <w:spacing w:line="240" w:lineRule="auto"/>
              <w:jc w:val="center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9</w:t>
            </w:r>
          </w:p>
        </w:tc>
        <w:tc>
          <w:tcPr>
            <w:tcW w:w="1616" w:type="pct"/>
            <w:shd w:val="clear" w:color="auto" w:fill="auto"/>
          </w:tcPr>
          <w:p w14:paraId="13C09DDC" w14:textId="4FE2AFC9" w:rsidR="00815F32" w:rsidRDefault="00815F32" w:rsidP="00815F3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TBL_PERIFERICOS_ENTRADA</w:t>
            </w:r>
          </w:p>
        </w:tc>
        <w:tc>
          <w:tcPr>
            <w:tcW w:w="2929" w:type="pct"/>
            <w:shd w:val="clear" w:color="auto" w:fill="auto"/>
          </w:tcPr>
          <w:p w14:paraId="5F74B166" w14:textId="1E01BC19" w:rsidR="00815F32" w:rsidRDefault="00815F32" w:rsidP="00815F3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En esta tabla almacena el contenido de los </w:t>
            </w:r>
            <w:r>
              <w:rPr>
                <w:rFonts w:cs="Arial"/>
                <w:sz w:val="24"/>
                <w:szCs w:val="24"/>
              </w:rPr>
              <w:t>periféricos de entrada</w:t>
            </w:r>
            <w:r>
              <w:rPr>
                <w:rFonts w:cs="Arial"/>
                <w:sz w:val="24"/>
                <w:szCs w:val="24"/>
              </w:rPr>
              <w:t xml:space="preserve"> que tiene la tienda</w:t>
            </w:r>
          </w:p>
        </w:tc>
      </w:tr>
      <w:tr w:rsidR="00815F32" w14:paraId="753F6A97" w14:textId="77777777" w:rsidTr="00815F32">
        <w:trPr>
          <w:trHeight w:val="90"/>
        </w:trPr>
        <w:tc>
          <w:tcPr>
            <w:tcW w:w="455" w:type="pct"/>
            <w:shd w:val="clear" w:color="auto" w:fill="auto"/>
            <w:vAlign w:val="bottom"/>
          </w:tcPr>
          <w:p w14:paraId="7A08A704" w14:textId="243B6B2E" w:rsidR="00815F32" w:rsidRDefault="00815F32" w:rsidP="00815F32">
            <w:pPr>
              <w:spacing w:line="240" w:lineRule="auto"/>
              <w:jc w:val="center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10</w:t>
            </w:r>
          </w:p>
        </w:tc>
        <w:tc>
          <w:tcPr>
            <w:tcW w:w="1616" w:type="pct"/>
            <w:shd w:val="clear" w:color="auto" w:fill="auto"/>
          </w:tcPr>
          <w:p w14:paraId="38FC4B8D" w14:textId="2BE182AF" w:rsidR="00815F32" w:rsidRDefault="00815F32" w:rsidP="00815F3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TBL_PERIFERICOS_</w:t>
            </w:r>
            <w:r>
              <w:rPr>
                <w:rFonts w:cs="Arial"/>
                <w:sz w:val="24"/>
                <w:szCs w:val="24"/>
              </w:rPr>
              <w:t>SALIDA</w:t>
            </w:r>
          </w:p>
        </w:tc>
        <w:tc>
          <w:tcPr>
            <w:tcW w:w="2929" w:type="pct"/>
            <w:shd w:val="clear" w:color="auto" w:fill="auto"/>
          </w:tcPr>
          <w:p w14:paraId="41EB26E1" w14:textId="07326F29" w:rsidR="00815F32" w:rsidRDefault="00815F32" w:rsidP="00815F3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En esta tabla almacena el contenido de los periféricos de </w:t>
            </w:r>
            <w:r>
              <w:rPr>
                <w:rFonts w:cs="Arial"/>
                <w:sz w:val="24"/>
                <w:szCs w:val="24"/>
              </w:rPr>
              <w:t>salida</w:t>
            </w:r>
            <w:r>
              <w:rPr>
                <w:rFonts w:cs="Arial"/>
                <w:sz w:val="24"/>
                <w:szCs w:val="24"/>
              </w:rPr>
              <w:t xml:space="preserve"> que tiene la tienda</w:t>
            </w:r>
          </w:p>
        </w:tc>
      </w:tr>
      <w:tr w:rsidR="00815F32" w14:paraId="6DCEB287" w14:textId="77777777" w:rsidTr="00815F32">
        <w:trPr>
          <w:trHeight w:val="90"/>
        </w:trPr>
        <w:tc>
          <w:tcPr>
            <w:tcW w:w="455" w:type="pct"/>
            <w:shd w:val="clear" w:color="auto" w:fill="auto"/>
            <w:vAlign w:val="bottom"/>
          </w:tcPr>
          <w:p w14:paraId="78717ADD" w14:textId="7B935027" w:rsidR="00815F32" w:rsidRDefault="00815F32" w:rsidP="00815F32">
            <w:pPr>
              <w:spacing w:line="240" w:lineRule="auto"/>
              <w:jc w:val="center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11</w:t>
            </w:r>
          </w:p>
        </w:tc>
        <w:tc>
          <w:tcPr>
            <w:tcW w:w="1616" w:type="pct"/>
            <w:shd w:val="clear" w:color="auto" w:fill="auto"/>
          </w:tcPr>
          <w:p w14:paraId="3483652D" w14:textId="187A7E41" w:rsidR="00815F32" w:rsidRDefault="00815F32" w:rsidP="00815F3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TBL_CATEGORIAS</w:t>
            </w:r>
          </w:p>
        </w:tc>
        <w:tc>
          <w:tcPr>
            <w:tcW w:w="2929" w:type="pct"/>
            <w:shd w:val="clear" w:color="auto" w:fill="auto"/>
          </w:tcPr>
          <w:p w14:paraId="2FCD309D" w14:textId="4F69BC2C" w:rsidR="00815F32" w:rsidRDefault="00815F32" w:rsidP="00815F3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En eta tabla almacena las categorías que maneja la tienda</w:t>
            </w:r>
          </w:p>
        </w:tc>
      </w:tr>
    </w:tbl>
    <w:p w14:paraId="78583E93" w14:textId="77777777" w:rsidR="004B6843" w:rsidRDefault="004B6843"/>
    <w:p w14:paraId="6C658AFB" w14:textId="77777777" w:rsidR="004B6843" w:rsidRDefault="00000000">
      <w:pPr>
        <w:pStyle w:val="Ttulo2"/>
        <w:tabs>
          <w:tab w:val="clear" w:pos="1427"/>
        </w:tabs>
        <w:ind w:left="709"/>
        <w:rPr>
          <w:rFonts w:ascii="Muller Bold" w:hAnsi="Muller Bold"/>
          <w:b w:val="0"/>
          <w:sz w:val="20"/>
        </w:rPr>
      </w:pPr>
      <w:bookmarkStart w:id="24" w:name="_Toc199310233"/>
      <w:bookmarkStart w:id="25" w:name="_Toc12035496"/>
      <w:r>
        <w:rPr>
          <w:rFonts w:ascii="Muller Bold" w:hAnsi="Muller Bold"/>
          <w:b w:val="0"/>
          <w:sz w:val="20"/>
        </w:rPr>
        <w:t>Descripción de las Tablas</w:t>
      </w:r>
      <w:bookmarkStart w:id="26" w:name="_Toc12035497"/>
      <w:bookmarkEnd w:id="24"/>
      <w:bookmarkEnd w:id="25"/>
    </w:p>
    <w:p w14:paraId="0E91A983" w14:textId="77777777" w:rsidR="004B6843" w:rsidRDefault="00000000">
      <w:pPr>
        <w:pStyle w:val="Ttulo3"/>
        <w:spacing w:before="0" w:after="0" w:line="240" w:lineRule="auto"/>
      </w:pPr>
      <w:r>
        <w:t>&lt; TBL_EMPLEADOS&gt;</w:t>
      </w:r>
      <w:bookmarkEnd w:id="26"/>
    </w:p>
    <w:p w14:paraId="0520B07B" w14:textId="77777777" w:rsidR="004B6843" w:rsidRDefault="004B6843">
      <w:pPr>
        <w:pStyle w:val="Ttulo3"/>
        <w:numPr>
          <w:ilvl w:val="0"/>
          <w:numId w:val="0"/>
        </w:numPr>
        <w:spacing w:before="0" w:after="0" w:line="240" w:lineRule="auto"/>
        <w:ind w:left="720"/>
        <w:rPr>
          <w:rFonts w:ascii="Muller Bold" w:hAnsi="Muller Bold"/>
          <w:sz w:val="20"/>
        </w:rPr>
      </w:pPr>
    </w:p>
    <w:tbl>
      <w:tblPr>
        <w:tblpPr w:leftFromText="141" w:rightFromText="141" w:vertAnchor="text" w:horzAnchor="margin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7"/>
        <w:gridCol w:w="2049"/>
        <w:gridCol w:w="3328"/>
        <w:gridCol w:w="1316"/>
        <w:gridCol w:w="951"/>
        <w:gridCol w:w="615"/>
      </w:tblGrid>
      <w:tr w:rsidR="004B6843" w14:paraId="1C2655EE" w14:textId="77777777">
        <w:trPr>
          <w:trHeight w:val="769"/>
        </w:trPr>
        <w:tc>
          <w:tcPr>
            <w:tcW w:w="0" w:type="auto"/>
            <w:shd w:val="clear" w:color="auto" w:fill="000000" w:themeFill="text1"/>
            <w:vAlign w:val="center"/>
          </w:tcPr>
          <w:p w14:paraId="521F0067" w14:textId="77777777" w:rsidR="004B6843" w:rsidRDefault="00000000">
            <w:pPr>
              <w:spacing w:line="240" w:lineRule="auto"/>
              <w:jc w:val="left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Ítem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0A5F3F38" w14:textId="77777777" w:rsidR="004B6843" w:rsidRDefault="00000000">
            <w:pPr>
              <w:spacing w:line="240" w:lineRule="auto"/>
              <w:jc w:val="left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Abreviación de Campo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03090BFB" w14:textId="77777777" w:rsidR="004B6843" w:rsidRDefault="00000000">
            <w:pPr>
              <w:spacing w:line="240" w:lineRule="auto"/>
              <w:jc w:val="left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Descripción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0D1D5E59" w14:textId="77777777" w:rsidR="004B6843" w:rsidRDefault="00000000">
            <w:pPr>
              <w:spacing w:line="240" w:lineRule="auto"/>
              <w:jc w:val="left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Tipo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3AB93EB9" w14:textId="77777777" w:rsidR="004B6843" w:rsidRDefault="00000000">
            <w:pPr>
              <w:spacing w:line="240" w:lineRule="auto"/>
              <w:jc w:val="left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Longitud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6FA80720" w14:textId="77777777" w:rsidR="004B6843" w:rsidRDefault="00000000">
            <w:pPr>
              <w:spacing w:line="240" w:lineRule="auto"/>
              <w:jc w:val="left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Tipo de Llave</w:t>
            </w:r>
          </w:p>
        </w:tc>
      </w:tr>
      <w:tr w:rsidR="004B6843" w14:paraId="5585AE13" w14:textId="77777777">
        <w:trPr>
          <w:trHeight w:hRule="exact" w:val="330"/>
        </w:trPr>
        <w:tc>
          <w:tcPr>
            <w:tcW w:w="0" w:type="auto"/>
            <w:shd w:val="clear" w:color="auto" w:fill="auto"/>
            <w:noWrap/>
            <w:vAlign w:val="bottom"/>
          </w:tcPr>
          <w:p w14:paraId="05BB5651" w14:textId="77777777" w:rsidR="004B6843" w:rsidRDefault="00000000">
            <w:pPr>
              <w:spacing w:line="240" w:lineRule="auto"/>
              <w:jc w:val="center"/>
              <w:rPr>
                <w:rFonts w:ascii="Muller Bold" w:hAnsi="Muller Bold"/>
                <w:color w:val="000000" w:themeColor="text1"/>
                <w:sz w:val="20"/>
              </w:rPr>
            </w:pPr>
            <w:r>
              <w:rPr>
                <w:rFonts w:ascii="Muller Bold" w:hAnsi="Muller Bold"/>
                <w:sz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</w:tcPr>
          <w:p w14:paraId="7EEB2682" w14:textId="77777777" w:rsidR="004B6843" w:rsidRDefault="00000000">
            <w:pPr>
              <w:spacing w:line="240" w:lineRule="auto"/>
              <w:rPr>
                <w:rFonts w:cs="Arial"/>
                <w:color w:val="000000" w:themeColor="text1"/>
                <w:sz w:val="24"/>
                <w:szCs w:val="21"/>
              </w:rPr>
            </w:pPr>
            <w:r>
              <w:rPr>
                <w:rFonts w:cs="Arial"/>
                <w:b/>
                <w:caps/>
                <w:sz w:val="24"/>
                <w:szCs w:val="24"/>
              </w:rPr>
              <w:t>DNI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313533" w14:textId="77777777" w:rsidR="004B6843" w:rsidRDefault="00000000">
            <w:pPr>
              <w:spacing w:line="240" w:lineRule="auto"/>
              <w:rPr>
                <w:rFonts w:cs="Arial"/>
                <w:sz w:val="24"/>
                <w:szCs w:val="21"/>
              </w:rPr>
            </w:pPr>
            <w:r>
              <w:rPr>
                <w:rFonts w:cs="Arial"/>
                <w:sz w:val="24"/>
                <w:szCs w:val="21"/>
              </w:rPr>
              <w:t xml:space="preserve"> DNI del empleado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0D2B5A0" w14:textId="77777777" w:rsidR="004B6843" w:rsidRDefault="00000000">
            <w:pPr>
              <w:spacing w:line="240" w:lineRule="auto"/>
              <w:rPr>
                <w:rFonts w:cs="Arial"/>
                <w:sz w:val="24"/>
                <w:szCs w:val="21"/>
              </w:rPr>
            </w:pPr>
            <w:r>
              <w:rPr>
                <w:rFonts w:cs="Arial"/>
                <w:sz w:val="24"/>
                <w:szCs w:val="21"/>
              </w:rPr>
              <w:t xml:space="preserve"> INT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8E9BA3" w14:textId="77777777" w:rsidR="004B6843" w:rsidRDefault="00000000">
            <w:pPr>
              <w:spacing w:line="240" w:lineRule="auto"/>
              <w:rPr>
                <w:rFonts w:cs="Arial"/>
                <w:sz w:val="24"/>
                <w:szCs w:val="21"/>
              </w:rPr>
            </w:pPr>
            <w:r>
              <w:rPr>
                <w:rFonts w:cs="Arial"/>
                <w:sz w:val="24"/>
                <w:szCs w:val="21"/>
              </w:rPr>
              <w:t xml:space="preserve"> 255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FF56DE5" w14:textId="77777777" w:rsidR="004B6843" w:rsidRDefault="00000000">
            <w:pPr>
              <w:spacing w:line="240" w:lineRule="auto"/>
              <w:rPr>
                <w:rFonts w:cs="Arial"/>
                <w:sz w:val="24"/>
                <w:szCs w:val="21"/>
              </w:rPr>
            </w:pPr>
            <w:r>
              <w:rPr>
                <w:rFonts w:cs="Arial"/>
                <w:sz w:val="24"/>
                <w:szCs w:val="21"/>
              </w:rPr>
              <w:t xml:space="preserve"> PK</w:t>
            </w:r>
          </w:p>
        </w:tc>
      </w:tr>
      <w:tr w:rsidR="004B6843" w14:paraId="343475FE" w14:textId="77777777">
        <w:trPr>
          <w:trHeight w:hRule="exact" w:val="330"/>
        </w:trPr>
        <w:tc>
          <w:tcPr>
            <w:tcW w:w="0" w:type="auto"/>
            <w:shd w:val="clear" w:color="auto" w:fill="auto"/>
            <w:noWrap/>
            <w:vAlign w:val="bottom"/>
          </w:tcPr>
          <w:p w14:paraId="0473FE79" w14:textId="77777777" w:rsidR="004B6843" w:rsidRDefault="00000000">
            <w:pPr>
              <w:spacing w:line="240" w:lineRule="auto"/>
              <w:jc w:val="center"/>
              <w:rPr>
                <w:rFonts w:ascii="Muller Bold" w:hAnsi="Muller Bold"/>
                <w:color w:val="000000" w:themeColor="text1"/>
                <w:sz w:val="20"/>
              </w:rPr>
            </w:pPr>
            <w:r>
              <w:rPr>
                <w:rFonts w:ascii="Muller Bold" w:hAnsi="Muller Bold"/>
                <w:color w:val="000000" w:themeColor="text1"/>
                <w:sz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0F62D30" w14:textId="77777777" w:rsidR="004B6843" w:rsidRDefault="00000000">
            <w:pPr>
              <w:spacing w:line="240" w:lineRule="auto"/>
              <w:rPr>
                <w:rFonts w:cs="Arial"/>
                <w:color w:val="000000" w:themeColor="text1"/>
                <w:sz w:val="24"/>
                <w:szCs w:val="21"/>
              </w:rPr>
            </w:pPr>
            <w:r>
              <w:rPr>
                <w:rFonts w:cs="Arial"/>
                <w:color w:val="000000" w:themeColor="text1"/>
                <w:sz w:val="24"/>
                <w:szCs w:val="21"/>
              </w:rPr>
              <w:t>NOM</w:t>
            </w:r>
            <w:r>
              <w:rPr>
                <w:rFonts w:cs="Arial"/>
                <w:color w:val="000000" w:themeColor="text1"/>
                <w:sz w:val="24"/>
                <w:szCs w:val="24"/>
              </w:rPr>
              <w:t>BRE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F308459" w14:textId="77777777" w:rsidR="004B6843" w:rsidRDefault="00000000">
            <w:pPr>
              <w:spacing w:line="240" w:lineRule="auto"/>
              <w:rPr>
                <w:rFonts w:cs="Arial"/>
                <w:sz w:val="24"/>
                <w:szCs w:val="21"/>
              </w:rPr>
            </w:pPr>
            <w:r>
              <w:rPr>
                <w:rFonts w:cs="Arial"/>
                <w:sz w:val="24"/>
                <w:szCs w:val="21"/>
              </w:rPr>
              <w:t xml:space="preserve"> Nombre del empleado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352122F" w14:textId="77777777" w:rsidR="004B6843" w:rsidRDefault="00000000">
            <w:pPr>
              <w:spacing w:line="240" w:lineRule="auto"/>
              <w:rPr>
                <w:rFonts w:cs="Arial"/>
                <w:sz w:val="24"/>
                <w:szCs w:val="21"/>
              </w:rPr>
            </w:pPr>
            <w:r>
              <w:rPr>
                <w:rFonts w:cs="Arial"/>
                <w:sz w:val="24"/>
                <w:szCs w:val="21"/>
              </w:rPr>
              <w:t xml:space="preserve"> VARCHAR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E909CB2" w14:textId="77777777" w:rsidR="004B6843" w:rsidRDefault="00000000">
            <w:pPr>
              <w:spacing w:line="240" w:lineRule="auto"/>
              <w:rPr>
                <w:rFonts w:cs="Arial"/>
                <w:sz w:val="24"/>
                <w:szCs w:val="21"/>
              </w:rPr>
            </w:pPr>
            <w:r>
              <w:rPr>
                <w:rFonts w:cs="Arial"/>
                <w:sz w:val="24"/>
                <w:szCs w:val="21"/>
              </w:rPr>
              <w:t xml:space="preserve"> 255</w:t>
            </w:r>
          </w:p>
          <w:p w14:paraId="7CD829CF" w14:textId="77777777" w:rsidR="004B6843" w:rsidRDefault="004B6843">
            <w:pPr>
              <w:spacing w:line="240" w:lineRule="auto"/>
              <w:rPr>
                <w:rFonts w:cs="Arial"/>
                <w:sz w:val="24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BC8DF8A" w14:textId="77777777" w:rsidR="004B6843" w:rsidRDefault="00000000">
            <w:pPr>
              <w:spacing w:line="240" w:lineRule="auto"/>
              <w:rPr>
                <w:rFonts w:cs="Arial"/>
                <w:sz w:val="24"/>
                <w:szCs w:val="21"/>
              </w:rPr>
            </w:pPr>
            <w:r>
              <w:rPr>
                <w:rFonts w:cs="Arial"/>
                <w:sz w:val="24"/>
                <w:szCs w:val="21"/>
              </w:rPr>
              <w:t> </w:t>
            </w:r>
          </w:p>
        </w:tc>
      </w:tr>
      <w:tr w:rsidR="004B6843" w14:paraId="1D7D485D" w14:textId="77777777">
        <w:trPr>
          <w:trHeight w:hRule="exact" w:val="330"/>
        </w:trPr>
        <w:tc>
          <w:tcPr>
            <w:tcW w:w="0" w:type="auto"/>
            <w:shd w:val="clear" w:color="auto" w:fill="auto"/>
            <w:noWrap/>
            <w:vAlign w:val="bottom"/>
          </w:tcPr>
          <w:p w14:paraId="5B9F6857" w14:textId="77777777" w:rsidR="004B6843" w:rsidRDefault="00000000">
            <w:pPr>
              <w:spacing w:line="240" w:lineRule="auto"/>
              <w:jc w:val="center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D72ADFF" w14:textId="77777777" w:rsidR="004B6843" w:rsidRDefault="00000000">
            <w:pPr>
              <w:spacing w:line="240" w:lineRule="auto"/>
              <w:rPr>
                <w:rFonts w:cs="Arial"/>
                <w:sz w:val="24"/>
                <w:szCs w:val="21"/>
              </w:rPr>
            </w:pPr>
            <w:r>
              <w:rPr>
                <w:rFonts w:cs="Arial"/>
                <w:sz w:val="24"/>
                <w:szCs w:val="21"/>
              </w:rPr>
              <w:t>CARGO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89C1B1" w14:textId="77777777" w:rsidR="004B6843" w:rsidRDefault="00000000">
            <w:pPr>
              <w:spacing w:line="240" w:lineRule="auto"/>
              <w:rPr>
                <w:rFonts w:cs="Arial"/>
                <w:sz w:val="24"/>
                <w:szCs w:val="21"/>
              </w:rPr>
            </w:pPr>
            <w:r>
              <w:rPr>
                <w:rFonts w:cs="Arial"/>
                <w:sz w:val="24"/>
                <w:szCs w:val="21"/>
              </w:rPr>
              <w:t>Cargo del empleado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6D863AA" w14:textId="77777777" w:rsidR="004B6843" w:rsidRDefault="00000000">
            <w:pPr>
              <w:spacing w:line="240" w:lineRule="auto"/>
              <w:rPr>
                <w:rFonts w:cs="Arial"/>
                <w:sz w:val="24"/>
                <w:szCs w:val="21"/>
              </w:rPr>
            </w:pPr>
            <w:r>
              <w:rPr>
                <w:rFonts w:cs="Arial"/>
                <w:sz w:val="24"/>
                <w:szCs w:val="21"/>
              </w:rPr>
              <w:t xml:space="preserve">VARCHAR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6744BB8" w14:textId="77777777" w:rsidR="004B6843" w:rsidRDefault="00000000">
            <w:pPr>
              <w:spacing w:line="240" w:lineRule="auto"/>
              <w:rPr>
                <w:rFonts w:cs="Arial"/>
                <w:sz w:val="24"/>
                <w:szCs w:val="21"/>
              </w:rPr>
            </w:pPr>
            <w:r>
              <w:rPr>
                <w:rFonts w:cs="Arial"/>
                <w:sz w:val="24"/>
                <w:szCs w:val="21"/>
              </w:rPr>
              <w:t>255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689BF50" w14:textId="77777777" w:rsidR="004B6843" w:rsidRDefault="004B6843">
            <w:pPr>
              <w:spacing w:line="240" w:lineRule="auto"/>
              <w:rPr>
                <w:rFonts w:cs="Arial"/>
                <w:sz w:val="24"/>
                <w:szCs w:val="21"/>
              </w:rPr>
            </w:pPr>
          </w:p>
        </w:tc>
      </w:tr>
      <w:tr w:rsidR="004B6843" w14:paraId="73687462" w14:textId="77777777">
        <w:trPr>
          <w:trHeight w:hRule="exact" w:val="330"/>
        </w:trPr>
        <w:tc>
          <w:tcPr>
            <w:tcW w:w="0" w:type="auto"/>
            <w:shd w:val="clear" w:color="auto" w:fill="auto"/>
            <w:noWrap/>
            <w:vAlign w:val="bottom"/>
          </w:tcPr>
          <w:p w14:paraId="6A4DEBA1" w14:textId="77777777" w:rsidR="004B6843" w:rsidRDefault="00000000">
            <w:pPr>
              <w:spacing w:line="240" w:lineRule="auto"/>
              <w:jc w:val="center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A556325" w14:textId="77777777" w:rsidR="004B6843" w:rsidRDefault="00000000">
            <w:pPr>
              <w:spacing w:line="240" w:lineRule="auto"/>
              <w:rPr>
                <w:rFonts w:cs="Arial"/>
                <w:sz w:val="24"/>
                <w:szCs w:val="21"/>
              </w:rPr>
            </w:pPr>
            <w:r>
              <w:rPr>
                <w:rFonts w:cs="Arial"/>
                <w:sz w:val="24"/>
                <w:szCs w:val="21"/>
              </w:rPr>
              <w:t>FECHA DE INICIO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8C94C3F" w14:textId="77777777" w:rsidR="004B6843" w:rsidRDefault="00000000">
            <w:pPr>
              <w:spacing w:line="240" w:lineRule="auto"/>
              <w:rPr>
                <w:rFonts w:cs="Arial"/>
                <w:sz w:val="24"/>
                <w:szCs w:val="21"/>
              </w:rPr>
            </w:pPr>
            <w:r>
              <w:rPr>
                <w:rFonts w:cs="Arial"/>
                <w:sz w:val="24"/>
                <w:szCs w:val="21"/>
              </w:rPr>
              <w:t xml:space="preserve">Fecha de ingreso del empleado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D7EE380" w14:textId="77777777" w:rsidR="004B6843" w:rsidRDefault="00000000">
            <w:pPr>
              <w:spacing w:line="240" w:lineRule="auto"/>
              <w:rPr>
                <w:rFonts w:cs="Arial"/>
                <w:sz w:val="24"/>
                <w:szCs w:val="21"/>
              </w:rPr>
            </w:pPr>
            <w:r>
              <w:rPr>
                <w:rFonts w:cs="Arial"/>
                <w:sz w:val="24"/>
                <w:szCs w:val="21"/>
              </w:rPr>
              <w:t xml:space="preserve">TIME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7EAA4CE" w14:textId="77777777" w:rsidR="004B6843" w:rsidRDefault="00000000">
            <w:pPr>
              <w:spacing w:line="240" w:lineRule="auto"/>
              <w:rPr>
                <w:rFonts w:cs="Arial"/>
                <w:sz w:val="24"/>
                <w:szCs w:val="21"/>
              </w:rPr>
            </w:pPr>
            <w:r>
              <w:rPr>
                <w:rFonts w:cs="Arial"/>
                <w:sz w:val="24"/>
                <w:szCs w:val="21"/>
              </w:rPr>
              <w:t>255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FC13DB1" w14:textId="77777777" w:rsidR="004B6843" w:rsidRDefault="004B6843">
            <w:pPr>
              <w:spacing w:line="240" w:lineRule="auto"/>
              <w:rPr>
                <w:rFonts w:cs="Arial"/>
                <w:sz w:val="24"/>
                <w:szCs w:val="21"/>
              </w:rPr>
            </w:pPr>
          </w:p>
        </w:tc>
      </w:tr>
      <w:tr w:rsidR="004B6843" w14:paraId="7A45B090" w14:textId="77777777">
        <w:trPr>
          <w:trHeight w:hRule="exact" w:val="330"/>
        </w:trPr>
        <w:tc>
          <w:tcPr>
            <w:tcW w:w="0" w:type="auto"/>
            <w:shd w:val="clear" w:color="auto" w:fill="auto"/>
            <w:noWrap/>
            <w:vAlign w:val="bottom"/>
          </w:tcPr>
          <w:p w14:paraId="0945BF94" w14:textId="77777777" w:rsidR="004B6843" w:rsidRDefault="00000000">
            <w:pPr>
              <w:spacing w:line="240" w:lineRule="auto"/>
              <w:jc w:val="center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3D33A80" w14:textId="77777777" w:rsidR="004B6843" w:rsidRDefault="00000000">
            <w:pPr>
              <w:spacing w:line="240" w:lineRule="auto"/>
              <w:rPr>
                <w:rFonts w:cs="Arial"/>
                <w:sz w:val="24"/>
                <w:szCs w:val="21"/>
              </w:rPr>
            </w:pPr>
            <w:r>
              <w:rPr>
                <w:rFonts w:cs="Arial"/>
                <w:sz w:val="24"/>
                <w:szCs w:val="21"/>
              </w:rPr>
              <w:t>SALARIO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9782101" w14:textId="77777777" w:rsidR="004B6843" w:rsidRDefault="00000000">
            <w:pPr>
              <w:spacing w:line="240" w:lineRule="auto"/>
              <w:rPr>
                <w:rFonts w:cs="Arial"/>
                <w:sz w:val="24"/>
                <w:szCs w:val="21"/>
              </w:rPr>
            </w:pPr>
            <w:r>
              <w:rPr>
                <w:rFonts w:cs="Arial"/>
                <w:sz w:val="24"/>
                <w:szCs w:val="21"/>
              </w:rPr>
              <w:t>Salario del empleado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09721C5" w14:textId="77777777" w:rsidR="004B6843" w:rsidRDefault="00000000">
            <w:pPr>
              <w:spacing w:line="240" w:lineRule="auto"/>
              <w:rPr>
                <w:rFonts w:cs="Arial"/>
                <w:sz w:val="24"/>
                <w:szCs w:val="21"/>
              </w:rPr>
            </w:pPr>
            <w:r>
              <w:rPr>
                <w:rFonts w:cs="Arial"/>
                <w:sz w:val="24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F74675" w14:textId="77777777" w:rsidR="004B6843" w:rsidRDefault="00000000">
            <w:pPr>
              <w:spacing w:line="240" w:lineRule="auto"/>
              <w:rPr>
                <w:rFonts w:cs="Arial"/>
                <w:sz w:val="24"/>
                <w:szCs w:val="21"/>
              </w:rPr>
            </w:pPr>
            <w:r>
              <w:rPr>
                <w:rFonts w:cs="Arial"/>
                <w:sz w:val="24"/>
                <w:szCs w:val="21"/>
              </w:rPr>
              <w:t>255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9569959" w14:textId="77777777" w:rsidR="004B6843" w:rsidRDefault="004B6843">
            <w:pPr>
              <w:spacing w:line="240" w:lineRule="auto"/>
              <w:rPr>
                <w:rFonts w:cs="Arial"/>
                <w:sz w:val="24"/>
                <w:szCs w:val="21"/>
              </w:rPr>
            </w:pPr>
          </w:p>
        </w:tc>
      </w:tr>
    </w:tbl>
    <w:p w14:paraId="5E9389B9" w14:textId="77777777" w:rsidR="004B6843" w:rsidRDefault="004B6843"/>
    <w:p w14:paraId="5D1754BF" w14:textId="77777777" w:rsidR="004B6843" w:rsidRDefault="004B6843"/>
    <w:p w14:paraId="631B1BB8" w14:textId="77777777" w:rsidR="004B6843" w:rsidRDefault="004B6843"/>
    <w:p w14:paraId="2203571C" w14:textId="77777777" w:rsidR="004B6843" w:rsidRDefault="00000000">
      <w:pPr>
        <w:pStyle w:val="Ttulo3"/>
        <w:spacing w:before="0" w:after="0" w:line="240" w:lineRule="auto"/>
        <w:rPr>
          <w:rFonts w:ascii="Muller Bold" w:hAnsi="Muller Bold"/>
          <w:sz w:val="20"/>
        </w:rPr>
      </w:pPr>
      <w:r>
        <w:t>&lt;TBL_USUARIO&gt;</w:t>
      </w:r>
    </w:p>
    <w:tbl>
      <w:tblPr>
        <w:tblpPr w:leftFromText="141" w:rightFromText="141" w:vertAnchor="text" w:horzAnchor="margin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1"/>
        <w:gridCol w:w="2209"/>
        <w:gridCol w:w="3208"/>
        <w:gridCol w:w="1300"/>
        <w:gridCol w:w="940"/>
        <w:gridCol w:w="608"/>
      </w:tblGrid>
      <w:tr w:rsidR="004B6843" w14:paraId="592924FC" w14:textId="77777777">
        <w:trPr>
          <w:trHeight w:val="660"/>
        </w:trPr>
        <w:tc>
          <w:tcPr>
            <w:tcW w:w="0" w:type="auto"/>
            <w:shd w:val="clear" w:color="auto" w:fill="000000" w:themeFill="text1"/>
            <w:vAlign w:val="center"/>
          </w:tcPr>
          <w:p w14:paraId="75318AE9" w14:textId="77777777" w:rsidR="004B6843" w:rsidRDefault="00000000">
            <w:pPr>
              <w:spacing w:line="240" w:lineRule="auto"/>
              <w:jc w:val="left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Ítem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08AB0043" w14:textId="77777777" w:rsidR="004B6843" w:rsidRDefault="00000000">
            <w:pPr>
              <w:spacing w:line="240" w:lineRule="auto"/>
              <w:jc w:val="left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Abreviación de Campo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2335C84F" w14:textId="77777777" w:rsidR="004B6843" w:rsidRDefault="00000000">
            <w:pPr>
              <w:spacing w:line="240" w:lineRule="auto"/>
              <w:jc w:val="left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Descripción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61523A7E" w14:textId="77777777" w:rsidR="004B6843" w:rsidRDefault="00000000">
            <w:pPr>
              <w:spacing w:line="240" w:lineRule="auto"/>
              <w:jc w:val="left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Tipo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2A9ACBAA" w14:textId="77777777" w:rsidR="004B6843" w:rsidRDefault="00000000">
            <w:pPr>
              <w:spacing w:line="240" w:lineRule="auto"/>
              <w:jc w:val="left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Longitud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0F841513" w14:textId="77777777" w:rsidR="004B6843" w:rsidRDefault="00000000">
            <w:pPr>
              <w:spacing w:line="240" w:lineRule="auto"/>
              <w:jc w:val="left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Tipo de Llave</w:t>
            </w:r>
          </w:p>
        </w:tc>
      </w:tr>
      <w:tr w:rsidR="004B6843" w14:paraId="41F62E0D" w14:textId="77777777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1A7CC266" w14:textId="77777777" w:rsidR="004B6843" w:rsidRDefault="00000000">
            <w:pPr>
              <w:spacing w:line="240" w:lineRule="auto"/>
              <w:jc w:val="center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F3A7748" w14:textId="77777777" w:rsidR="004B6843" w:rsidRDefault="00000000">
            <w:pPr>
              <w:spacing w:line="240" w:lineRule="auto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ID USUARIO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0FECFC9" w14:textId="77777777" w:rsidR="004B6843" w:rsidRDefault="00000000">
            <w:pPr>
              <w:spacing w:line="240" w:lineRule="auto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Numero de usuario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A762891" w14:textId="77777777" w:rsidR="004B6843" w:rsidRDefault="00000000">
            <w:pPr>
              <w:spacing w:line="240" w:lineRule="auto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VARCHAR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1FEEE48" w14:textId="77777777" w:rsidR="004B6843" w:rsidRDefault="00000000">
            <w:pPr>
              <w:spacing w:line="240" w:lineRule="auto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255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C08356B" w14:textId="77777777" w:rsidR="004B6843" w:rsidRDefault="00000000">
            <w:pPr>
              <w:spacing w:line="240" w:lineRule="auto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PK</w:t>
            </w:r>
          </w:p>
        </w:tc>
      </w:tr>
      <w:tr w:rsidR="004B6843" w14:paraId="18212C82" w14:textId="77777777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1C517CF2" w14:textId="77777777" w:rsidR="004B6843" w:rsidRDefault="00000000">
            <w:pPr>
              <w:spacing w:line="240" w:lineRule="auto"/>
              <w:jc w:val="center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D3309AE" w14:textId="77777777" w:rsidR="004B6843" w:rsidRDefault="00000000">
            <w:pPr>
              <w:spacing w:line="240" w:lineRule="auto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NOMBRE USUARIO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A075A23" w14:textId="77777777" w:rsidR="004B6843" w:rsidRDefault="00000000">
            <w:pPr>
              <w:spacing w:line="240" w:lineRule="auto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Usuario de inicio de sesión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19C95A" w14:textId="77777777" w:rsidR="004B6843" w:rsidRDefault="00000000">
            <w:pPr>
              <w:spacing w:line="240" w:lineRule="auto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VARCHAR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34E7D54" w14:textId="77777777" w:rsidR="004B6843" w:rsidRDefault="00000000">
            <w:pPr>
              <w:spacing w:line="240" w:lineRule="auto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255</w:t>
            </w:r>
          </w:p>
          <w:p w14:paraId="652ACE43" w14:textId="77777777" w:rsidR="004B6843" w:rsidRDefault="004B6843">
            <w:pPr>
              <w:spacing w:line="240" w:lineRule="auto"/>
              <w:rPr>
                <w:sz w:val="24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37DCDF" w14:textId="77777777" w:rsidR="004B6843" w:rsidRDefault="00000000">
            <w:pPr>
              <w:spacing w:line="240" w:lineRule="auto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 </w:t>
            </w:r>
          </w:p>
        </w:tc>
      </w:tr>
      <w:tr w:rsidR="004B6843" w14:paraId="2CD164CE" w14:textId="77777777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4BB5345E" w14:textId="77777777" w:rsidR="004B6843" w:rsidRDefault="00000000">
            <w:pPr>
              <w:spacing w:line="240" w:lineRule="auto"/>
              <w:jc w:val="center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A6DC62" w14:textId="77777777" w:rsidR="004B6843" w:rsidRDefault="00000000">
            <w:pPr>
              <w:spacing w:line="240" w:lineRule="auto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CONTRASEÑA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9615418" w14:textId="77777777" w:rsidR="004B6843" w:rsidRDefault="00000000">
            <w:pPr>
              <w:spacing w:line="240" w:lineRule="auto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Contraseña de inicio de sesión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5E41B47" w14:textId="77777777" w:rsidR="004B6843" w:rsidRDefault="00000000">
            <w:pPr>
              <w:spacing w:line="240" w:lineRule="auto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VARCHAR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AF729DE" w14:textId="77777777" w:rsidR="004B6843" w:rsidRDefault="00000000">
            <w:pPr>
              <w:spacing w:line="240" w:lineRule="auto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255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70DF088" w14:textId="77777777" w:rsidR="004B6843" w:rsidRDefault="004B6843">
            <w:pPr>
              <w:spacing w:line="240" w:lineRule="auto"/>
              <w:rPr>
                <w:sz w:val="24"/>
                <w:szCs w:val="21"/>
              </w:rPr>
            </w:pPr>
          </w:p>
        </w:tc>
      </w:tr>
    </w:tbl>
    <w:p w14:paraId="7814ECAD" w14:textId="77777777" w:rsidR="004B6843" w:rsidRDefault="004B6843"/>
    <w:p w14:paraId="55C8B1BE" w14:textId="77777777" w:rsidR="004B6843" w:rsidRDefault="004B6843"/>
    <w:p w14:paraId="0F579A79" w14:textId="77777777" w:rsidR="004B6843" w:rsidRDefault="004B6843"/>
    <w:p w14:paraId="2ECDBC45" w14:textId="77777777" w:rsidR="004B6843" w:rsidRDefault="004B6843"/>
    <w:p w14:paraId="25BC7244" w14:textId="77777777" w:rsidR="004B6843" w:rsidRDefault="004B6843"/>
    <w:p w14:paraId="49787451" w14:textId="77777777" w:rsidR="004B6843" w:rsidRDefault="004B6843"/>
    <w:p w14:paraId="2D132A8F" w14:textId="77777777" w:rsidR="004B6843" w:rsidRDefault="004B6843"/>
    <w:p w14:paraId="53546F56" w14:textId="77777777" w:rsidR="004B6843" w:rsidRDefault="004B6843"/>
    <w:p w14:paraId="694029B4" w14:textId="77777777" w:rsidR="004B6843" w:rsidRDefault="004B6843"/>
    <w:p w14:paraId="5D8CDB12" w14:textId="77777777" w:rsidR="004B6843" w:rsidRDefault="004B6843"/>
    <w:p w14:paraId="7FBD24F7" w14:textId="77777777" w:rsidR="004B6843" w:rsidRDefault="004B6843"/>
    <w:p w14:paraId="1640195C" w14:textId="77777777" w:rsidR="004B6843" w:rsidRDefault="00000000">
      <w:pPr>
        <w:pStyle w:val="Ttulo3"/>
        <w:rPr>
          <w:rFonts w:ascii="Muller Bold" w:hAnsi="Muller Bold"/>
          <w:sz w:val="20"/>
        </w:rPr>
      </w:pPr>
      <w:r>
        <w:t>&lt;TBL_PROVEEDORES&gt;</w:t>
      </w:r>
    </w:p>
    <w:tbl>
      <w:tblPr>
        <w:tblpPr w:leftFromText="141" w:rightFromText="141" w:vertAnchor="text" w:horzAnchor="margin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8"/>
        <w:gridCol w:w="2489"/>
        <w:gridCol w:w="2745"/>
        <w:gridCol w:w="1321"/>
        <w:gridCol w:w="1017"/>
        <w:gridCol w:w="686"/>
      </w:tblGrid>
      <w:tr w:rsidR="004B6843" w14:paraId="3B6B1ABB" w14:textId="77777777">
        <w:trPr>
          <w:trHeight w:val="660"/>
        </w:trPr>
        <w:tc>
          <w:tcPr>
            <w:tcW w:w="0" w:type="auto"/>
            <w:shd w:val="clear" w:color="auto" w:fill="000000" w:themeFill="text1"/>
            <w:vAlign w:val="center"/>
          </w:tcPr>
          <w:p w14:paraId="34199B31" w14:textId="77777777" w:rsidR="004B6843" w:rsidRDefault="00000000">
            <w:pPr>
              <w:jc w:val="left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Ítem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55636630" w14:textId="77777777" w:rsidR="004B6843" w:rsidRDefault="00000000">
            <w:pPr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Abreviación de Campo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615432E6" w14:textId="77777777" w:rsidR="004B6843" w:rsidRDefault="00000000">
            <w:pPr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Descripción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76319E3B" w14:textId="77777777" w:rsidR="004B6843" w:rsidRDefault="00000000">
            <w:pPr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Tipo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68904739" w14:textId="77777777" w:rsidR="004B6843" w:rsidRDefault="00000000">
            <w:pPr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Longitud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02095769" w14:textId="77777777" w:rsidR="004B6843" w:rsidRDefault="00000000">
            <w:pPr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Tipo de </w:t>
            </w:r>
            <w:r>
              <w:rPr>
                <w:rFonts w:cs="Arial"/>
                <w:sz w:val="24"/>
                <w:szCs w:val="24"/>
              </w:rPr>
              <w:lastRenderedPageBreak/>
              <w:t>Llave</w:t>
            </w:r>
          </w:p>
        </w:tc>
      </w:tr>
      <w:tr w:rsidR="004B6843" w14:paraId="654B9431" w14:textId="77777777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16ED4BA2" w14:textId="77777777" w:rsidR="004B6843" w:rsidRDefault="00000000">
            <w:pPr>
              <w:jc w:val="center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lastRenderedPageBreak/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87B4C36" w14:textId="77777777" w:rsidR="004B6843" w:rsidRDefault="00000000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NOMBRE_COMPAÑÍA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D277C9A" w14:textId="77777777" w:rsidR="004B6843" w:rsidRDefault="00000000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Nombre de la compañía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E3D047" w14:textId="77777777" w:rsidR="004B6843" w:rsidRDefault="00000000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4B9ED56" w14:textId="77777777" w:rsidR="004B6843" w:rsidRDefault="00000000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255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BD2E942" w14:textId="77777777" w:rsidR="004B6843" w:rsidRDefault="00000000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PK</w:t>
            </w:r>
          </w:p>
        </w:tc>
      </w:tr>
      <w:tr w:rsidR="004B6843" w14:paraId="34C0287B" w14:textId="77777777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1F810886" w14:textId="77777777" w:rsidR="004B6843" w:rsidRDefault="00000000">
            <w:pPr>
              <w:jc w:val="center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30C5A9" w14:textId="77777777" w:rsidR="004B6843" w:rsidRDefault="00000000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CONTACTO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E1BBB16" w14:textId="77777777" w:rsidR="004B6843" w:rsidRDefault="00000000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Contacto de la compañía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E51AE7" w14:textId="77777777" w:rsidR="004B6843" w:rsidRDefault="00000000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VARCHAR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845D694" w14:textId="77777777" w:rsidR="004B6843" w:rsidRDefault="00000000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255</w:t>
            </w:r>
          </w:p>
          <w:p w14:paraId="1A45AA42" w14:textId="77777777" w:rsidR="004B6843" w:rsidRDefault="004B68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DA16C2E" w14:textId="77777777" w:rsidR="004B6843" w:rsidRDefault="00000000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 </w:t>
            </w:r>
          </w:p>
        </w:tc>
      </w:tr>
      <w:tr w:rsidR="004B6843" w14:paraId="040A4FD7" w14:textId="77777777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4ADDD59E" w14:textId="77777777" w:rsidR="004B6843" w:rsidRDefault="00000000">
            <w:pPr>
              <w:jc w:val="center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B58ED8F" w14:textId="77777777" w:rsidR="004B6843" w:rsidRDefault="00000000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DIRECCION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D9E54A6" w14:textId="77777777" w:rsidR="004B6843" w:rsidRDefault="00000000">
            <w:pPr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Direccion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de la compañía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224C02" w14:textId="77777777" w:rsidR="004B6843" w:rsidRDefault="00000000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4CAAB31" w14:textId="77777777" w:rsidR="004B6843" w:rsidRDefault="00000000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255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162EB3" w14:textId="77777777" w:rsidR="004B6843" w:rsidRDefault="004B6843">
            <w:pPr>
              <w:rPr>
                <w:rFonts w:cs="Arial"/>
                <w:sz w:val="24"/>
                <w:szCs w:val="24"/>
              </w:rPr>
            </w:pPr>
          </w:p>
        </w:tc>
      </w:tr>
      <w:tr w:rsidR="004B6843" w14:paraId="66BF3939" w14:textId="77777777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1AA5912C" w14:textId="77777777" w:rsidR="004B6843" w:rsidRDefault="00000000">
            <w:pPr>
              <w:jc w:val="center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CBF02F3" w14:textId="77777777" w:rsidR="004B6843" w:rsidRDefault="00000000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TELEFONO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6E1066F" w14:textId="77777777" w:rsidR="004B6843" w:rsidRDefault="00000000">
            <w:pPr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Telefono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de la compañía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1C0A838" w14:textId="77777777" w:rsidR="004B6843" w:rsidRDefault="00000000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02224A" w14:textId="77777777" w:rsidR="004B6843" w:rsidRDefault="00000000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255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7EA68B2" w14:textId="77777777" w:rsidR="004B6843" w:rsidRDefault="004B6843">
            <w:pPr>
              <w:rPr>
                <w:rFonts w:cs="Arial"/>
                <w:sz w:val="24"/>
                <w:szCs w:val="24"/>
              </w:rPr>
            </w:pPr>
          </w:p>
        </w:tc>
      </w:tr>
      <w:tr w:rsidR="004B6843" w14:paraId="29C701D6" w14:textId="77777777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51032143" w14:textId="77777777" w:rsidR="004B6843" w:rsidRDefault="00000000">
            <w:pPr>
              <w:jc w:val="center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1FF437" w14:textId="77777777" w:rsidR="004B6843" w:rsidRDefault="00000000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CORREO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4E89288" w14:textId="77777777" w:rsidR="004B6843" w:rsidRDefault="00000000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Correo de la </w:t>
            </w:r>
            <w:proofErr w:type="spellStart"/>
            <w:r>
              <w:rPr>
                <w:rFonts w:cs="Arial"/>
                <w:sz w:val="24"/>
                <w:szCs w:val="24"/>
              </w:rPr>
              <w:t>compañia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94A6038" w14:textId="77777777" w:rsidR="004B6843" w:rsidRDefault="00000000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55A3363" w14:textId="77777777" w:rsidR="004B6843" w:rsidRDefault="00000000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255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0723E26" w14:textId="77777777" w:rsidR="004B6843" w:rsidRDefault="004B6843">
            <w:pPr>
              <w:rPr>
                <w:rFonts w:cs="Arial"/>
                <w:sz w:val="24"/>
                <w:szCs w:val="24"/>
              </w:rPr>
            </w:pPr>
          </w:p>
        </w:tc>
      </w:tr>
    </w:tbl>
    <w:p w14:paraId="529E33E6" w14:textId="77777777" w:rsidR="004B6843" w:rsidRDefault="004B6843"/>
    <w:p w14:paraId="1A39F17F" w14:textId="568B0730" w:rsidR="004B6843" w:rsidRDefault="00000000">
      <w:pPr>
        <w:pStyle w:val="Ttulo3"/>
        <w:rPr>
          <w:rFonts w:ascii="Muller Bold" w:hAnsi="Muller Bold"/>
          <w:sz w:val="20"/>
        </w:rPr>
      </w:pPr>
      <w:r>
        <w:t>TBL_</w:t>
      </w:r>
      <w:r w:rsidR="008D672B">
        <w:t>EQUIPOS</w:t>
      </w:r>
      <w:r>
        <w:t>&gt;</w:t>
      </w:r>
    </w:p>
    <w:p w14:paraId="3BF2610A" w14:textId="77777777" w:rsidR="004B6843" w:rsidRDefault="004B6843"/>
    <w:tbl>
      <w:tblPr>
        <w:tblpPr w:leftFromText="141" w:rightFromText="141" w:vertAnchor="text" w:horzAnchor="margin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8"/>
        <w:gridCol w:w="2189"/>
        <w:gridCol w:w="2782"/>
        <w:gridCol w:w="1407"/>
        <w:gridCol w:w="1126"/>
        <w:gridCol w:w="734"/>
      </w:tblGrid>
      <w:tr w:rsidR="004B6843" w14:paraId="19476AA0" w14:textId="77777777">
        <w:trPr>
          <w:trHeight w:val="660"/>
        </w:trPr>
        <w:tc>
          <w:tcPr>
            <w:tcW w:w="0" w:type="auto"/>
            <w:shd w:val="clear" w:color="auto" w:fill="000000" w:themeFill="text1"/>
            <w:vAlign w:val="center"/>
          </w:tcPr>
          <w:p w14:paraId="5C81968C" w14:textId="77777777" w:rsidR="004B6843" w:rsidRDefault="00000000">
            <w:pPr>
              <w:jc w:val="left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Ítem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7279517F" w14:textId="77777777" w:rsidR="004B6843" w:rsidRDefault="00000000">
            <w:pPr>
              <w:jc w:val="left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Abreviación de Campo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333870C5" w14:textId="77777777" w:rsidR="004B6843" w:rsidRDefault="00000000">
            <w:pPr>
              <w:jc w:val="left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Descripción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174B0452" w14:textId="77777777" w:rsidR="004B6843" w:rsidRDefault="00000000">
            <w:pPr>
              <w:jc w:val="left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Tipo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33F16D98" w14:textId="77777777" w:rsidR="004B6843" w:rsidRDefault="00000000">
            <w:pPr>
              <w:jc w:val="left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Longitud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500635B6" w14:textId="77777777" w:rsidR="004B6843" w:rsidRDefault="00000000">
            <w:pPr>
              <w:jc w:val="left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Tipo de Llave</w:t>
            </w:r>
          </w:p>
        </w:tc>
      </w:tr>
      <w:tr w:rsidR="004B6843" w14:paraId="7E1CDF95" w14:textId="77777777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63D237FE" w14:textId="77777777" w:rsidR="004B6843" w:rsidRDefault="00000000">
            <w:pPr>
              <w:jc w:val="center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2BAEA23" w14:textId="77777777" w:rsidR="004B6843" w:rsidRDefault="00000000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COD_PRODUCTO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7B4F28B" w14:textId="77777777" w:rsidR="004B6843" w:rsidRDefault="00000000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</w:t>
            </w:r>
            <w:proofErr w:type="spellStart"/>
            <w:r>
              <w:rPr>
                <w:sz w:val="24"/>
                <w:szCs w:val="21"/>
              </w:rPr>
              <w:t>Codigo</w:t>
            </w:r>
            <w:proofErr w:type="spellEnd"/>
            <w:r>
              <w:rPr>
                <w:sz w:val="24"/>
                <w:szCs w:val="21"/>
              </w:rPr>
              <w:t xml:space="preserve"> del producto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C99051" w14:textId="77777777" w:rsidR="004B6843" w:rsidRDefault="00000000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INT 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6B25AC0" w14:textId="77777777" w:rsidR="004B6843" w:rsidRDefault="00000000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255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3506419" w14:textId="77777777" w:rsidR="004B6843" w:rsidRDefault="00000000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PK</w:t>
            </w:r>
          </w:p>
        </w:tc>
      </w:tr>
      <w:tr w:rsidR="004B6843" w14:paraId="2AE36D09" w14:textId="77777777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34BA426D" w14:textId="77777777" w:rsidR="004B6843" w:rsidRDefault="00000000">
            <w:pPr>
              <w:jc w:val="center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932DA1" w14:textId="77777777" w:rsidR="004B6843" w:rsidRDefault="00000000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NOMBRE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14A781D" w14:textId="77777777" w:rsidR="004B6843" w:rsidRDefault="00000000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Nombre del producto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0EEEFB0" w14:textId="77777777" w:rsidR="004B6843" w:rsidRDefault="00000000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VARCHAR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96E1637" w14:textId="77777777" w:rsidR="004B6843" w:rsidRDefault="00000000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255</w:t>
            </w:r>
          </w:p>
          <w:p w14:paraId="0F572FAC" w14:textId="77777777" w:rsidR="004B6843" w:rsidRDefault="004B6843">
            <w:pPr>
              <w:rPr>
                <w:sz w:val="24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CC9E59" w14:textId="77777777" w:rsidR="004B6843" w:rsidRDefault="00000000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 </w:t>
            </w:r>
          </w:p>
        </w:tc>
      </w:tr>
      <w:tr w:rsidR="004B6843" w14:paraId="46A74C2D" w14:textId="77777777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71DACEA7" w14:textId="77777777" w:rsidR="004B6843" w:rsidRDefault="00000000">
            <w:pPr>
              <w:jc w:val="center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236DB72" w14:textId="77777777" w:rsidR="004B6843" w:rsidRDefault="00000000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DESCRIPCION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8D8B24" w14:textId="77777777" w:rsidR="004B6843" w:rsidRDefault="00000000">
            <w:pPr>
              <w:rPr>
                <w:sz w:val="24"/>
                <w:szCs w:val="21"/>
              </w:rPr>
            </w:pPr>
            <w:proofErr w:type="spellStart"/>
            <w:r>
              <w:rPr>
                <w:sz w:val="24"/>
                <w:szCs w:val="21"/>
              </w:rPr>
              <w:t>Descripcion</w:t>
            </w:r>
            <w:proofErr w:type="spellEnd"/>
            <w:r>
              <w:rPr>
                <w:sz w:val="24"/>
                <w:szCs w:val="21"/>
              </w:rPr>
              <w:t xml:space="preserve"> del producto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A1FBF1D" w14:textId="77777777" w:rsidR="004B6843" w:rsidRDefault="00000000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VARCHAR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EF3AFFA" w14:textId="77777777" w:rsidR="004B6843" w:rsidRDefault="00000000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255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5B2C7C9" w14:textId="77777777" w:rsidR="004B6843" w:rsidRDefault="004B6843">
            <w:pPr>
              <w:rPr>
                <w:sz w:val="24"/>
                <w:szCs w:val="21"/>
              </w:rPr>
            </w:pPr>
          </w:p>
        </w:tc>
      </w:tr>
      <w:tr w:rsidR="004B6843" w14:paraId="79659CEA" w14:textId="77777777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1B22323E" w14:textId="77777777" w:rsidR="004B6843" w:rsidRDefault="00000000">
            <w:pPr>
              <w:jc w:val="center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9EE2A7A" w14:textId="77777777" w:rsidR="004B6843" w:rsidRDefault="00000000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MARCA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0E03568" w14:textId="77777777" w:rsidR="004B6843" w:rsidRDefault="00000000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Marca del producto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46D9B45" w14:textId="77777777" w:rsidR="004B6843" w:rsidRDefault="00000000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VARCHAR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BEA5A4A" w14:textId="77777777" w:rsidR="004B6843" w:rsidRDefault="00000000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255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96B9DF" w14:textId="77777777" w:rsidR="004B6843" w:rsidRDefault="004B6843">
            <w:pPr>
              <w:rPr>
                <w:sz w:val="24"/>
                <w:szCs w:val="21"/>
              </w:rPr>
            </w:pPr>
          </w:p>
        </w:tc>
      </w:tr>
      <w:tr w:rsidR="004B6843" w14:paraId="4052181D" w14:textId="77777777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4A41B558" w14:textId="77777777" w:rsidR="004B6843" w:rsidRDefault="00000000">
            <w:pPr>
              <w:jc w:val="center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5D6C004" w14:textId="77777777" w:rsidR="004B6843" w:rsidRDefault="00000000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MODELO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A914B7F" w14:textId="77777777" w:rsidR="004B6843" w:rsidRDefault="00000000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Modelo del producto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30A0C26" w14:textId="77777777" w:rsidR="004B6843" w:rsidRDefault="00000000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VARCHAR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380CC72" w14:textId="77777777" w:rsidR="004B6843" w:rsidRDefault="00000000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255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F300590" w14:textId="77777777" w:rsidR="004B6843" w:rsidRDefault="004B6843">
            <w:pPr>
              <w:rPr>
                <w:sz w:val="24"/>
                <w:szCs w:val="21"/>
              </w:rPr>
            </w:pPr>
          </w:p>
        </w:tc>
      </w:tr>
      <w:tr w:rsidR="004B6843" w14:paraId="426C92EA" w14:textId="77777777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2873F038" w14:textId="77777777" w:rsidR="004B6843" w:rsidRDefault="00000000">
            <w:pPr>
              <w:jc w:val="center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2D36C77" w14:textId="77777777" w:rsidR="004B6843" w:rsidRDefault="00000000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STOCK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F4B5B9" w14:textId="77777777" w:rsidR="004B6843" w:rsidRDefault="00000000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Stock del producto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DEC3F4B" w14:textId="77777777" w:rsidR="004B6843" w:rsidRDefault="00000000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B44FCD9" w14:textId="77777777" w:rsidR="004B6843" w:rsidRDefault="00000000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255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0A4EEDE" w14:textId="77777777" w:rsidR="004B6843" w:rsidRDefault="004B6843">
            <w:pPr>
              <w:rPr>
                <w:sz w:val="24"/>
                <w:szCs w:val="21"/>
              </w:rPr>
            </w:pPr>
          </w:p>
        </w:tc>
      </w:tr>
      <w:tr w:rsidR="004B6843" w14:paraId="466E930E" w14:textId="77777777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5A4CF3CC" w14:textId="77777777" w:rsidR="004B6843" w:rsidRDefault="00000000">
            <w:pPr>
              <w:jc w:val="center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531BC50" w14:textId="0438A0B3" w:rsidR="004B6843" w:rsidRDefault="008D672B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ID_</w:t>
            </w:r>
            <w:r w:rsidR="00000000">
              <w:rPr>
                <w:sz w:val="24"/>
                <w:szCs w:val="21"/>
              </w:rPr>
              <w:t xml:space="preserve">CATEGORIA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01235C8" w14:textId="77777777" w:rsidR="004B6843" w:rsidRDefault="00000000">
            <w:pPr>
              <w:rPr>
                <w:sz w:val="24"/>
                <w:szCs w:val="21"/>
              </w:rPr>
            </w:pPr>
            <w:proofErr w:type="spellStart"/>
            <w:r>
              <w:rPr>
                <w:sz w:val="24"/>
                <w:szCs w:val="21"/>
              </w:rPr>
              <w:t>Categoria</w:t>
            </w:r>
            <w:proofErr w:type="spellEnd"/>
            <w:r>
              <w:rPr>
                <w:sz w:val="24"/>
                <w:szCs w:val="21"/>
              </w:rPr>
              <w:t xml:space="preserve"> del producto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5A62901" w14:textId="22AB185D" w:rsidR="004B6843" w:rsidRDefault="008D672B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27FBBD7" w14:textId="77777777" w:rsidR="004B6843" w:rsidRDefault="00000000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255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95614F4" w14:textId="77777777" w:rsidR="004B6843" w:rsidRDefault="004B6843">
            <w:pPr>
              <w:rPr>
                <w:sz w:val="24"/>
                <w:szCs w:val="21"/>
              </w:rPr>
            </w:pPr>
          </w:p>
        </w:tc>
      </w:tr>
    </w:tbl>
    <w:p w14:paraId="1B0C65B1" w14:textId="77777777" w:rsidR="004B6843" w:rsidRDefault="004B6843"/>
    <w:p w14:paraId="45A5F677" w14:textId="77777777" w:rsidR="004B6843" w:rsidRDefault="00000000">
      <w:pPr>
        <w:pStyle w:val="Ttulo3"/>
      </w:pPr>
      <w:r>
        <w:t>&lt;TBL_INVENTARIO&gt;</w:t>
      </w:r>
    </w:p>
    <w:p w14:paraId="0AED11CB" w14:textId="77777777" w:rsidR="004B6843" w:rsidRDefault="004B6843"/>
    <w:tbl>
      <w:tblPr>
        <w:tblpPr w:leftFromText="141" w:rightFromText="141" w:vertAnchor="text" w:horzAnchor="margin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8"/>
        <w:gridCol w:w="2247"/>
        <w:gridCol w:w="2355"/>
        <w:gridCol w:w="1170"/>
        <w:gridCol w:w="1480"/>
        <w:gridCol w:w="986"/>
      </w:tblGrid>
      <w:tr w:rsidR="004B6843" w14:paraId="4A465C0A" w14:textId="77777777">
        <w:trPr>
          <w:trHeight w:val="660"/>
        </w:trPr>
        <w:tc>
          <w:tcPr>
            <w:tcW w:w="0" w:type="auto"/>
            <w:shd w:val="clear" w:color="auto" w:fill="000000" w:themeFill="text1"/>
            <w:vAlign w:val="center"/>
          </w:tcPr>
          <w:p w14:paraId="43D05510" w14:textId="77777777" w:rsidR="004B6843" w:rsidRDefault="00000000">
            <w:pPr>
              <w:jc w:val="left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Ítem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2A5C291F" w14:textId="77777777" w:rsidR="004B6843" w:rsidRDefault="00000000">
            <w:pPr>
              <w:jc w:val="left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Abreviación de Campo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2CA249BA" w14:textId="77777777" w:rsidR="004B6843" w:rsidRDefault="00000000">
            <w:pPr>
              <w:jc w:val="left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Descripción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68F338A3" w14:textId="77777777" w:rsidR="004B6843" w:rsidRDefault="00000000">
            <w:pPr>
              <w:jc w:val="left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Tipo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55D0BDC6" w14:textId="77777777" w:rsidR="004B6843" w:rsidRDefault="00000000">
            <w:pPr>
              <w:jc w:val="left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Longitud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440D38BC" w14:textId="77777777" w:rsidR="004B6843" w:rsidRDefault="00000000">
            <w:pPr>
              <w:jc w:val="left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Tipo de Llave</w:t>
            </w:r>
          </w:p>
        </w:tc>
      </w:tr>
      <w:tr w:rsidR="004B6843" w14:paraId="1F91892C" w14:textId="77777777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0845BA03" w14:textId="77777777" w:rsidR="004B6843" w:rsidRDefault="00000000">
            <w:pPr>
              <w:jc w:val="center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5FDB86A" w14:textId="77777777" w:rsidR="004B6843" w:rsidRDefault="00000000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COD_PRODUCTO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198A49C" w14:textId="77777777" w:rsidR="004B6843" w:rsidRDefault="00000000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Código del producto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EFAFF0" w14:textId="77777777" w:rsidR="004B6843" w:rsidRDefault="00000000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INT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13D7E07" w14:textId="77777777" w:rsidR="004B6843" w:rsidRDefault="00000000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255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18A57C" w14:textId="77777777" w:rsidR="004B6843" w:rsidRDefault="00000000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PK</w:t>
            </w:r>
          </w:p>
        </w:tc>
      </w:tr>
      <w:tr w:rsidR="004B6843" w14:paraId="4A5C8EA3" w14:textId="77777777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2D483208" w14:textId="77777777" w:rsidR="004B6843" w:rsidRDefault="00000000">
            <w:pPr>
              <w:jc w:val="center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5B4169A" w14:textId="77777777" w:rsidR="004B6843" w:rsidRDefault="00000000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STOCK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8D3E68B" w14:textId="77777777" w:rsidR="004B6843" w:rsidRDefault="00000000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Stock del producto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44018BE" w14:textId="77777777" w:rsidR="004B6843" w:rsidRDefault="00000000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INT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A021E59" w14:textId="77777777" w:rsidR="004B6843" w:rsidRDefault="00000000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255</w:t>
            </w:r>
          </w:p>
          <w:p w14:paraId="0E52F056" w14:textId="77777777" w:rsidR="004B6843" w:rsidRDefault="004B6843">
            <w:pPr>
              <w:rPr>
                <w:sz w:val="24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DAC8F8" w14:textId="77777777" w:rsidR="004B6843" w:rsidRDefault="00000000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 </w:t>
            </w:r>
          </w:p>
        </w:tc>
      </w:tr>
    </w:tbl>
    <w:p w14:paraId="5BD8D410" w14:textId="77777777" w:rsidR="004B6843" w:rsidRDefault="004B6843"/>
    <w:p w14:paraId="284C4347" w14:textId="77777777" w:rsidR="004B6843" w:rsidRDefault="004B6843"/>
    <w:p w14:paraId="10BDCFFD" w14:textId="1578A3B0" w:rsidR="00815F32" w:rsidRDefault="00000000">
      <w:pPr>
        <w:pStyle w:val="Ttulo3"/>
      </w:pPr>
      <w:r>
        <w:t>TBL_REPORTES&gt;</w:t>
      </w:r>
    </w:p>
    <w:tbl>
      <w:tblPr>
        <w:tblpPr w:leftFromText="141" w:rightFromText="141" w:vertAnchor="text" w:horzAnchor="margin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6"/>
        <w:gridCol w:w="2981"/>
        <w:gridCol w:w="2488"/>
        <w:gridCol w:w="1264"/>
        <w:gridCol w:w="933"/>
        <w:gridCol w:w="604"/>
      </w:tblGrid>
      <w:tr w:rsidR="00815F32" w14:paraId="33FA2367" w14:textId="77777777" w:rsidTr="0051791C">
        <w:trPr>
          <w:trHeight w:val="660"/>
        </w:trPr>
        <w:tc>
          <w:tcPr>
            <w:tcW w:w="0" w:type="auto"/>
            <w:shd w:val="clear" w:color="auto" w:fill="000000" w:themeFill="text1"/>
            <w:vAlign w:val="center"/>
          </w:tcPr>
          <w:p w14:paraId="3298D33E" w14:textId="77777777" w:rsidR="00815F32" w:rsidRDefault="00815F32" w:rsidP="0051791C">
            <w:pPr>
              <w:jc w:val="left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Ítem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2BECC585" w14:textId="77777777" w:rsidR="00815F32" w:rsidRDefault="00815F32" w:rsidP="0051791C">
            <w:pPr>
              <w:jc w:val="left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Abreviación de Campo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35624A8C" w14:textId="77777777" w:rsidR="00815F32" w:rsidRDefault="00815F32" w:rsidP="0051791C">
            <w:pPr>
              <w:jc w:val="left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Descripción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16D29E6D" w14:textId="77777777" w:rsidR="00815F32" w:rsidRDefault="00815F32" w:rsidP="0051791C">
            <w:pPr>
              <w:jc w:val="left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Tipo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29146C9A" w14:textId="77777777" w:rsidR="00815F32" w:rsidRDefault="00815F32" w:rsidP="0051791C">
            <w:pPr>
              <w:jc w:val="left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Longitud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0F9721D8" w14:textId="77777777" w:rsidR="00815F32" w:rsidRDefault="00815F32" w:rsidP="0051791C">
            <w:pPr>
              <w:jc w:val="left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Tipo de Llave</w:t>
            </w:r>
          </w:p>
        </w:tc>
      </w:tr>
      <w:tr w:rsidR="00815F32" w14:paraId="0EC77D6B" w14:textId="77777777" w:rsidTr="0051791C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1E2CE848" w14:textId="77777777" w:rsidR="00815F32" w:rsidRDefault="00815F32" w:rsidP="0051791C">
            <w:pPr>
              <w:jc w:val="center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BD7DF09" w14:textId="77777777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ID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941DAE" w14:textId="77777777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Id de los reportes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4438C01" w14:textId="77777777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INT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E5EDC80" w14:textId="77777777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255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83E080C" w14:textId="77777777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PK</w:t>
            </w:r>
          </w:p>
        </w:tc>
      </w:tr>
      <w:tr w:rsidR="00815F32" w14:paraId="64F827C8" w14:textId="77777777" w:rsidTr="0051791C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1623292C" w14:textId="77777777" w:rsidR="00815F32" w:rsidRDefault="00815F32" w:rsidP="0051791C">
            <w:pPr>
              <w:jc w:val="center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DEF3268" w14:textId="77777777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COD_PRODUCTO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C6DAD2D" w14:textId="77777777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Código del producto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69978AE" w14:textId="77777777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INT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8B7832D" w14:textId="77777777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255</w:t>
            </w:r>
          </w:p>
          <w:p w14:paraId="133038A1" w14:textId="77777777" w:rsidR="00815F32" w:rsidRDefault="00815F32" w:rsidP="0051791C">
            <w:pPr>
              <w:rPr>
                <w:sz w:val="24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BF945D1" w14:textId="77777777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 </w:t>
            </w:r>
          </w:p>
        </w:tc>
      </w:tr>
      <w:tr w:rsidR="00815F32" w14:paraId="69E88303" w14:textId="77777777" w:rsidTr="0051791C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1F1B2117" w14:textId="77777777" w:rsidR="00815F32" w:rsidRDefault="00815F32" w:rsidP="0051791C">
            <w:pPr>
              <w:jc w:val="center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ED12560" w14:textId="77777777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FECHA DE GENERACION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93D2A7" w14:textId="77777777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El día de generación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A053766" w14:textId="77777777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DATETIME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52AF8A9" w14:textId="77777777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255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C920C23" w14:textId="77777777" w:rsidR="00815F32" w:rsidRDefault="00815F32" w:rsidP="0051791C"/>
        </w:tc>
      </w:tr>
      <w:tr w:rsidR="00815F32" w14:paraId="65173D7D" w14:textId="77777777" w:rsidTr="0051791C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17F7044D" w14:textId="77777777" w:rsidR="00815F32" w:rsidRDefault="00815F32" w:rsidP="0051791C">
            <w:pPr>
              <w:jc w:val="center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A6CBB43" w14:textId="77777777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CONTENIDO DE REPORTE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58E982" w14:textId="77777777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El contenido del reporte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602F6EB" w14:textId="77777777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VARCHAR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AC77547" w14:textId="77777777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255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0EB11D0" w14:textId="77777777" w:rsidR="00815F32" w:rsidRDefault="00815F32" w:rsidP="0051791C"/>
        </w:tc>
      </w:tr>
    </w:tbl>
    <w:p w14:paraId="502C441E" w14:textId="77777777" w:rsidR="00815F32" w:rsidRDefault="00815F32">
      <w:pPr>
        <w:spacing w:line="240" w:lineRule="auto"/>
        <w:jc w:val="left"/>
        <w:rPr>
          <w:b/>
          <w:caps/>
        </w:rPr>
      </w:pPr>
      <w:r>
        <w:br w:type="page"/>
      </w:r>
    </w:p>
    <w:p w14:paraId="3221B234" w14:textId="5F8D4A7A" w:rsidR="00815F32" w:rsidRDefault="00815F32" w:rsidP="00815F32">
      <w:pPr>
        <w:pStyle w:val="Ttulo3"/>
      </w:pPr>
      <w:r>
        <w:lastRenderedPageBreak/>
        <w:t>TBL_</w:t>
      </w:r>
      <w:r>
        <w:t>CARGOS</w:t>
      </w:r>
      <w:r>
        <w:t>&gt;</w:t>
      </w:r>
    </w:p>
    <w:p w14:paraId="5440D0AC" w14:textId="77777777" w:rsidR="00815F32" w:rsidRDefault="00815F32" w:rsidP="00815F32"/>
    <w:tbl>
      <w:tblPr>
        <w:tblpPr w:leftFromText="141" w:rightFromText="141" w:vertAnchor="text" w:horzAnchor="margin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9"/>
        <w:gridCol w:w="2224"/>
        <w:gridCol w:w="2185"/>
        <w:gridCol w:w="1382"/>
        <w:gridCol w:w="1468"/>
        <w:gridCol w:w="978"/>
      </w:tblGrid>
      <w:tr w:rsidR="00815F32" w14:paraId="303D7B52" w14:textId="77777777" w:rsidTr="0051791C">
        <w:trPr>
          <w:trHeight w:val="660"/>
        </w:trPr>
        <w:tc>
          <w:tcPr>
            <w:tcW w:w="0" w:type="auto"/>
            <w:shd w:val="clear" w:color="auto" w:fill="000000" w:themeFill="text1"/>
            <w:vAlign w:val="center"/>
          </w:tcPr>
          <w:p w14:paraId="559235A4" w14:textId="77777777" w:rsidR="00815F32" w:rsidRDefault="00815F32" w:rsidP="0051791C">
            <w:pPr>
              <w:jc w:val="left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Ítem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6520C8A4" w14:textId="77777777" w:rsidR="00815F32" w:rsidRDefault="00815F32" w:rsidP="0051791C">
            <w:pPr>
              <w:jc w:val="left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Abreviación de Campo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35BE2348" w14:textId="77777777" w:rsidR="00815F32" w:rsidRDefault="00815F32" w:rsidP="0051791C">
            <w:pPr>
              <w:jc w:val="left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Descripción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5A5C439E" w14:textId="77777777" w:rsidR="00815F32" w:rsidRDefault="00815F32" w:rsidP="0051791C">
            <w:pPr>
              <w:jc w:val="left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Tipo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209AE2A9" w14:textId="77777777" w:rsidR="00815F32" w:rsidRDefault="00815F32" w:rsidP="0051791C">
            <w:pPr>
              <w:jc w:val="left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Longitud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70F63433" w14:textId="77777777" w:rsidR="00815F32" w:rsidRDefault="00815F32" w:rsidP="0051791C">
            <w:pPr>
              <w:jc w:val="left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Tipo de Llave</w:t>
            </w:r>
          </w:p>
        </w:tc>
      </w:tr>
      <w:tr w:rsidR="00815F32" w14:paraId="242AA8CF" w14:textId="77777777" w:rsidTr="0051791C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41B0B6C1" w14:textId="77777777" w:rsidR="00815F32" w:rsidRDefault="00815F32" w:rsidP="0051791C">
            <w:pPr>
              <w:jc w:val="center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35FEC45" w14:textId="159DBDD7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ID</w:t>
            </w:r>
            <w:r>
              <w:rPr>
                <w:sz w:val="24"/>
                <w:szCs w:val="21"/>
              </w:rPr>
              <w:t>_CARGO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F7EAF6" w14:textId="659C9DE6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Id de los </w:t>
            </w:r>
            <w:r>
              <w:rPr>
                <w:sz w:val="24"/>
                <w:szCs w:val="21"/>
              </w:rPr>
              <w:t>cargos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FD9551" w14:textId="77777777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INT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5615E1" w14:textId="77777777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255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E920DDC" w14:textId="77777777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PK</w:t>
            </w:r>
          </w:p>
        </w:tc>
      </w:tr>
      <w:tr w:rsidR="00815F32" w14:paraId="728DDF39" w14:textId="77777777" w:rsidTr="0051791C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139AE41E" w14:textId="77777777" w:rsidR="00815F32" w:rsidRDefault="00815F32" w:rsidP="0051791C">
            <w:pPr>
              <w:jc w:val="center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2E2159" w14:textId="1173B076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NOMBRE_CARGO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CC233FD" w14:textId="70018097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</w:t>
            </w:r>
            <w:r>
              <w:rPr>
                <w:sz w:val="24"/>
                <w:szCs w:val="21"/>
              </w:rPr>
              <w:t>Nombre del cargo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15156E4" w14:textId="35DB8DB4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</w:t>
            </w:r>
            <w:r>
              <w:rPr>
                <w:sz w:val="24"/>
                <w:szCs w:val="21"/>
              </w:rPr>
              <w:t>VARCHA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87F2479" w14:textId="77777777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255</w:t>
            </w:r>
          </w:p>
          <w:p w14:paraId="50A6FFE9" w14:textId="77777777" w:rsidR="00815F32" w:rsidRDefault="00815F32" w:rsidP="0051791C">
            <w:pPr>
              <w:rPr>
                <w:sz w:val="24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1B47233" w14:textId="77777777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 </w:t>
            </w:r>
          </w:p>
        </w:tc>
      </w:tr>
    </w:tbl>
    <w:p w14:paraId="48E5DA4E" w14:textId="77777777" w:rsidR="00815F32" w:rsidRPr="00815F32" w:rsidRDefault="00815F32" w:rsidP="00815F32"/>
    <w:p w14:paraId="5FD16240" w14:textId="77FC8D8C" w:rsidR="00815F32" w:rsidRDefault="00815F32" w:rsidP="00815F32">
      <w:pPr>
        <w:pStyle w:val="Ttulo3"/>
      </w:pPr>
      <w:r>
        <w:t>TBL_</w:t>
      </w:r>
      <w:r>
        <w:t>PERIFERICOS_ENTRADA</w:t>
      </w:r>
      <w:r>
        <w:t>&gt;</w:t>
      </w:r>
    </w:p>
    <w:p w14:paraId="3CBB023F" w14:textId="77777777" w:rsidR="00815F32" w:rsidRDefault="00815F32" w:rsidP="00815F32"/>
    <w:tbl>
      <w:tblPr>
        <w:tblpPr w:leftFromText="141" w:rightFromText="141" w:vertAnchor="text" w:horzAnchor="margin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"/>
        <w:gridCol w:w="4089"/>
        <w:gridCol w:w="1568"/>
        <w:gridCol w:w="1179"/>
        <w:gridCol w:w="883"/>
        <w:gridCol w:w="575"/>
      </w:tblGrid>
      <w:tr w:rsidR="00815F32" w14:paraId="68905BB2" w14:textId="77777777" w:rsidTr="00815F32">
        <w:trPr>
          <w:trHeight w:val="660"/>
        </w:trPr>
        <w:tc>
          <w:tcPr>
            <w:tcW w:w="0" w:type="auto"/>
            <w:shd w:val="clear" w:color="auto" w:fill="000000" w:themeFill="text1"/>
            <w:vAlign w:val="center"/>
          </w:tcPr>
          <w:p w14:paraId="6D520F10" w14:textId="77777777" w:rsidR="00815F32" w:rsidRDefault="00815F32" w:rsidP="0051791C">
            <w:pPr>
              <w:jc w:val="left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Ítem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0018D366" w14:textId="77777777" w:rsidR="00815F32" w:rsidRDefault="00815F32" w:rsidP="0051791C">
            <w:pPr>
              <w:jc w:val="left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Abreviación de Campo</w:t>
            </w:r>
          </w:p>
        </w:tc>
        <w:tc>
          <w:tcPr>
            <w:tcW w:w="1785" w:type="dxa"/>
            <w:shd w:val="clear" w:color="auto" w:fill="000000" w:themeFill="text1"/>
            <w:vAlign w:val="center"/>
          </w:tcPr>
          <w:p w14:paraId="5372A9D3" w14:textId="77777777" w:rsidR="00815F32" w:rsidRDefault="00815F32" w:rsidP="0051791C">
            <w:pPr>
              <w:jc w:val="left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Descripción del Campo</w:t>
            </w:r>
          </w:p>
        </w:tc>
        <w:tc>
          <w:tcPr>
            <w:tcW w:w="1336" w:type="dxa"/>
            <w:shd w:val="clear" w:color="auto" w:fill="000000" w:themeFill="text1"/>
            <w:vAlign w:val="center"/>
          </w:tcPr>
          <w:p w14:paraId="70E9DF37" w14:textId="77777777" w:rsidR="00815F32" w:rsidRDefault="00815F32" w:rsidP="0051791C">
            <w:pPr>
              <w:jc w:val="left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Tipo del Campo</w:t>
            </w:r>
          </w:p>
        </w:tc>
        <w:tc>
          <w:tcPr>
            <w:tcW w:w="833" w:type="dxa"/>
            <w:shd w:val="clear" w:color="auto" w:fill="000000" w:themeFill="text1"/>
            <w:vAlign w:val="center"/>
          </w:tcPr>
          <w:p w14:paraId="5725271B" w14:textId="77777777" w:rsidR="00815F32" w:rsidRDefault="00815F32" w:rsidP="0051791C">
            <w:pPr>
              <w:jc w:val="left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Longitud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475A26D4" w14:textId="77777777" w:rsidR="00815F32" w:rsidRDefault="00815F32" w:rsidP="0051791C">
            <w:pPr>
              <w:jc w:val="left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Tipo de Llave</w:t>
            </w:r>
          </w:p>
        </w:tc>
      </w:tr>
      <w:tr w:rsidR="0020045A" w14:paraId="5ADB00FB" w14:textId="77777777" w:rsidTr="00815F32">
        <w:trPr>
          <w:trHeight w:hRule="exact" w:val="292"/>
        </w:trPr>
        <w:tc>
          <w:tcPr>
            <w:tcW w:w="0" w:type="auto"/>
            <w:shd w:val="clear" w:color="auto" w:fill="auto"/>
            <w:noWrap/>
            <w:vAlign w:val="bottom"/>
          </w:tcPr>
          <w:p w14:paraId="051A9CDA" w14:textId="77777777" w:rsidR="00815F32" w:rsidRDefault="00815F32" w:rsidP="0051791C">
            <w:pPr>
              <w:jc w:val="center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E409061" w14:textId="4DEFA01F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ID</w:t>
            </w:r>
            <w:r>
              <w:rPr>
                <w:sz w:val="24"/>
                <w:szCs w:val="21"/>
              </w:rPr>
              <w:t>_PERIFERICO_ENTRADA</w:t>
            </w:r>
          </w:p>
          <w:p w14:paraId="68FFFADC" w14:textId="3AC54DA5" w:rsidR="00815F32" w:rsidRDefault="00815F32" w:rsidP="0051791C">
            <w:pPr>
              <w:rPr>
                <w:sz w:val="24"/>
                <w:szCs w:val="21"/>
              </w:rPr>
            </w:pPr>
          </w:p>
        </w:tc>
        <w:tc>
          <w:tcPr>
            <w:tcW w:w="1785" w:type="dxa"/>
            <w:shd w:val="clear" w:color="auto" w:fill="auto"/>
            <w:noWrap/>
            <w:vAlign w:val="bottom"/>
          </w:tcPr>
          <w:p w14:paraId="3F47B572" w14:textId="00FAE132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Id de los </w:t>
            </w:r>
            <w:r>
              <w:rPr>
                <w:sz w:val="24"/>
                <w:szCs w:val="21"/>
              </w:rPr>
              <w:t>periféricos</w:t>
            </w:r>
          </w:p>
        </w:tc>
        <w:tc>
          <w:tcPr>
            <w:tcW w:w="1336" w:type="dxa"/>
            <w:shd w:val="clear" w:color="auto" w:fill="auto"/>
            <w:noWrap/>
            <w:vAlign w:val="bottom"/>
          </w:tcPr>
          <w:p w14:paraId="3D08A2FE" w14:textId="77777777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INT</w:t>
            </w:r>
          </w:p>
        </w:tc>
        <w:tc>
          <w:tcPr>
            <w:tcW w:w="833" w:type="dxa"/>
            <w:shd w:val="clear" w:color="auto" w:fill="auto"/>
            <w:noWrap/>
            <w:vAlign w:val="bottom"/>
          </w:tcPr>
          <w:p w14:paraId="0F61B62E" w14:textId="77777777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255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296B643" w14:textId="77777777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PK</w:t>
            </w:r>
          </w:p>
        </w:tc>
      </w:tr>
      <w:tr w:rsidR="0020045A" w14:paraId="2D1FA689" w14:textId="77777777" w:rsidTr="00815F32">
        <w:trPr>
          <w:trHeight w:hRule="exact" w:val="584"/>
        </w:trPr>
        <w:tc>
          <w:tcPr>
            <w:tcW w:w="0" w:type="auto"/>
            <w:shd w:val="clear" w:color="auto" w:fill="auto"/>
            <w:noWrap/>
            <w:vAlign w:val="bottom"/>
          </w:tcPr>
          <w:p w14:paraId="1EC17274" w14:textId="77777777" w:rsidR="00815F32" w:rsidRDefault="00815F32" w:rsidP="0051791C">
            <w:pPr>
              <w:jc w:val="center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509ABD" w14:textId="776A4110" w:rsidR="00815F32" w:rsidRDefault="00815F32" w:rsidP="0051791C">
            <w:pPr>
              <w:rPr>
                <w:sz w:val="24"/>
                <w:szCs w:val="21"/>
              </w:rPr>
            </w:pPr>
            <w:r w:rsidRPr="00815F32">
              <w:rPr>
                <w:sz w:val="24"/>
                <w:szCs w:val="21"/>
              </w:rPr>
              <w:t>NOMBRE_PERIFERICO_ENTRADA</w:t>
            </w:r>
          </w:p>
        </w:tc>
        <w:tc>
          <w:tcPr>
            <w:tcW w:w="1785" w:type="dxa"/>
            <w:shd w:val="clear" w:color="auto" w:fill="auto"/>
            <w:noWrap/>
            <w:vAlign w:val="bottom"/>
          </w:tcPr>
          <w:p w14:paraId="754D3340" w14:textId="0102D126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Nombre del periférico</w:t>
            </w:r>
          </w:p>
        </w:tc>
        <w:tc>
          <w:tcPr>
            <w:tcW w:w="1336" w:type="dxa"/>
            <w:shd w:val="clear" w:color="auto" w:fill="auto"/>
            <w:noWrap/>
            <w:vAlign w:val="bottom"/>
          </w:tcPr>
          <w:p w14:paraId="2DB4225A" w14:textId="1FF7552E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VARCHA</w:t>
            </w:r>
          </w:p>
        </w:tc>
        <w:tc>
          <w:tcPr>
            <w:tcW w:w="833" w:type="dxa"/>
            <w:shd w:val="clear" w:color="auto" w:fill="auto"/>
            <w:noWrap/>
            <w:vAlign w:val="bottom"/>
          </w:tcPr>
          <w:p w14:paraId="72969329" w14:textId="77777777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255</w:t>
            </w:r>
          </w:p>
          <w:p w14:paraId="15987C24" w14:textId="77777777" w:rsidR="00815F32" w:rsidRDefault="00815F32" w:rsidP="0051791C">
            <w:pPr>
              <w:rPr>
                <w:sz w:val="24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5DF2874" w14:textId="77777777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 </w:t>
            </w:r>
          </w:p>
        </w:tc>
      </w:tr>
      <w:tr w:rsidR="0020045A" w14:paraId="50753F37" w14:textId="77777777" w:rsidTr="00815F32">
        <w:trPr>
          <w:trHeight w:hRule="exact" w:val="592"/>
        </w:trPr>
        <w:tc>
          <w:tcPr>
            <w:tcW w:w="0" w:type="auto"/>
            <w:shd w:val="clear" w:color="auto" w:fill="auto"/>
            <w:noWrap/>
            <w:vAlign w:val="bottom"/>
          </w:tcPr>
          <w:p w14:paraId="324498AF" w14:textId="77777777" w:rsidR="00815F32" w:rsidRDefault="00815F32" w:rsidP="0051791C">
            <w:pPr>
              <w:jc w:val="center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CA22CEC" w14:textId="053A7C8F" w:rsidR="00815F32" w:rsidRDefault="00815F32" w:rsidP="0051791C">
            <w:pPr>
              <w:rPr>
                <w:sz w:val="24"/>
                <w:szCs w:val="21"/>
              </w:rPr>
            </w:pPr>
            <w:r w:rsidRPr="00815F32">
              <w:rPr>
                <w:sz w:val="24"/>
                <w:szCs w:val="21"/>
              </w:rPr>
              <w:t>DESCRIPCION_PERIFERICO_ENTRADA</w:t>
            </w:r>
          </w:p>
        </w:tc>
        <w:tc>
          <w:tcPr>
            <w:tcW w:w="1785" w:type="dxa"/>
            <w:shd w:val="clear" w:color="auto" w:fill="auto"/>
            <w:noWrap/>
            <w:vAlign w:val="bottom"/>
          </w:tcPr>
          <w:p w14:paraId="44A207D1" w14:textId="77777777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El día de generación</w:t>
            </w:r>
          </w:p>
        </w:tc>
        <w:tc>
          <w:tcPr>
            <w:tcW w:w="1336" w:type="dxa"/>
            <w:shd w:val="clear" w:color="auto" w:fill="auto"/>
            <w:noWrap/>
            <w:vAlign w:val="bottom"/>
          </w:tcPr>
          <w:p w14:paraId="1712AB9A" w14:textId="252D2337" w:rsidR="00815F32" w:rsidRDefault="0020045A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VARCHA</w:t>
            </w:r>
          </w:p>
        </w:tc>
        <w:tc>
          <w:tcPr>
            <w:tcW w:w="833" w:type="dxa"/>
            <w:shd w:val="clear" w:color="auto" w:fill="auto"/>
            <w:noWrap/>
            <w:vAlign w:val="bottom"/>
          </w:tcPr>
          <w:p w14:paraId="424E0225" w14:textId="77777777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255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5B51F0E" w14:textId="77777777" w:rsidR="00815F32" w:rsidRDefault="00815F32" w:rsidP="0051791C"/>
        </w:tc>
      </w:tr>
      <w:tr w:rsidR="0020045A" w14:paraId="66497F4F" w14:textId="77777777" w:rsidTr="00815F32">
        <w:trPr>
          <w:trHeight w:hRule="exact" w:val="256"/>
        </w:trPr>
        <w:tc>
          <w:tcPr>
            <w:tcW w:w="0" w:type="auto"/>
            <w:shd w:val="clear" w:color="auto" w:fill="auto"/>
            <w:noWrap/>
            <w:vAlign w:val="bottom"/>
          </w:tcPr>
          <w:p w14:paraId="3D0706BC" w14:textId="77777777" w:rsidR="00815F32" w:rsidRDefault="00815F32" w:rsidP="0051791C">
            <w:pPr>
              <w:jc w:val="center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19A2766" w14:textId="0934C728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ID_EQUIPO</w:t>
            </w:r>
          </w:p>
        </w:tc>
        <w:tc>
          <w:tcPr>
            <w:tcW w:w="1785" w:type="dxa"/>
            <w:shd w:val="clear" w:color="auto" w:fill="auto"/>
            <w:noWrap/>
            <w:vAlign w:val="bottom"/>
          </w:tcPr>
          <w:p w14:paraId="21E64A60" w14:textId="2AABF8C9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ID del equipo</w:t>
            </w:r>
          </w:p>
        </w:tc>
        <w:tc>
          <w:tcPr>
            <w:tcW w:w="1336" w:type="dxa"/>
            <w:shd w:val="clear" w:color="auto" w:fill="auto"/>
            <w:noWrap/>
            <w:vAlign w:val="bottom"/>
          </w:tcPr>
          <w:p w14:paraId="1AC001F2" w14:textId="16AD15CC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INT</w:t>
            </w:r>
          </w:p>
        </w:tc>
        <w:tc>
          <w:tcPr>
            <w:tcW w:w="833" w:type="dxa"/>
            <w:shd w:val="clear" w:color="auto" w:fill="auto"/>
            <w:noWrap/>
            <w:vAlign w:val="bottom"/>
          </w:tcPr>
          <w:p w14:paraId="531755D0" w14:textId="77777777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255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143EF8B" w14:textId="77777777" w:rsidR="00815F32" w:rsidRDefault="00815F32" w:rsidP="0051791C"/>
        </w:tc>
      </w:tr>
    </w:tbl>
    <w:p w14:paraId="3D6DEA1C" w14:textId="77777777" w:rsidR="00815F32" w:rsidRPr="00815F32" w:rsidRDefault="00815F32" w:rsidP="00815F32"/>
    <w:p w14:paraId="7EB32C34" w14:textId="161B0C7A" w:rsidR="00815F32" w:rsidRDefault="00815F32" w:rsidP="00815F32">
      <w:pPr>
        <w:pStyle w:val="Ttulo3"/>
      </w:pPr>
      <w:r>
        <w:t>TBL_</w:t>
      </w:r>
      <w:r w:rsidR="0020045A" w:rsidRPr="0020045A">
        <w:t xml:space="preserve"> </w:t>
      </w:r>
      <w:r w:rsidR="0020045A">
        <w:t>PERIFERICOS_</w:t>
      </w:r>
      <w:r w:rsidR="0020045A">
        <w:t>SALIDA</w:t>
      </w:r>
      <w:r>
        <w:t>&gt;</w:t>
      </w:r>
    </w:p>
    <w:p w14:paraId="0B7D7CCF" w14:textId="77777777" w:rsidR="00815F32" w:rsidRDefault="00815F32" w:rsidP="00815F32"/>
    <w:tbl>
      <w:tblPr>
        <w:tblpPr w:leftFromText="141" w:rightFromText="141" w:vertAnchor="text" w:horzAnchor="margin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4"/>
        <w:gridCol w:w="3903"/>
        <w:gridCol w:w="2039"/>
        <w:gridCol w:w="968"/>
        <w:gridCol w:w="848"/>
        <w:gridCol w:w="554"/>
      </w:tblGrid>
      <w:tr w:rsidR="0020045A" w14:paraId="344B35F8" w14:textId="77777777" w:rsidTr="0020045A">
        <w:trPr>
          <w:trHeight w:val="660"/>
        </w:trPr>
        <w:tc>
          <w:tcPr>
            <w:tcW w:w="0" w:type="auto"/>
            <w:shd w:val="clear" w:color="auto" w:fill="000000" w:themeFill="text1"/>
            <w:vAlign w:val="center"/>
          </w:tcPr>
          <w:p w14:paraId="6829C905" w14:textId="77777777" w:rsidR="00815F32" w:rsidRDefault="00815F32" w:rsidP="0051791C">
            <w:pPr>
              <w:jc w:val="left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Ítem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2611AB05" w14:textId="77777777" w:rsidR="00815F32" w:rsidRDefault="00815F32" w:rsidP="0051791C">
            <w:pPr>
              <w:jc w:val="left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Abreviación de Campo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0EDAAF5E" w14:textId="77777777" w:rsidR="00815F32" w:rsidRDefault="00815F32" w:rsidP="0051791C">
            <w:pPr>
              <w:jc w:val="left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Descripción del Campo</w:t>
            </w:r>
          </w:p>
        </w:tc>
        <w:tc>
          <w:tcPr>
            <w:tcW w:w="1072" w:type="dxa"/>
            <w:shd w:val="clear" w:color="auto" w:fill="000000" w:themeFill="text1"/>
            <w:vAlign w:val="center"/>
          </w:tcPr>
          <w:p w14:paraId="768666BD" w14:textId="77777777" w:rsidR="00815F32" w:rsidRDefault="00815F32" w:rsidP="0051791C">
            <w:pPr>
              <w:jc w:val="left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Tipo del Campo</w:t>
            </w:r>
          </w:p>
        </w:tc>
        <w:tc>
          <w:tcPr>
            <w:tcW w:w="744" w:type="dxa"/>
            <w:shd w:val="clear" w:color="auto" w:fill="000000" w:themeFill="text1"/>
            <w:vAlign w:val="center"/>
          </w:tcPr>
          <w:p w14:paraId="1D204657" w14:textId="77777777" w:rsidR="00815F32" w:rsidRDefault="00815F32" w:rsidP="0051791C">
            <w:pPr>
              <w:jc w:val="left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Longitud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7A373DCF" w14:textId="77777777" w:rsidR="00815F32" w:rsidRDefault="00815F32" w:rsidP="0051791C">
            <w:pPr>
              <w:jc w:val="left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Tipo de Llave</w:t>
            </w:r>
          </w:p>
        </w:tc>
      </w:tr>
      <w:tr w:rsidR="0020045A" w14:paraId="271BFE17" w14:textId="77777777" w:rsidTr="0020045A">
        <w:trPr>
          <w:trHeight w:hRule="exact" w:val="577"/>
        </w:trPr>
        <w:tc>
          <w:tcPr>
            <w:tcW w:w="0" w:type="auto"/>
            <w:shd w:val="clear" w:color="auto" w:fill="auto"/>
            <w:noWrap/>
            <w:vAlign w:val="bottom"/>
          </w:tcPr>
          <w:p w14:paraId="44624A07" w14:textId="0E35DC22" w:rsidR="0020045A" w:rsidRDefault="0020045A" w:rsidP="0020045A">
            <w:pPr>
              <w:jc w:val="center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715F3B0" w14:textId="08255D73" w:rsidR="0020045A" w:rsidRDefault="0020045A" w:rsidP="0020045A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ID_PERIFERICO_</w:t>
            </w:r>
            <w:r>
              <w:rPr>
                <w:sz w:val="24"/>
                <w:szCs w:val="21"/>
              </w:rPr>
              <w:t>SALIDA</w:t>
            </w:r>
          </w:p>
          <w:p w14:paraId="09BECDB5" w14:textId="434AC936" w:rsidR="0020045A" w:rsidRDefault="0020045A" w:rsidP="0020045A">
            <w:pPr>
              <w:rPr>
                <w:sz w:val="24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E64017" w14:textId="772521C8" w:rsidR="0020045A" w:rsidRDefault="0020045A" w:rsidP="0020045A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Id de los periféricos</w:t>
            </w:r>
          </w:p>
        </w:tc>
        <w:tc>
          <w:tcPr>
            <w:tcW w:w="1072" w:type="dxa"/>
            <w:shd w:val="clear" w:color="auto" w:fill="auto"/>
            <w:noWrap/>
            <w:vAlign w:val="bottom"/>
          </w:tcPr>
          <w:p w14:paraId="57359A0E" w14:textId="6B4C76A3" w:rsidR="0020045A" w:rsidRDefault="0020045A" w:rsidP="0020045A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INT</w:t>
            </w:r>
          </w:p>
        </w:tc>
        <w:tc>
          <w:tcPr>
            <w:tcW w:w="744" w:type="dxa"/>
            <w:shd w:val="clear" w:color="auto" w:fill="auto"/>
            <w:noWrap/>
            <w:vAlign w:val="bottom"/>
          </w:tcPr>
          <w:p w14:paraId="3E63F3E9" w14:textId="4046CDFF" w:rsidR="0020045A" w:rsidRDefault="0020045A" w:rsidP="0020045A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255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B910FE8" w14:textId="423DD082" w:rsidR="0020045A" w:rsidRDefault="0020045A" w:rsidP="0020045A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PK</w:t>
            </w:r>
          </w:p>
        </w:tc>
      </w:tr>
      <w:tr w:rsidR="0020045A" w14:paraId="0624F32F" w14:textId="77777777" w:rsidTr="0020045A">
        <w:trPr>
          <w:trHeight w:hRule="exact" w:val="575"/>
        </w:trPr>
        <w:tc>
          <w:tcPr>
            <w:tcW w:w="0" w:type="auto"/>
            <w:shd w:val="clear" w:color="auto" w:fill="auto"/>
            <w:noWrap/>
            <w:vAlign w:val="bottom"/>
          </w:tcPr>
          <w:p w14:paraId="77EF84C7" w14:textId="174B1170" w:rsidR="0020045A" w:rsidRDefault="0020045A" w:rsidP="0020045A">
            <w:pPr>
              <w:jc w:val="center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AC5D0FC" w14:textId="6DB1E026" w:rsidR="0020045A" w:rsidRDefault="0020045A" w:rsidP="0020045A">
            <w:pPr>
              <w:rPr>
                <w:sz w:val="24"/>
                <w:szCs w:val="21"/>
              </w:rPr>
            </w:pPr>
            <w:r w:rsidRPr="00815F32">
              <w:rPr>
                <w:sz w:val="24"/>
                <w:szCs w:val="21"/>
              </w:rPr>
              <w:t>NOMBRE_PERIFERICO_</w:t>
            </w:r>
            <w:r>
              <w:rPr>
                <w:sz w:val="24"/>
                <w:szCs w:val="21"/>
              </w:rPr>
              <w:t>SALIDA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1EF35C7" w14:textId="745D479C" w:rsidR="0020045A" w:rsidRDefault="0020045A" w:rsidP="0020045A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Nombre del periférico</w:t>
            </w:r>
          </w:p>
        </w:tc>
        <w:tc>
          <w:tcPr>
            <w:tcW w:w="1072" w:type="dxa"/>
            <w:shd w:val="clear" w:color="auto" w:fill="auto"/>
            <w:noWrap/>
            <w:vAlign w:val="bottom"/>
          </w:tcPr>
          <w:p w14:paraId="60EEF227" w14:textId="127DB46B" w:rsidR="0020045A" w:rsidRDefault="0020045A" w:rsidP="0020045A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VARCHA</w:t>
            </w:r>
          </w:p>
        </w:tc>
        <w:tc>
          <w:tcPr>
            <w:tcW w:w="744" w:type="dxa"/>
            <w:shd w:val="clear" w:color="auto" w:fill="auto"/>
            <w:noWrap/>
            <w:vAlign w:val="bottom"/>
          </w:tcPr>
          <w:p w14:paraId="7B7F1807" w14:textId="77777777" w:rsidR="0020045A" w:rsidRDefault="0020045A" w:rsidP="0020045A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255</w:t>
            </w:r>
          </w:p>
          <w:p w14:paraId="494A8D3E" w14:textId="77777777" w:rsidR="0020045A" w:rsidRDefault="0020045A" w:rsidP="0020045A">
            <w:pPr>
              <w:rPr>
                <w:sz w:val="24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C196AD9" w14:textId="3665BDF7" w:rsidR="0020045A" w:rsidRDefault="0020045A" w:rsidP="0020045A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 </w:t>
            </w:r>
          </w:p>
        </w:tc>
      </w:tr>
      <w:tr w:rsidR="0020045A" w14:paraId="0A6E6765" w14:textId="77777777" w:rsidTr="0020045A">
        <w:trPr>
          <w:trHeight w:hRule="exact" w:val="706"/>
        </w:trPr>
        <w:tc>
          <w:tcPr>
            <w:tcW w:w="0" w:type="auto"/>
            <w:shd w:val="clear" w:color="auto" w:fill="auto"/>
            <w:noWrap/>
            <w:vAlign w:val="bottom"/>
          </w:tcPr>
          <w:p w14:paraId="5291F836" w14:textId="374A8E4A" w:rsidR="0020045A" w:rsidRDefault="0020045A" w:rsidP="0020045A">
            <w:pPr>
              <w:jc w:val="center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4EC1AEA" w14:textId="1441779A" w:rsidR="0020045A" w:rsidRDefault="0020045A" w:rsidP="0020045A">
            <w:pPr>
              <w:rPr>
                <w:sz w:val="24"/>
                <w:szCs w:val="21"/>
              </w:rPr>
            </w:pPr>
            <w:r w:rsidRPr="00815F32">
              <w:rPr>
                <w:sz w:val="24"/>
                <w:szCs w:val="21"/>
              </w:rPr>
              <w:t>DESCRIPCION_PERIFERICO_</w:t>
            </w:r>
            <w:r>
              <w:rPr>
                <w:sz w:val="24"/>
                <w:szCs w:val="21"/>
              </w:rPr>
              <w:t>ENTRADA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0D1610B" w14:textId="5053A132" w:rsidR="0020045A" w:rsidRDefault="0020045A" w:rsidP="0020045A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El día de generación</w:t>
            </w:r>
          </w:p>
        </w:tc>
        <w:tc>
          <w:tcPr>
            <w:tcW w:w="1072" w:type="dxa"/>
            <w:shd w:val="clear" w:color="auto" w:fill="auto"/>
            <w:noWrap/>
            <w:vAlign w:val="bottom"/>
          </w:tcPr>
          <w:p w14:paraId="6B84BB42" w14:textId="64D39B5C" w:rsidR="0020045A" w:rsidRDefault="0020045A" w:rsidP="0020045A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VARCHA</w:t>
            </w:r>
          </w:p>
        </w:tc>
        <w:tc>
          <w:tcPr>
            <w:tcW w:w="744" w:type="dxa"/>
            <w:shd w:val="clear" w:color="auto" w:fill="auto"/>
            <w:noWrap/>
            <w:vAlign w:val="bottom"/>
          </w:tcPr>
          <w:p w14:paraId="5E10D221" w14:textId="75D688F8" w:rsidR="0020045A" w:rsidRDefault="0020045A" w:rsidP="0020045A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255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65A1F45" w14:textId="77777777" w:rsidR="0020045A" w:rsidRDefault="0020045A" w:rsidP="0020045A"/>
        </w:tc>
      </w:tr>
      <w:tr w:rsidR="0020045A" w14:paraId="6F8D5926" w14:textId="77777777" w:rsidTr="0020045A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4881528D" w14:textId="4A4A2EB0" w:rsidR="0020045A" w:rsidRDefault="0020045A" w:rsidP="0020045A">
            <w:pPr>
              <w:jc w:val="center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448C24B" w14:textId="37E036C3" w:rsidR="0020045A" w:rsidRDefault="0020045A" w:rsidP="0020045A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ID_EQUIPO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526D46" w14:textId="6A6564F9" w:rsidR="0020045A" w:rsidRDefault="0020045A" w:rsidP="0020045A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ID del equipo</w:t>
            </w:r>
          </w:p>
        </w:tc>
        <w:tc>
          <w:tcPr>
            <w:tcW w:w="1072" w:type="dxa"/>
            <w:shd w:val="clear" w:color="auto" w:fill="auto"/>
            <w:noWrap/>
            <w:vAlign w:val="bottom"/>
          </w:tcPr>
          <w:p w14:paraId="7336C87B" w14:textId="737227F0" w:rsidR="0020045A" w:rsidRDefault="0020045A" w:rsidP="0020045A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INT</w:t>
            </w:r>
          </w:p>
        </w:tc>
        <w:tc>
          <w:tcPr>
            <w:tcW w:w="744" w:type="dxa"/>
            <w:shd w:val="clear" w:color="auto" w:fill="auto"/>
            <w:noWrap/>
            <w:vAlign w:val="bottom"/>
          </w:tcPr>
          <w:p w14:paraId="17B5FD6A" w14:textId="413273BC" w:rsidR="0020045A" w:rsidRDefault="0020045A" w:rsidP="0020045A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255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BC7802F" w14:textId="77777777" w:rsidR="0020045A" w:rsidRDefault="0020045A" w:rsidP="0020045A"/>
        </w:tc>
      </w:tr>
    </w:tbl>
    <w:p w14:paraId="75C46C59" w14:textId="77777777" w:rsidR="00815F32" w:rsidRPr="00815F32" w:rsidRDefault="00815F32" w:rsidP="00815F32"/>
    <w:p w14:paraId="3AB3C9DE" w14:textId="5CE8FCEE" w:rsidR="00815F32" w:rsidRDefault="00815F32" w:rsidP="00815F32">
      <w:pPr>
        <w:pStyle w:val="Ttulo3"/>
      </w:pPr>
      <w:r>
        <w:t>TBL_</w:t>
      </w:r>
      <w:r w:rsidR="0020045A">
        <w:t>ACCESORIOS</w:t>
      </w:r>
      <w:r>
        <w:t>&gt;</w:t>
      </w:r>
    </w:p>
    <w:p w14:paraId="19DAB436" w14:textId="77777777" w:rsidR="00815F32" w:rsidRDefault="00815F32" w:rsidP="00815F32"/>
    <w:tbl>
      <w:tblPr>
        <w:tblpPr w:leftFromText="141" w:rightFromText="141" w:vertAnchor="text" w:horzAnchor="margin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9"/>
        <w:gridCol w:w="2858"/>
        <w:gridCol w:w="2802"/>
        <w:gridCol w:w="1229"/>
        <w:gridCol w:w="858"/>
        <w:gridCol w:w="560"/>
      </w:tblGrid>
      <w:tr w:rsidR="0020045A" w14:paraId="207CCB63" w14:textId="77777777" w:rsidTr="0020045A">
        <w:trPr>
          <w:trHeight w:val="660"/>
        </w:trPr>
        <w:tc>
          <w:tcPr>
            <w:tcW w:w="0" w:type="auto"/>
            <w:shd w:val="clear" w:color="auto" w:fill="000000" w:themeFill="text1"/>
            <w:vAlign w:val="center"/>
          </w:tcPr>
          <w:p w14:paraId="76402CB1" w14:textId="77777777" w:rsidR="00815F32" w:rsidRDefault="00815F32" w:rsidP="0051791C">
            <w:pPr>
              <w:jc w:val="left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Ítem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16FF8188" w14:textId="77777777" w:rsidR="00815F32" w:rsidRDefault="00815F32" w:rsidP="0051791C">
            <w:pPr>
              <w:jc w:val="left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Abreviación de Campo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6319025D" w14:textId="77777777" w:rsidR="00815F32" w:rsidRDefault="00815F32" w:rsidP="0051791C">
            <w:pPr>
              <w:jc w:val="left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Descripción del Campo</w:t>
            </w:r>
          </w:p>
        </w:tc>
        <w:tc>
          <w:tcPr>
            <w:tcW w:w="1439" w:type="dxa"/>
            <w:shd w:val="clear" w:color="auto" w:fill="000000" w:themeFill="text1"/>
            <w:vAlign w:val="center"/>
          </w:tcPr>
          <w:p w14:paraId="517CA052" w14:textId="77777777" w:rsidR="00815F32" w:rsidRDefault="00815F32" w:rsidP="0051791C">
            <w:pPr>
              <w:jc w:val="left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Tipo del Campo</w:t>
            </w:r>
          </w:p>
        </w:tc>
        <w:tc>
          <w:tcPr>
            <w:tcW w:w="592" w:type="dxa"/>
            <w:shd w:val="clear" w:color="auto" w:fill="000000" w:themeFill="text1"/>
            <w:vAlign w:val="center"/>
          </w:tcPr>
          <w:p w14:paraId="351F5144" w14:textId="77777777" w:rsidR="00815F32" w:rsidRDefault="00815F32" w:rsidP="0051791C">
            <w:pPr>
              <w:jc w:val="left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Longitud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0D7D71A0" w14:textId="77777777" w:rsidR="00815F32" w:rsidRDefault="00815F32" w:rsidP="0051791C">
            <w:pPr>
              <w:jc w:val="left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Tipo de Llave</w:t>
            </w:r>
          </w:p>
        </w:tc>
      </w:tr>
      <w:tr w:rsidR="0020045A" w14:paraId="2D19282F" w14:textId="77777777" w:rsidTr="0020045A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6E935AA5" w14:textId="77777777" w:rsidR="00815F32" w:rsidRDefault="00815F32" w:rsidP="0051791C">
            <w:pPr>
              <w:jc w:val="center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609694C" w14:textId="4CB8BAA3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ID</w:t>
            </w:r>
            <w:r w:rsidR="0020045A">
              <w:rPr>
                <w:sz w:val="24"/>
                <w:szCs w:val="21"/>
              </w:rPr>
              <w:t>_ACCESORIO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2195E1A" w14:textId="7D50B50C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Id de los </w:t>
            </w:r>
            <w:r w:rsidR="0020045A">
              <w:rPr>
                <w:sz w:val="24"/>
                <w:szCs w:val="21"/>
              </w:rPr>
              <w:t>accesorios</w:t>
            </w:r>
          </w:p>
        </w:tc>
        <w:tc>
          <w:tcPr>
            <w:tcW w:w="1439" w:type="dxa"/>
            <w:shd w:val="clear" w:color="auto" w:fill="auto"/>
            <w:noWrap/>
            <w:vAlign w:val="bottom"/>
          </w:tcPr>
          <w:p w14:paraId="323BEEF4" w14:textId="77777777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INT</w:t>
            </w:r>
          </w:p>
        </w:tc>
        <w:tc>
          <w:tcPr>
            <w:tcW w:w="592" w:type="dxa"/>
            <w:shd w:val="clear" w:color="auto" w:fill="auto"/>
            <w:noWrap/>
            <w:vAlign w:val="bottom"/>
          </w:tcPr>
          <w:p w14:paraId="404AC282" w14:textId="77777777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255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F14D417" w14:textId="77777777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PK</w:t>
            </w:r>
          </w:p>
        </w:tc>
      </w:tr>
      <w:tr w:rsidR="0020045A" w14:paraId="443B0BD4" w14:textId="77777777" w:rsidTr="0020045A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392764E6" w14:textId="77777777" w:rsidR="00815F32" w:rsidRDefault="00815F32" w:rsidP="0051791C">
            <w:pPr>
              <w:jc w:val="center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7568C85" w14:textId="6531BD8F" w:rsidR="00815F32" w:rsidRDefault="0020045A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NOMBRE_ACCESORIO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59904E" w14:textId="3D4AB11D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</w:t>
            </w:r>
            <w:r w:rsidR="0020045A">
              <w:rPr>
                <w:sz w:val="24"/>
                <w:szCs w:val="21"/>
              </w:rPr>
              <w:t>Nombre del accesorio</w:t>
            </w:r>
          </w:p>
        </w:tc>
        <w:tc>
          <w:tcPr>
            <w:tcW w:w="1439" w:type="dxa"/>
            <w:shd w:val="clear" w:color="auto" w:fill="auto"/>
            <w:noWrap/>
            <w:vAlign w:val="bottom"/>
          </w:tcPr>
          <w:p w14:paraId="1D01A67A" w14:textId="15089FE7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</w:t>
            </w:r>
            <w:r w:rsidR="0020045A">
              <w:rPr>
                <w:sz w:val="24"/>
                <w:szCs w:val="21"/>
              </w:rPr>
              <w:t>VARCHA</w:t>
            </w:r>
          </w:p>
        </w:tc>
        <w:tc>
          <w:tcPr>
            <w:tcW w:w="592" w:type="dxa"/>
            <w:shd w:val="clear" w:color="auto" w:fill="auto"/>
            <w:noWrap/>
            <w:vAlign w:val="bottom"/>
          </w:tcPr>
          <w:p w14:paraId="635C5B41" w14:textId="77777777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255</w:t>
            </w:r>
          </w:p>
          <w:p w14:paraId="6925AAA5" w14:textId="77777777" w:rsidR="00815F32" w:rsidRDefault="00815F32" w:rsidP="0051791C">
            <w:pPr>
              <w:rPr>
                <w:sz w:val="24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5107A91" w14:textId="77777777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 </w:t>
            </w:r>
          </w:p>
        </w:tc>
      </w:tr>
      <w:tr w:rsidR="0020045A" w14:paraId="10FED659" w14:textId="77777777" w:rsidTr="0020045A">
        <w:trPr>
          <w:trHeight w:hRule="exact" w:val="725"/>
        </w:trPr>
        <w:tc>
          <w:tcPr>
            <w:tcW w:w="0" w:type="auto"/>
            <w:shd w:val="clear" w:color="auto" w:fill="auto"/>
            <w:noWrap/>
            <w:vAlign w:val="bottom"/>
          </w:tcPr>
          <w:p w14:paraId="2841A739" w14:textId="77777777" w:rsidR="00815F32" w:rsidRDefault="00815F32" w:rsidP="0051791C">
            <w:pPr>
              <w:jc w:val="center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lastRenderedPageBreak/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9B8FC10" w14:textId="20AA091A" w:rsidR="00815F32" w:rsidRDefault="0020045A" w:rsidP="0051791C">
            <w:pPr>
              <w:rPr>
                <w:sz w:val="24"/>
                <w:szCs w:val="21"/>
              </w:rPr>
            </w:pPr>
            <w:r w:rsidRPr="00815F32">
              <w:rPr>
                <w:sz w:val="24"/>
                <w:szCs w:val="21"/>
              </w:rPr>
              <w:t>DESCRIPCION_</w:t>
            </w:r>
            <w:r>
              <w:rPr>
                <w:sz w:val="24"/>
                <w:szCs w:val="21"/>
              </w:rPr>
              <w:t>ACCESORIO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8AAE128" w14:textId="0A0BD3B0" w:rsidR="00815F32" w:rsidRDefault="0020045A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Descripción de los accesorios</w:t>
            </w:r>
          </w:p>
        </w:tc>
        <w:tc>
          <w:tcPr>
            <w:tcW w:w="1439" w:type="dxa"/>
            <w:shd w:val="clear" w:color="auto" w:fill="auto"/>
            <w:noWrap/>
            <w:vAlign w:val="bottom"/>
          </w:tcPr>
          <w:p w14:paraId="5E8C925F" w14:textId="0DB56B68" w:rsidR="00815F32" w:rsidRDefault="0020045A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VARCHA</w:t>
            </w:r>
          </w:p>
        </w:tc>
        <w:tc>
          <w:tcPr>
            <w:tcW w:w="592" w:type="dxa"/>
            <w:shd w:val="clear" w:color="auto" w:fill="auto"/>
            <w:noWrap/>
            <w:vAlign w:val="bottom"/>
          </w:tcPr>
          <w:p w14:paraId="51D8345B" w14:textId="77777777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255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E5D6BD6" w14:textId="77777777" w:rsidR="00815F32" w:rsidRDefault="00815F32" w:rsidP="0051791C"/>
        </w:tc>
      </w:tr>
      <w:tr w:rsidR="0020045A" w14:paraId="12C423C3" w14:textId="77777777" w:rsidTr="0020045A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1B71D380" w14:textId="77777777" w:rsidR="00815F32" w:rsidRDefault="00815F32" w:rsidP="0051791C">
            <w:pPr>
              <w:jc w:val="center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8CB8DB1" w14:textId="1A2C70A5" w:rsidR="00815F32" w:rsidRDefault="0020045A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ID_EQUIPO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07C858" w14:textId="6881D0B3" w:rsidR="00815F32" w:rsidRDefault="0020045A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ID del equipo</w:t>
            </w:r>
          </w:p>
        </w:tc>
        <w:tc>
          <w:tcPr>
            <w:tcW w:w="1439" w:type="dxa"/>
            <w:shd w:val="clear" w:color="auto" w:fill="auto"/>
            <w:noWrap/>
            <w:vAlign w:val="bottom"/>
          </w:tcPr>
          <w:p w14:paraId="299DBA5A" w14:textId="77777777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VARCHAR</w:t>
            </w:r>
          </w:p>
        </w:tc>
        <w:tc>
          <w:tcPr>
            <w:tcW w:w="592" w:type="dxa"/>
            <w:shd w:val="clear" w:color="auto" w:fill="auto"/>
            <w:noWrap/>
            <w:vAlign w:val="bottom"/>
          </w:tcPr>
          <w:p w14:paraId="2302D521" w14:textId="77777777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255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EB722F0" w14:textId="77777777" w:rsidR="00815F32" w:rsidRDefault="00815F32" w:rsidP="0051791C"/>
        </w:tc>
      </w:tr>
    </w:tbl>
    <w:p w14:paraId="0AC099D8" w14:textId="77777777" w:rsidR="00815F32" w:rsidRPr="00815F32" w:rsidRDefault="00815F32" w:rsidP="00815F32"/>
    <w:p w14:paraId="53BD8252" w14:textId="3ACBFBDD" w:rsidR="00815F32" w:rsidRDefault="00815F32" w:rsidP="00815F32">
      <w:pPr>
        <w:pStyle w:val="Ttulo3"/>
      </w:pPr>
      <w:r>
        <w:t>TBL_</w:t>
      </w:r>
      <w:r w:rsidR="0020045A">
        <w:t>Categorias</w:t>
      </w:r>
      <w:r>
        <w:t>&gt;</w:t>
      </w:r>
    </w:p>
    <w:p w14:paraId="007A2713" w14:textId="77777777" w:rsidR="00815F32" w:rsidRDefault="00815F32" w:rsidP="00815F32"/>
    <w:tbl>
      <w:tblPr>
        <w:tblpPr w:leftFromText="141" w:rightFromText="141" w:vertAnchor="text" w:horzAnchor="margin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5"/>
        <w:gridCol w:w="2721"/>
        <w:gridCol w:w="2695"/>
        <w:gridCol w:w="1199"/>
        <w:gridCol w:w="989"/>
        <w:gridCol w:w="637"/>
      </w:tblGrid>
      <w:tr w:rsidR="00815F32" w14:paraId="6CC49391" w14:textId="77777777" w:rsidTr="0051791C">
        <w:trPr>
          <w:trHeight w:val="660"/>
        </w:trPr>
        <w:tc>
          <w:tcPr>
            <w:tcW w:w="0" w:type="auto"/>
            <w:shd w:val="clear" w:color="auto" w:fill="000000" w:themeFill="text1"/>
            <w:vAlign w:val="center"/>
          </w:tcPr>
          <w:p w14:paraId="6939A59E" w14:textId="77777777" w:rsidR="00815F32" w:rsidRDefault="00815F32" w:rsidP="0051791C">
            <w:pPr>
              <w:jc w:val="left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Ítem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6393948F" w14:textId="77777777" w:rsidR="00815F32" w:rsidRDefault="00815F32" w:rsidP="0051791C">
            <w:pPr>
              <w:jc w:val="left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Abreviación de Campo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2FB7286A" w14:textId="77777777" w:rsidR="00815F32" w:rsidRDefault="00815F32" w:rsidP="0051791C">
            <w:pPr>
              <w:jc w:val="left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Descripción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209624A8" w14:textId="77777777" w:rsidR="00815F32" w:rsidRDefault="00815F32" w:rsidP="0051791C">
            <w:pPr>
              <w:jc w:val="left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Tipo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3B08F2B6" w14:textId="77777777" w:rsidR="00815F32" w:rsidRDefault="00815F32" w:rsidP="0051791C">
            <w:pPr>
              <w:jc w:val="left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Longitud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6153F400" w14:textId="77777777" w:rsidR="00815F32" w:rsidRDefault="00815F32" w:rsidP="0051791C">
            <w:pPr>
              <w:jc w:val="left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Tipo de Llave</w:t>
            </w:r>
          </w:p>
        </w:tc>
      </w:tr>
      <w:tr w:rsidR="00815F32" w14:paraId="4CDD88F5" w14:textId="77777777" w:rsidTr="0051791C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4C5E0D46" w14:textId="77777777" w:rsidR="00815F32" w:rsidRDefault="00815F32" w:rsidP="0051791C">
            <w:pPr>
              <w:jc w:val="center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3009F9" w14:textId="09D0572A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ID</w:t>
            </w:r>
            <w:r w:rsidR="0020045A">
              <w:rPr>
                <w:sz w:val="24"/>
                <w:szCs w:val="21"/>
              </w:rPr>
              <w:t>_CATEGORIAS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FB839B" w14:textId="1D2C1A93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Id </w:t>
            </w:r>
            <w:r w:rsidR="0020045A">
              <w:rPr>
                <w:sz w:val="24"/>
                <w:szCs w:val="21"/>
              </w:rPr>
              <w:t>de las categorías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BF4853C" w14:textId="77777777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INT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A823EA" w14:textId="77777777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255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376BA80" w14:textId="77777777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PK</w:t>
            </w:r>
          </w:p>
        </w:tc>
      </w:tr>
      <w:tr w:rsidR="00815F32" w14:paraId="5CB0FC0B" w14:textId="77777777" w:rsidTr="0051791C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69DBEB47" w14:textId="77777777" w:rsidR="00815F32" w:rsidRDefault="00815F32" w:rsidP="0051791C">
            <w:pPr>
              <w:jc w:val="center"/>
              <w:rPr>
                <w:rFonts w:ascii="Muller Bold" w:hAnsi="Muller Bold"/>
                <w:sz w:val="20"/>
              </w:rPr>
            </w:pPr>
            <w:r>
              <w:rPr>
                <w:rFonts w:ascii="Muller Bold" w:hAnsi="Muller Bold"/>
                <w:sz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DDFF8D" w14:textId="456BC12E" w:rsidR="00815F32" w:rsidRDefault="0020045A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NOMBRE_CATEGORIA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3A18842" w14:textId="7D5CACD6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</w:t>
            </w:r>
            <w:r w:rsidR="0020045A">
              <w:rPr>
                <w:sz w:val="24"/>
                <w:szCs w:val="21"/>
              </w:rPr>
              <w:t>Nombre de la categoría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6F5231F" w14:textId="0F3FB57A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</w:t>
            </w:r>
            <w:r w:rsidR="0020045A">
              <w:rPr>
                <w:sz w:val="24"/>
                <w:szCs w:val="21"/>
              </w:rPr>
              <w:t>VARCHA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5511941" w14:textId="77777777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255</w:t>
            </w:r>
          </w:p>
          <w:p w14:paraId="3342A6E9" w14:textId="77777777" w:rsidR="00815F32" w:rsidRDefault="00815F32" w:rsidP="0051791C">
            <w:pPr>
              <w:rPr>
                <w:sz w:val="24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F09F963" w14:textId="77777777" w:rsidR="00815F32" w:rsidRDefault="00815F32" w:rsidP="0051791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 </w:t>
            </w:r>
          </w:p>
        </w:tc>
      </w:tr>
    </w:tbl>
    <w:p w14:paraId="0C6D23C0" w14:textId="77777777" w:rsidR="004B6843" w:rsidRDefault="004B6843"/>
    <w:sectPr w:rsidR="004B6843">
      <w:footerReference w:type="even" r:id="rId18"/>
      <w:footerReference w:type="default" r:id="rId19"/>
      <w:pgSz w:w="11907" w:h="16840"/>
      <w:pgMar w:top="1418" w:right="1469" w:bottom="1418" w:left="1622" w:header="709" w:footer="714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3AAC3" w14:textId="77777777" w:rsidR="000A41C3" w:rsidRDefault="000A41C3">
      <w:pPr>
        <w:spacing w:line="240" w:lineRule="auto"/>
      </w:pPr>
      <w:r>
        <w:separator/>
      </w:r>
    </w:p>
  </w:endnote>
  <w:endnote w:type="continuationSeparator" w:id="0">
    <w:p w14:paraId="3B1B4954" w14:textId="77777777" w:rsidR="000A41C3" w:rsidRDefault="000A41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ler Bold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tag Book">
    <w:altName w:val="Arial"/>
    <w:panose1 w:val="020005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uller Regular"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Muller Light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55D7C" w14:textId="77777777" w:rsidR="004B6843" w:rsidRDefault="0000000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040369E" w14:textId="77777777" w:rsidR="004B6843" w:rsidRDefault="004B684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90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130"/>
      <w:gridCol w:w="5760"/>
    </w:tblGrid>
    <w:tr w:rsidR="004B6843" w14:paraId="7297DDEA" w14:textId="77777777">
      <w:trPr>
        <w:cantSplit/>
      </w:trPr>
      <w:tc>
        <w:tcPr>
          <w:tcW w:w="3130" w:type="dxa"/>
        </w:tcPr>
        <w:p w14:paraId="4032FCF7" w14:textId="37B3BFA9" w:rsidR="004B6843" w:rsidRDefault="00000000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Fecha de Actualización: </w:t>
          </w:r>
          <w:r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begin"/>
          </w:r>
          <w:r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instrText xml:space="preserve"> DATE \@ "dd/MM/yyyy" </w:instrText>
          </w:r>
          <w:r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separate"/>
          </w:r>
          <w:r w:rsidR="008D672B">
            <w:rPr>
              <w:rFonts w:ascii="Verdana" w:hAnsi="Verdana"/>
              <w:b/>
              <w:bCs/>
              <w:i/>
              <w:iCs/>
              <w:noProof/>
              <w:sz w:val="14"/>
              <w:szCs w:val="14"/>
              <w:lang w:val="es-ES"/>
            </w:rPr>
            <w:t>16/04/2023</w:t>
          </w:r>
          <w:r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end"/>
          </w:r>
        </w:p>
      </w:tc>
      <w:tc>
        <w:tcPr>
          <w:tcW w:w="5760" w:type="dxa"/>
        </w:tcPr>
        <w:p w14:paraId="7F1F65F8" w14:textId="77777777" w:rsidR="004B6843" w:rsidRDefault="00000000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Versión: </w:t>
          </w:r>
          <w:r>
            <w:rPr>
              <w:rFonts w:ascii="Verdana" w:hAnsi="Verdana"/>
              <w:i/>
              <w:iCs/>
              <w:sz w:val="14"/>
              <w:szCs w:val="14"/>
              <w:lang w:val="es-ES"/>
            </w:rPr>
            <w:t>1.0</w:t>
          </w:r>
        </w:p>
      </w:tc>
    </w:tr>
    <w:tr w:rsidR="004B6843" w14:paraId="561A8ED5" w14:textId="77777777">
      <w:trPr>
        <w:trHeight w:val="230"/>
      </w:trPr>
      <w:tc>
        <w:tcPr>
          <w:tcW w:w="3130" w:type="dxa"/>
        </w:tcPr>
        <w:p w14:paraId="47295FE8" w14:textId="77777777" w:rsidR="004B6843" w:rsidRDefault="00000000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u w:val="single"/>
              <w:lang w:val="es-ES"/>
            </w:rPr>
          </w:pPr>
          <w:r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Preparado por: </w:t>
          </w:r>
          <w:proofErr w:type="spellStart"/>
          <w:r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Idat</w:t>
          </w:r>
          <w:proofErr w:type="spellEnd"/>
        </w:p>
      </w:tc>
      <w:tc>
        <w:tcPr>
          <w:tcW w:w="5760" w:type="dxa"/>
        </w:tcPr>
        <w:p w14:paraId="1951118A" w14:textId="77777777" w:rsidR="004B6843" w:rsidRDefault="00000000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proofErr w:type="gramStart"/>
          <w:r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Página :</w:t>
          </w:r>
          <w:proofErr w:type="gramEnd"/>
          <w:r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  </w:t>
          </w:r>
          <w:r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PAGE </w:instrText>
          </w:r>
          <w:r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>
            <w:rPr>
              <w:rFonts w:ascii="Verdana" w:hAnsi="Verdana"/>
              <w:i/>
              <w:iCs/>
              <w:sz w:val="14"/>
              <w:szCs w:val="14"/>
              <w:lang w:val="es-ES"/>
            </w:rPr>
            <w:t>7</w:t>
          </w:r>
          <w:r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  <w:r>
            <w:rPr>
              <w:rFonts w:ascii="Verdana" w:hAnsi="Verdana"/>
              <w:i/>
              <w:iCs/>
              <w:sz w:val="14"/>
              <w:szCs w:val="14"/>
              <w:lang w:val="es-ES"/>
            </w:rPr>
            <w:t xml:space="preserve"> de </w:t>
          </w:r>
          <w:r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NUMPAGES  \* MERGEFORMAT </w:instrText>
          </w:r>
          <w:r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>
            <w:rPr>
              <w:rFonts w:ascii="Verdana" w:hAnsi="Verdana"/>
              <w:i/>
              <w:iCs/>
              <w:sz w:val="14"/>
              <w:szCs w:val="14"/>
              <w:lang w:val="es-ES"/>
            </w:rPr>
            <w:t>7</w:t>
          </w:r>
          <w:r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</w:p>
      </w:tc>
    </w:tr>
  </w:tbl>
  <w:p w14:paraId="53E667F4" w14:textId="77777777" w:rsidR="004B6843" w:rsidRDefault="004B6843">
    <w:pPr>
      <w:pStyle w:val="Piedepgina"/>
      <w:rPr>
        <w:rFonts w:ascii="Verdana" w:hAnsi="Verdana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AF698" w14:textId="77777777" w:rsidR="000A41C3" w:rsidRDefault="000A41C3">
      <w:pPr>
        <w:spacing w:line="240" w:lineRule="auto"/>
      </w:pPr>
      <w:r>
        <w:separator/>
      </w:r>
    </w:p>
  </w:footnote>
  <w:footnote w:type="continuationSeparator" w:id="0">
    <w:p w14:paraId="3DE9DF93" w14:textId="77777777" w:rsidR="000A41C3" w:rsidRDefault="000A41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Ttulo1"/>
      <w:lvlText w:val="%1."/>
      <w:lvlJc w:val="left"/>
      <w:pPr>
        <w:tabs>
          <w:tab w:val="left" w:pos="3551"/>
        </w:tabs>
        <w:ind w:left="3551" w:hanging="432"/>
      </w:pPr>
      <w:rPr>
        <w:rFonts w:hint="default"/>
        <w:sz w:val="20"/>
      </w:rPr>
    </w:lvl>
    <w:lvl w:ilvl="1">
      <w:start w:val="1"/>
      <w:numFmt w:val="decimal"/>
      <w:pStyle w:val="Ttulo2"/>
      <w:lvlText w:val="%1.%2"/>
      <w:lvlJc w:val="left"/>
      <w:pPr>
        <w:tabs>
          <w:tab w:val="left" w:pos="1427"/>
        </w:tabs>
        <w:ind w:left="1427" w:hanging="576"/>
      </w:pPr>
      <w:rPr>
        <w:rFonts w:ascii="Muller Bold" w:hAnsi="Muller Bold" w:hint="default"/>
        <w:b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left" w:pos="3414"/>
        </w:tabs>
        <w:ind w:left="3414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731676B0"/>
    <w:multiLevelType w:val="singleLevel"/>
    <w:tmpl w:val="731676B0"/>
    <w:lvl w:ilvl="0">
      <w:start w:val="1"/>
      <w:numFmt w:val="bullet"/>
      <w:pStyle w:val="ADR1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16"/>
      </w:rPr>
    </w:lvl>
  </w:abstractNum>
  <w:num w:numId="1" w16cid:durableId="1540245777">
    <w:abstractNumId w:val="0"/>
  </w:num>
  <w:num w:numId="2" w16cid:durableId="1617251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E9A"/>
    <w:rsid w:val="00005110"/>
    <w:rsid w:val="0001133C"/>
    <w:rsid w:val="00015664"/>
    <w:rsid w:val="00016A2B"/>
    <w:rsid w:val="000239A4"/>
    <w:rsid w:val="00045D6B"/>
    <w:rsid w:val="00046269"/>
    <w:rsid w:val="00047720"/>
    <w:rsid w:val="00047801"/>
    <w:rsid w:val="0005336D"/>
    <w:rsid w:val="000564F9"/>
    <w:rsid w:val="00071676"/>
    <w:rsid w:val="00071E9A"/>
    <w:rsid w:val="000773E4"/>
    <w:rsid w:val="00085228"/>
    <w:rsid w:val="00090324"/>
    <w:rsid w:val="000A41C3"/>
    <w:rsid w:val="000A4D57"/>
    <w:rsid w:val="000B27BC"/>
    <w:rsid w:val="000B34E4"/>
    <w:rsid w:val="000B46A4"/>
    <w:rsid w:val="000B6F82"/>
    <w:rsid w:val="000B7261"/>
    <w:rsid w:val="000C1012"/>
    <w:rsid w:val="000C65DB"/>
    <w:rsid w:val="000E46CA"/>
    <w:rsid w:val="000E518B"/>
    <w:rsid w:val="000F015C"/>
    <w:rsid w:val="0010188C"/>
    <w:rsid w:val="00106AB3"/>
    <w:rsid w:val="00111A67"/>
    <w:rsid w:val="0011315E"/>
    <w:rsid w:val="0011690A"/>
    <w:rsid w:val="001206CC"/>
    <w:rsid w:val="0012299B"/>
    <w:rsid w:val="0012384F"/>
    <w:rsid w:val="001269F8"/>
    <w:rsid w:val="00126AA4"/>
    <w:rsid w:val="00133E77"/>
    <w:rsid w:val="00143242"/>
    <w:rsid w:val="0014772D"/>
    <w:rsid w:val="00160011"/>
    <w:rsid w:val="00161401"/>
    <w:rsid w:val="0016739D"/>
    <w:rsid w:val="0016767E"/>
    <w:rsid w:val="00167E98"/>
    <w:rsid w:val="001742CE"/>
    <w:rsid w:val="00175B4A"/>
    <w:rsid w:val="00183BE6"/>
    <w:rsid w:val="00184E08"/>
    <w:rsid w:val="001873EB"/>
    <w:rsid w:val="00190973"/>
    <w:rsid w:val="00192E23"/>
    <w:rsid w:val="001A6C89"/>
    <w:rsid w:val="001C1FBF"/>
    <w:rsid w:val="001E01E6"/>
    <w:rsid w:val="001E50F9"/>
    <w:rsid w:val="001E520F"/>
    <w:rsid w:val="001E5A6B"/>
    <w:rsid w:val="001F1C9F"/>
    <w:rsid w:val="001F2720"/>
    <w:rsid w:val="001F66CC"/>
    <w:rsid w:val="0020045A"/>
    <w:rsid w:val="00206681"/>
    <w:rsid w:val="00207F47"/>
    <w:rsid w:val="00212C68"/>
    <w:rsid w:val="00213506"/>
    <w:rsid w:val="002219D0"/>
    <w:rsid w:val="00224A31"/>
    <w:rsid w:val="00230FEC"/>
    <w:rsid w:val="002330B5"/>
    <w:rsid w:val="00233F4B"/>
    <w:rsid w:val="00235DAD"/>
    <w:rsid w:val="002438C6"/>
    <w:rsid w:val="00250B9C"/>
    <w:rsid w:val="00261A62"/>
    <w:rsid w:val="00261FA8"/>
    <w:rsid w:val="00264544"/>
    <w:rsid w:val="00265F1C"/>
    <w:rsid w:val="00267B75"/>
    <w:rsid w:val="00271A3C"/>
    <w:rsid w:val="00272649"/>
    <w:rsid w:val="002731A3"/>
    <w:rsid w:val="00276C4A"/>
    <w:rsid w:val="00277CE0"/>
    <w:rsid w:val="002825C2"/>
    <w:rsid w:val="00282651"/>
    <w:rsid w:val="00287B04"/>
    <w:rsid w:val="00292234"/>
    <w:rsid w:val="00296211"/>
    <w:rsid w:val="00296C20"/>
    <w:rsid w:val="002C20F2"/>
    <w:rsid w:val="002C32AE"/>
    <w:rsid w:val="002D3379"/>
    <w:rsid w:val="002D43BA"/>
    <w:rsid w:val="002E0DFC"/>
    <w:rsid w:val="002E2DB0"/>
    <w:rsid w:val="002F2C35"/>
    <w:rsid w:val="002F6FDA"/>
    <w:rsid w:val="00300C6A"/>
    <w:rsid w:val="00311BCD"/>
    <w:rsid w:val="0034533D"/>
    <w:rsid w:val="00350DCB"/>
    <w:rsid w:val="003640B5"/>
    <w:rsid w:val="00372691"/>
    <w:rsid w:val="00374716"/>
    <w:rsid w:val="00374C6C"/>
    <w:rsid w:val="00382141"/>
    <w:rsid w:val="00392EB0"/>
    <w:rsid w:val="00395F94"/>
    <w:rsid w:val="003A3A43"/>
    <w:rsid w:val="003A6B92"/>
    <w:rsid w:val="003B0F4C"/>
    <w:rsid w:val="003B2447"/>
    <w:rsid w:val="003B7110"/>
    <w:rsid w:val="003C3C88"/>
    <w:rsid w:val="003C3F20"/>
    <w:rsid w:val="003C407D"/>
    <w:rsid w:val="003D6293"/>
    <w:rsid w:val="003D6553"/>
    <w:rsid w:val="003E5911"/>
    <w:rsid w:val="00401AAB"/>
    <w:rsid w:val="00401C94"/>
    <w:rsid w:val="00407154"/>
    <w:rsid w:val="00424D29"/>
    <w:rsid w:val="00441888"/>
    <w:rsid w:val="00443221"/>
    <w:rsid w:val="00443904"/>
    <w:rsid w:val="00451ACC"/>
    <w:rsid w:val="00455FE1"/>
    <w:rsid w:val="00457923"/>
    <w:rsid w:val="0046647F"/>
    <w:rsid w:val="0046652A"/>
    <w:rsid w:val="00467FBC"/>
    <w:rsid w:val="00476585"/>
    <w:rsid w:val="00477CE1"/>
    <w:rsid w:val="0048045D"/>
    <w:rsid w:val="00480D67"/>
    <w:rsid w:val="004820E1"/>
    <w:rsid w:val="00484637"/>
    <w:rsid w:val="00487C83"/>
    <w:rsid w:val="004951A3"/>
    <w:rsid w:val="00495EFD"/>
    <w:rsid w:val="004961CA"/>
    <w:rsid w:val="00496791"/>
    <w:rsid w:val="00497AED"/>
    <w:rsid w:val="004A1154"/>
    <w:rsid w:val="004A2569"/>
    <w:rsid w:val="004A6718"/>
    <w:rsid w:val="004B01CB"/>
    <w:rsid w:val="004B175A"/>
    <w:rsid w:val="004B2497"/>
    <w:rsid w:val="004B5AD4"/>
    <w:rsid w:val="004B6843"/>
    <w:rsid w:val="004B707F"/>
    <w:rsid w:val="004C3EF2"/>
    <w:rsid w:val="004C4785"/>
    <w:rsid w:val="004D08CD"/>
    <w:rsid w:val="004D1292"/>
    <w:rsid w:val="004D1C1E"/>
    <w:rsid w:val="004D281A"/>
    <w:rsid w:val="004D7FB0"/>
    <w:rsid w:val="004E61EC"/>
    <w:rsid w:val="00500D74"/>
    <w:rsid w:val="005013F6"/>
    <w:rsid w:val="00505EE5"/>
    <w:rsid w:val="005074E1"/>
    <w:rsid w:val="00510528"/>
    <w:rsid w:val="00511936"/>
    <w:rsid w:val="00512FD7"/>
    <w:rsid w:val="0051528C"/>
    <w:rsid w:val="005152C3"/>
    <w:rsid w:val="00515B69"/>
    <w:rsid w:val="00530A22"/>
    <w:rsid w:val="005314F1"/>
    <w:rsid w:val="00533CCD"/>
    <w:rsid w:val="00547DC9"/>
    <w:rsid w:val="0056042D"/>
    <w:rsid w:val="005612E5"/>
    <w:rsid w:val="00563C92"/>
    <w:rsid w:val="005668D3"/>
    <w:rsid w:val="00575068"/>
    <w:rsid w:val="005827F1"/>
    <w:rsid w:val="00590C32"/>
    <w:rsid w:val="00591017"/>
    <w:rsid w:val="00593C67"/>
    <w:rsid w:val="005A05CA"/>
    <w:rsid w:val="005B0515"/>
    <w:rsid w:val="005B1B27"/>
    <w:rsid w:val="005C2D8C"/>
    <w:rsid w:val="005E00CE"/>
    <w:rsid w:val="005E1F4A"/>
    <w:rsid w:val="005E6469"/>
    <w:rsid w:val="005F4939"/>
    <w:rsid w:val="005F4964"/>
    <w:rsid w:val="005F72F0"/>
    <w:rsid w:val="00605BBE"/>
    <w:rsid w:val="00606324"/>
    <w:rsid w:val="006324A8"/>
    <w:rsid w:val="006373C1"/>
    <w:rsid w:val="00645806"/>
    <w:rsid w:val="00655AB8"/>
    <w:rsid w:val="00664C22"/>
    <w:rsid w:val="0067146C"/>
    <w:rsid w:val="0069646A"/>
    <w:rsid w:val="006A249C"/>
    <w:rsid w:val="006A5954"/>
    <w:rsid w:val="006B70A5"/>
    <w:rsid w:val="006D1AA6"/>
    <w:rsid w:val="006D3394"/>
    <w:rsid w:val="006E0C6B"/>
    <w:rsid w:val="006E4E33"/>
    <w:rsid w:val="006E7B54"/>
    <w:rsid w:val="007007E5"/>
    <w:rsid w:val="00713B80"/>
    <w:rsid w:val="00714767"/>
    <w:rsid w:val="007153AD"/>
    <w:rsid w:val="00715611"/>
    <w:rsid w:val="00720C79"/>
    <w:rsid w:val="007239E8"/>
    <w:rsid w:val="00724756"/>
    <w:rsid w:val="007354C4"/>
    <w:rsid w:val="00761269"/>
    <w:rsid w:val="00762169"/>
    <w:rsid w:val="0077303B"/>
    <w:rsid w:val="0077511F"/>
    <w:rsid w:val="00775535"/>
    <w:rsid w:val="00776765"/>
    <w:rsid w:val="00783604"/>
    <w:rsid w:val="00783840"/>
    <w:rsid w:val="00785E09"/>
    <w:rsid w:val="007912C6"/>
    <w:rsid w:val="007A1E26"/>
    <w:rsid w:val="007A6442"/>
    <w:rsid w:val="007A7398"/>
    <w:rsid w:val="007A75C4"/>
    <w:rsid w:val="007B32A8"/>
    <w:rsid w:val="007B35AE"/>
    <w:rsid w:val="007C6958"/>
    <w:rsid w:val="007C733F"/>
    <w:rsid w:val="007D0E61"/>
    <w:rsid w:val="007D4B41"/>
    <w:rsid w:val="007E23BA"/>
    <w:rsid w:val="007E4601"/>
    <w:rsid w:val="007F0B00"/>
    <w:rsid w:val="007F3310"/>
    <w:rsid w:val="00815F32"/>
    <w:rsid w:val="008161F6"/>
    <w:rsid w:val="00826BEC"/>
    <w:rsid w:val="00833708"/>
    <w:rsid w:val="00833F67"/>
    <w:rsid w:val="00837343"/>
    <w:rsid w:val="00842E97"/>
    <w:rsid w:val="00850EE9"/>
    <w:rsid w:val="00851FED"/>
    <w:rsid w:val="008622C9"/>
    <w:rsid w:val="00864DCC"/>
    <w:rsid w:val="0086788F"/>
    <w:rsid w:val="00872064"/>
    <w:rsid w:val="008747D2"/>
    <w:rsid w:val="0087661B"/>
    <w:rsid w:val="00886957"/>
    <w:rsid w:val="00892EC4"/>
    <w:rsid w:val="00896D2A"/>
    <w:rsid w:val="008A2476"/>
    <w:rsid w:val="008B7EED"/>
    <w:rsid w:val="008C3A07"/>
    <w:rsid w:val="008C52DA"/>
    <w:rsid w:val="008D0DF3"/>
    <w:rsid w:val="008D672B"/>
    <w:rsid w:val="008E05EA"/>
    <w:rsid w:val="008E42C1"/>
    <w:rsid w:val="008E67C2"/>
    <w:rsid w:val="008F4192"/>
    <w:rsid w:val="008F54F7"/>
    <w:rsid w:val="008F687E"/>
    <w:rsid w:val="0090056D"/>
    <w:rsid w:val="00917C35"/>
    <w:rsid w:val="00952ACD"/>
    <w:rsid w:val="009540BD"/>
    <w:rsid w:val="00955622"/>
    <w:rsid w:val="00960DCC"/>
    <w:rsid w:val="0096639C"/>
    <w:rsid w:val="00966922"/>
    <w:rsid w:val="00971522"/>
    <w:rsid w:val="0097190A"/>
    <w:rsid w:val="009736F9"/>
    <w:rsid w:val="0097749F"/>
    <w:rsid w:val="00987A05"/>
    <w:rsid w:val="009A3EA8"/>
    <w:rsid w:val="009A4296"/>
    <w:rsid w:val="009A673F"/>
    <w:rsid w:val="009B4812"/>
    <w:rsid w:val="009C0F76"/>
    <w:rsid w:val="009D332A"/>
    <w:rsid w:val="009D5130"/>
    <w:rsid w:val="009E5CB9"/>
    <w:rsid w:val="009F39F0"/>
    <w:rsid w:val="009F651D"/>
    <w:rsid w:val="00A002BD"/>
    <w:rsid w:val="00A06191"/>
    <w:rsid w:val="00A06473"/>
    <w:rsid w:val="00A07EA6"/>
    <w:rsid w:val="00A141A0"/>
    <w:rsid w:val="00A20B49"/>
    <w:rsid w:val="00A20D94"/>
    <w:rsid w:val="00A215F0"/>
    <w:rsid w:val="00A24AB4"/>
    <w:rsid w:val="00A25A75"/>
    <w:rsid w:val="00A30D29"/>
    <w:rsid w:val="00A34265"/>
    <w:rsid w:val="00A34900"/>
    <w:rsid w:val="00A34F6D"/>
    <w:rsid w:val="00A464C8"/>
    <w:rsid w:val="00A46743"/>
    <w:rsid w:val="00A50316"/>
    <w:rsid w:val="00A60BB0"/>
    <w:rsid w:val="00A64BBF"/>
    <w:rsid w:val="00A64D16"/>
    <w:rsid w:val="00A84DBF"/>
    <w:rsid w:val="00A87551"/>
    <w:rsid w:val="00A90DA9"/>
    <w:rsid w:val="00A91C1B"/>
    <w:rsid w:val="00A928EE"/>
    <w:rsid w:val="00A95E63"/>
    <w:rsid w:val="00AA7B59"/>
    <w:rsid w:val="00AD5C35"/>
    <w:rsid w:val="00AE0234"/>
    <w:rsid w:val="00AE2CB7"/>
    <w:rsid w:val="00AF6884"/>
    <w:rsid w:val="00B019F9"/>
    <w:rsid w:val="00B01C8E"/>
    <w:rsid w:val="00B01DAA"/>
    <w:rsid w:val="00B044E1"/>
    <w:rsid w:val="00B068B2"/>
    <w:rsid w:val="00B10B3F"/>
    <w:rsid w:val="00B11704"/>
    <w:rsid w:val="00B12598"/>
    <w:rsid w:val="00B15282"/>
    <w:rsid w:val="00B15FC9"/>
    <w:rsid w:val="00B20902"/>
    <w:rsid w:val="00B24AD5"/>
    <w:rsid w:val="00B25506"/>
    <w:rsid w:val="00B32027"/>
    <w:rsid w:val="00B323FE"/>
    <w:rsid w:val="00B41692"/>
    <w:rsid w:val="00B41E98"/>
    <w:rsid w:val="00B5029E"/>
    <w:rsid w:val="00B535BB"/>
    <w:rsid w:val="00B74BEE"/>
    <w:rsid w:val="00B83375"/>
    <w:rsid w:val="00B8492A"/>
    <w:rsid w:val="00B9031C"/>
    <w:rsid w:val="00B92AF5"/>
    <w:rsid w:val="00BA262A"/>
    <w:rsid w:val="00BA3A14"/>
    <w:rsid w:val="00BB493F"/>
    <w:rsid w:val="00BB51C8"/>
    <w:rsid w:val="00BD13A0"/>
    <w:rsid w:val="00BD32D8"/>
    <w:rsid w:val="00BD3BE7"/>
    <w:rsid w:val="00BD45C8"/>
    <w:rsid w:val="00BD5BE8"/>
    <w:rsid w:val="00BD6098"/>
    <w:rsid w:val="00BD7084"/>
    <w:rsid w:val="00BD7D7A"/>
    <w:rsid w:val="00BE52BB"/>
    <w:rsid w:val="00C01E43"/>
    <w:rsid w:val="00C02785"/>
    <w:rsid w:val="00C16ECF"/>
    <w:rsid w:val="00C26FD3"/>
    <w:rsid w:val="00C27BEC"/>
    <w:rsid w:val="00C31721"/>
    <w:rsid w:val="00C3471D"/>
    <w:rsid w:val="00C41664"/>
    <w:rsid w:val="00C44BCB"/>
    <w:rsid w:val="00C45095"/>
    <w:rsid w:val="00C516C7"/>
    <w:rsid w:val="00C57A46"/>
    <w:rsid w:val="00C72D8C"/>
    <w:rsid w:val="00C73CF3"/>
    <w:rsid w:val="00C809EB"/>
    <w:rsid w:val="00C923BC"/>
    <w:rsid w:val="00C94497"/>
    <w:rsid w:val="00C95F3C"/>
    <w:rsid w:val="00C95FE2"/>
    <w:rsid w:val="00C96839"/>
    <w:rsid w:val="00CA438E"/>
    <w:rsid w:val="00CA6367"/>
    <w:rsid w:val="00CA701E"/>
    <w:rsid w:val="00CC0767"/>
    <w:rsid w:val="00CC18F3"/>
    <w:rsid w:val="00CD60B2"/>
    <w:rsid w:val="00CE05C6"/>
    <w:rsid w:val="00CE1233"/>
    <w:rsid w:val="00CF2067"/>
    <w:rsid w:val="00CF363D"/>
    <w:rsid w:val="00D02571"/>
    <w:rsid w:val="00D039F9"/>
    <w:rsid w:val="00D04DBB"/>
    <w:rsid w:val="00D11EF4"/>
    <w:rsid w:val="00D12449"/>
    <w:rsid w:val="00D12CC0"/>
    <w:rsid w:val="00D12DDD"/>
    <w:rsid w:val="00D225DF"/>
    <w:rsid w:val="00D23247"/>
    <w:rsid w:val="00D257AB"/>
    <w:rsid w:val="00D425B0"/>
    <w:rsid w:val="00D5150E"/>
    <w:rsid w:val="00D60410"/>
    <w:rsid w:val="00D62C02"/>
    <w:rsid w:val="00D648A9"/>
    <w:rsid w:val="00D71DB1"/>
    <w:rsid w:val="00D73B1B"/>
    <w:rsid w:val="00D9027C"/>
    <w:rsid w:val="00DA1521"/>
    <w:rsid w:val="00DA2B23"/>
    <w:rsid w:val="00DA63B3"/>
    <w:rsid w:val="00DB2740"/>
    <w:rsid w:val="00DB3833"/>
    <w:rsid w:val="00DB4916"/>
    <w:rsid w:val="00DE28F6"/>
    <w:rsid w:val="00DE3032"/>
    <w:rsid w:val="00DF1199"/>
    <w:rsid w:val="00E01CC3"/>
    <w:rsid w:val="00E039F8"/>
    <w:rsid w:val="00E051A5"/>
    <w:rsid w:val="00E155BA"/>
    <w:rsid w:val="00E16BBA"/>
    <w:rsid w:val="00E20EED"/>
    <w:rsid w:val="00E22A32"/>
    <w:rsid w:val="00E444E4"/>
    <w:rsid w:val="00E47723"/>
    <w:rsid w:val="00E47FE7"/>
    <w:rsid w:val="00E50F5E"/>
    <w:rsid w:val="00E5219D"/>
    <w:rsid w:val="00E57507"/>
    <w:rsid w:val="00E63DF8"/>
    <w:rsid w:val="00E7266B"/>
    <w:rsid w:val="00E729D7"/>
    <w:rsid w:val="00E75DBA"/>
    <w:rsid w:val="00E85E43"/>
    <w:rsid w:val="00E87D0B"/>
    <w:rsid w:val="00E90067"/>
    <w:rsid w:val="00E91A6A"/>
    <w:rsid w:val="00E97676"/>
    <w:rsid w:val="00EB3FA7"/>
    <w:rsid w:val="00EB6DC3"/>
    <w:rsid w:val="00EB7969"/>
    <w:rsid w:val="00EE276E"/>
    <w:rsid w:val="00EE48ED"/>
    <w:rsid w:val="00EE6C80"/>
    <w:rsid w:val="00EF2675"/>
    <w:rsid w:val="00EF6BCA"/>
    <w:rsid w:val="00F00C84"/>
    <w:rsid w:val="00F0145B"/>
    <w:rsid w:val="00F25AC4"/>
    <w:rsid w:val="00F27229"/>
    <w:rsid w:val="00F27D41"/>
    <w:rsid w:val="00F36F16"/>
    <w:rsid w:val="00F41F88"/>
    <w:rsid w:val="00F452B3"/>
    <w:rsid w:val="00F452D7"/>
    <w:rsid w:val="00F47F36"/>
    <w:rsid w:val="00F5154C"/>
    <w:rsid w:val="00F5754A"/>
    <w:rsid w:val="00F678EE"/>
    <w:rsid w:val="00F7470D"/>
    <w:rsid w:val="00F83DB3"/>
    <w:rsid w:val="00FA20C8"/>
    <w:rsid w:val="00FA4770"/>
    <w:rsid w:val="00FA61CF"/>
    <w:rsid w:val="00FB27C0"/>
    <w:rsid w:val="00FB4C7A"/>
    <w:rsid w:val="00FB6ABE"/>
    <w:rsid w:val="00FB7085"/>
    <w:rsid w:val="00FB7825"/>
    <w:rsid w:val="00FC2852"/>
    <w:rsid w:val="00FD4C5B"/>
    <w:rsid w:val="00FD4FF7"/>
    <w:rsid w:val="00FF327A"/>
    <w:rsid w:val="00FF7DD0"/>
    <w:rsid w:val="33B469A7"/>
    <w:rsid w:val="720D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7CB7DF2"/>
  <w15:docId w15:val="{87A8705D-9737-46D1-8FC4-29F8C483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caption" w:qFormat="1"/>
    <w:lsdException w:name="footnote reference" w:semiHidden="1"/>
    <w:lsdException w:name="annotation reference" w:semiHidden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FollowedHyperlink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atLeast"/>
      <w:jc w:val="both"/>
    </w:pPr>
    <w:rPr>
      <w:rFonts w:ascii="Arial" w:hAnsi="Arial"/>
      <w:sz w:val="22"/>
      <w:lang w:eastAsia="es-ES"/>
    </w:rPr>
  </w:style>
  <w:style w:type="paragraph" w:styleId="Ttulo1">
    <w:name w:val="heading 1"/>
    <w:basedOn w:val="Normal"/>
    <w:next w:val="Normal"/>
    <w:link w:val="Ttulo1Car"/>
    <w:qFormat/>
    <w:pPr>
      <w:numPr>
        <w:numId w:val="1"/>
      </w:numPr>
      <w:shd w:val="clear" w:color="auto" w:fill="C0C0C0"/>
      <w:spacing w:before="360" w:after="120" w:line="260" w:lineRule="atLeast"/>
      <w:outlineLvl w:val="0"/>
    </w:pPr>
    <w:rPr>
      <w:b/>
      <w:caps/>
      <w:sz w:val="26"/>
    </w:rPr>
  </w:style>
  <w:style w:type="paragraph" w:styleId="Ttulo2">
    <w:name w:val="heading 2"/>
    <w:basedOn w:val="Normal"/>
    <w:next w:val="Normal"/>
    <w:link w:val="Ttulo2Car"/>
    <w:qFormat/>
    <w:pPr>
      <w:numPr>
        <w:ilvl w:val="1"/>
        <w:numId w:val="1"/>
      </w:numPr>
      <w:spacing w:before="360" w:after="12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ar"/>
    <w:qFormat/>
    <w:pPr>
      <w:numPr>
        <w:ilvl w:val="2"/>
        <w:numId w:val="1"/>
      </w:numPr>
      <w:tabs>
        <w:tab w:val="clear" w:pos="3414"/>
        <w:tab w:val="left" w:pos="720"/>
      </w:tabs>
      <w:spacing w:before="360" w:after="240"/>
      <w:ind w:left="720"/>
      <w:outlineLvl w:val="2"/>
    </w:pPr>
    <w:rPr>
      <w:b/>
      <w:caps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cap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qFormat/>
    <w:rPr>
      <w:sz w:val="16"/>
      <w:szCs w:val="16"/>
    </w:rPr>
  </w:style>
  <w:style w:type="character" w:styleId="Refdenotaalpie">
    <w:name w:val="footnote reference"/>
    <w:semiHidden/>
    <w:rPr>
      <w:rFonts w:ascii="Arial MT" w:hAnsi="Arial MT"/>
      <w:sz w:val="22"/>
      <w:vertAlign w:val="superscript"/>
    </w:rPr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qFormat/>
    <w:rPr>
      <w:color w:val="800080"/>
      <w:u w:val="single"/>
    </w:rPr>
  </w:style>
  <w:style w:type="character" w:styleId="Nmerodepgina">
    <w:name w:val="page number"/>
    <w:basedOn w:val="Fuentedeprrafopredeter"/>
  </w:style>
  <w:style w:type="character" w:styleId="Textoennegrita">
    <w:name w:val="Strong"/>
    <w:qFormat/>
    <w:rPr>
      <w:b/>
      <w:bCs/>
    </w:rPr>
  </w:style>
  <w:style w:type="paragraph" w:styleId="TDC3">
    <w:name w:val="toc 3"/>
    <w:basedOn w:val="Normal"/>
    <w:next w:val="Normal"/>
    <w:uiPriority w:val="39"/>
    <w:pPr>
      <w:ind w:left="440"/>
      <w:jc w:val="left"/>
    </w:pPr>
    <w:rPr>
      <w:rFonts w:ascii="Times New Roman" w:hAnsi="Times New Roman"/>
      <w:i/>
      <w:iCs/>
      <w:szCs w:val="22"/>
    </w:rPr>
  </w:style>
  <w:style w:type="paragraph" w:styleId="Textonotapie">
    <w:name w:val="footnote text"/>
    <w:basedOn w:val="Normal"/>
    <w:semiHidden/>
    <w:rPr>
      <w:sz w:val="18"/>
    </w:rPr>
  </w:style>
  <w:style w:type="paragraph" w:styleId="TDC9">
    <w:name w:val="toc 9"/>
    <w:basedOn w:val="Normal"/>
    <w:next w:val="Normal"/>
    <w:semiHidden/>
    <w:pPr>
      <w:ind w:left="176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semiHidden/>
    <w:pPr>
      <w:ind w:left="1320"/>
      <w:jc w:val="left"/>
    </w:pPr>
    <w:rPr>
      <w:rFonts w:ascii="Times New Roman" w:hAnsi="Times New Roman"/>
      <w:szCs w:val="21"/>
    </w:rPr>
  </w:style>
  <w:style w:type="paragraph" w:styleId="TDC1">
    <w:name w:val="toc 1"/>
    <w:basedOn w:val="Normal"/>
    <w:next w:val="Normal"/>
    <w:uiPriority w:val="39"/>
    <w:pPr>
      <w:framePr w:wrap="notBeside" w:vAnchor="text" w:hAnchor="text" w:y="1"/>
      <w:spacing w:before="120" w:after="120"/>
      <w:jc w:val="left"/>
    </w:pPr>
    <w:rPr>
      <w:rFonts w:ascii="Times New Roman" w:hAnsi="Times New Roman"/>
      <w:b/>
      <w:bCs/>
      <w:caps/>
      <w:szCs w:val="22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DC8">
    <w:name w:val="toc 8"/>
    <w:basedOn w:val="Normal"/>
    <w:next w:val="Normal"/>
    <w:semiHidden/>
    <w:pPr>
      <w:ind w:left="1540"/>
      <w:jc w:val="left"/>
    </w:pPr>
    <w:rPr>
      <w:rFonts w:ascii="Times New Roman" w:hAnsi="Times New Roman"/>
      <w:szCs w:val="21"/>
    </w:rPr>
  </w:style>
  <w:style w:type="paragraph" w:styleId="TDC2">
    <w:name w:val="toc 2"/>
    <w:basedOn w:val="Normal"/>
    <w:next w:val="Normal"/>
    <w:uiPriority w:val="39"/>
    <w:pPr>
      <w:ind w:left="220"/>
      <w:jc w:val="left"/>
    </w:pPr>
    <w:rPr>
      <w:rFonts w:ascii="Times New Roman" w:hAnsi="Times New Roman"/>
      <w:szCs w:val="22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DC6">
    <w:name w:val="toc 6"/>
    <w:basedOn w:val="Normal"/>
    <w:next w:val="Normal"/>
    <w:semiHidden/>
    <w:pPr>
      <w:ind w:left="1100"/>
      <w:jc w:val="left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semiHidden/>
    <w:pPr>
      <w:ind w:left="880"/>
      <w:jc w:val="left"/>
    </w:pPr>
    <w:rPr>
      <w:rFonts w:ascii="Times New Roman" w:hAnsi="Times New Roman"/>
      <w:szCs w:val="21"/>
    </w:rPr>
  </w:style>
  <w:style w:type="paragraph" w:styleId="TDC4">
    <w:name w:val="toc 4"/>
    <w:basedOn w:val="Normal"/>
    <w:next w:val="Normal"/>
    <w:semiHidden/>
    <w:pPr>
      <w:ind w:left="660"/>
      <w:jc w:val="left"/>
    </w:pPr>
    <w:rPr>
      <w:rFonts w:ascii="Times New Roman" w:hAnsi="Times New Roman"/>
      <w:szCs w:val="21"/>
    </w:rPr>
  </w:style>
  <w:style w:type="paragraph" w:styleId="Textoindependiente2">
    <w:name w:val="Body Text 2"/>
    <w:basedOn w:val="Normal"/>
    <w:pPr>
      <w:spacing w:line="240" w:lineRule="auto"/>
      <w:jc w:val="left"/>
    </w:pPr>
  </w:style>
  <w:style w:type="paragraph" w:styleId="Lista3">
    <w:name w:val="List 3"/>
    <w:basedOn w:val="Normal"/>
    <w:pPr>
      <w:ind w:left="1276"/>
    </w:p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Sangra3detindependiente">
    <w:name w:val="Body Text Indent 3"/>
    <w:basedOn w:val="Normal"/>
    <w:pPr>
      <w:spacing w:line="360" w:lineRule="auto"/>
      <w:ind w:left="1540"/>
    </w:pPr>
    <w:rPr>
      <w:szCs w:val="24"/>
    </w:rPr>
  </w:style>
  <w:style w:type="paragraph" w:styleId="Sangradetextonormal">
    <w:name w:val="Body Text Indent"/>
    <w:basedOn w:val="Normal"/>
    <w:pPr>
      <w:spacing w:line="360" w:lineRule="auto"/>
      <w:ind w:firstLine="330"/>
    </w:pPr>
    <w:rPr>
      <w:szCs w:val="24"/>
    </w:rPr>
  </w:style>
  <w:style w:type="paragraph" w:styleId="Lista2">
    <w:name w:val="List 2"/>
    <w:basedOn w:val="Normal"/>
    <w:pPr>
      <w:ind w:left="851"/>
    </w:pPr>
  </w:style>
  <w:style w:type="paragraph" w:styleId="Listaconvietas3">
    <w:name w:val="List Bullet 3"/>
    <w:basedOn w:val="Normal"/>
    <w:pPr>
      <w:ind w:left="1276" w:hanging="425"/>
    </w:pPr>
  </w:style>
  <w:style w:type="paragraph" w:styleId="Lista">
    <w:name w:val="List"/>
    <w:basedOn w:val="Normal"/>
    <w:pPr>
      <w:ind w:left="425"/>
    </w:pPr>
  </w:style>
  <w:style w:type="paragraph" w:styleId="Lista4">
    <w:name w:val="List 4"/>
    <w:basedOn w:val="Normal"/>
    <w:pPr>
      <w:ind w:left="1701"/>
    </w:pPr>
  </w:style>
  <w:style w:type="paragraph" w:styleId="Listaconvietas">
    <w:name w:val="List Bullet"/>
    <w:basedOn w:val="Normal"/>
    <w:pPr>
      <w:ind w:left="425" w:hanging="425"/>
    </w:pPr>
  </w:style>
  <w:style w:type="paragraph" w:styleId="Listaconvietas2">
    <w:name w:val="List Bullet 2"/>
    <w:basedOn w:val="Normal"/>
    <w:pPr>
      <w:ind w:left="850" w:hanging="425"/>
    </w:pPr>
  </w:style>
  <w:style w:type="paragraph" w:styleId="Listaconvietas4">
    <w:name w:val="List Bullet 4"/>
    <w:basedOn w:val="Normal"/>
    <w:pPr>
      <w:ind w:left="1701" w:hanging="425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en-US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Sangra2detindependiente">
    <w:name w:val="Body Text Indent 2"/>
    <w:basedOn w:val="Normal"/>
    <w:pPr>
      <w:spacing w:line="360" w:lineRule="auto"/>
      <w:ind w:firstLine="708"/>
      <w:jc w:val="left"/>
    </w:pPr>
    <w:rPr>
      <w:szCs w:val="24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styleId="Textoindependiente">
    <w:name w:val="Body Text"/>
    <w:basedOn w:val="Normal"/>
    <w:pPr>
      <w:jc w:val="center"/>
    </w:pPr>
    <w:rPr>
      <w:b/>
      <w:sz w:val="48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 Narrow" w:hAnsi="Arial Narrow"/>
      <w:b/>
      <w:bCs/>
      <w:color w:val="000099"/>
      <w:sz w:val="26"/>
      <w:szCs w:val="26"/>
      <w:lang w:val="es-MX"/>
    </w:rPr>
  </w:style>
  <w:style w:type="paragraph" w:styleId="Textosinformato">
    <w:name w:val="Plain Text"/>
    <w:basedOn w:val="Normal"/>
    <w:rPr>
      <w:rFonts w:ascii="Courier New" w:hAnsi="Courier New"/>
      <w:sz w:val="20"/>
      <w:lang w:val="es-ES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b/>
      <w:bCs/>
      <w:szCs w:val="24"/>
      <w:u w:val="single"/>
    </w:rPr>
  </w:style>
  <w:style w:type="table" w:styleId="Tablamoderna">
    <w:name w:val="Table Contemporary"/>
    <w:basedOn w:val="Tablanormal"/>
    <w:pPr>
      <w:spacing w:line="240" w:lineRule="atLeast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absica3">
    <w:name w:val="Table Simple 3"/>
    <w:basedOn w:val="Tablanormal"/>
    <w:pPr>
      <w:spacing w:line="24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aconcuadrcula">
    <w:name w:val="Table Grid"/>
    <w:basedOn w:val="Tablanormal"/>
    <w:pPr>
      <w:spacing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profesional">
    <w:name w:val="Table Professional"/>
    <w:basedOn w:val="Tablanormal"/>
    <w:pPr>
      <w:spacing w:line="24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paragraph" w:customStyle="1" w:styleId="ADR1">
    <w:name w:val="ADR1"/>
    <w:basedOn w:val="Normal"/>
    <w:pPr>
      <w:numPr>
        <w:numId w:val="2"/>
      </w:numPr>
    </w:pPr>
    <w:rPr>
      <w:sz w:val="20"/>
    </w:rPr>
  </w:style>
  <w:style w:type="paragraph" w:customStyle="1" w:styleId="z-Principiodelformulario1">
    <w:name w:val="z-Principio del formulario1"/>
    <w:basedOn w:val="Normal"/>
    <w:next w:val="Normal"/>
    <w:hidden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paragraph" w:customStyle="1" w:styleId="z-Finaldelformulario1">
    <w:name w:val="z-Final del formulario1"/>
    <w:basedOn w:val="Normal"/>
    <w:next w:val="Normal"/>
    <w:hidden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paragraph" w:customStyle="1" w:styleId="Prra1">
    <w:name w:val="Párra. 1"/>
    <w:basedOn w:val="Normal"/>
    <w:next w:val="Normal"/>
    <w:pPr>
      <w:ind w:left="425" w:hanging="425"/>
    </w:pPr>
    <w:rPr>
      <w:b/>
      <w:i/>
    </w:rPr>
  </w:style>
  <w:style w:type="paragraph" w:customStyle="1" w:styleId="Prra2">
    <w:name w:val="Párra. 2"/>
    <w:basedOn w:val="Normal"/>
    <w:next w:val="Normal"/>
    <w:pPr>
      <w:ind w:left="850" w:hanging="425"/>
    </w:pPr>
    <w:rPr>
      <w:b/>
    </w:rPr>
  </w:style>
  <w:style w:type="paragraph" w:customStyle="1" w:styleId="Prra4">
    <w:name w:val="Párra. 4"/>
    <w:basedOn w:val="Prra2"/>
    <w:next w:val="Normal"/>
    <w:pPr>
      <w:ind w:left="1701"/>
    </w:pPr>
    <w:rPr>
      <w:b w:val="0"/>
    </w:rPr>
  </w:style>
  <w:style w:type="paragraph" w:customStyle="1" w:styleId="Prra3">
    <w:name w:val="Párra. 3"/>
    <w:basedOn w:val="Prra2"/>
    <w:next w:val="Normal"/>
    <w:pPr>
      <w:ind w:left="1276"/>
    </w:pPr>
    <w:rPr>
      <w:b w:val="0"/>
      <w:i/>
    </w:rPr>
  </w:style>
  <w:style w:type="paragraph" w:customStyle="1" w:styleId="TableText">
    <w:name w:val="Table Text"/>
    <w:basedOn w:val="Normal"/>
    <w:pPr>
      <w:spacing w:before="120" w:after="60" w:line="240" w:lineRule="auto"/>
      <w:jc w:val="left"/>
    </w:pPr>
    <w:rPr>
      <w:kern w:val="18"/>
      <w:sz w:val="18"/>
      <w:lang w:val="en-US"/>
    </w:rPr>
  </w:style>
  <w:style w:type="paragraph" w:customStyle="1" w:styleId="Epgrafe1">
    <w:name w:val="Epígrafe1"/>
    <w:basedOn w:val="Normal"/>
    <w:next w:val="Normal"/>
    <w:qFormat/>
    <w:pPr>
      <w:ind w:left="426" w:firstLine="426"/>
      <w:jc w:val="center"/>
    </w:pPr>
    <w:rPr>
      <w:b/>
      <w:bCs/>
      <w:sz w:val="28"/>
    </w:rPr>
  </w:style>
  <w:style w:type="paragraph" w:customStyle="1" w:styleId="TITULO4">
    <w:name w:val="TITULO 4"/>
    <w:basedOn w:val="Normal"/>
  </w:style>
  <w:style w:type="paragraph" w:customStyle="1" w:styleId="xl35">
    <w:name w:val="xl35"/>
    <w:basedOn w:val="Normal"/>
    <w:pPr>
      <w:spacing w:before="100" w:beforeAutospacing="1" w:after="100" w:afterAutospacing="1" w:line="240" w:lineRule="auto"/>
      <w:jc w:val="left"/>
    </w:pPr>
    <w:rPr>
      <w:rFonts w:eastAsia="Arial Unicode MS" w:cs="Arial"/>
      <w:b/>
      <w:bCs/>
      <w:sz w:val="16"/>
      <w:szCs w:val="16"/>
      <w:lang w:val="es-ES"/>
    </w:rPr>
  </w:style>
  <w:style w:type="character" w:customStyle="1" w:styleId="EncabezadoCar">
    <w:name w:val="Encabezado Car"/>
    <w:link w:val="Encabezado"/>
    <w:rPr>
      <w:rFonts w:ascii="Arial" w:hAnsi="Arial"/>
      <w:sz w:val="22"/>
      <w:lang w:eastAsia="es-ES"/>
    </w:rPr>
  </w:style>
  <w:style w:type="character" w:customStyle="1" w:styleId="Ttulo1Car">
    <w:name w:val="Título 1 Car"/>
    <w:link w:val="Ttulo1"/>
    <w:rPr>
      <w:rFonts w:ascii="Arial" w:hAnsi="Arial"/>
      <w:b/>
      <w:caps/>
      <w:sz w:val="26"/>
      <w:shd w:val="clear" w:color="auto" w:fill="C0C0C0"/>
      <w:lang w:eastAsia="es-ES"/>
    </w:rPr>
  </w:style>
  <w:style w:type="character" w:customStyle="1" w:styleId="Ttulo2Car">
    <w:name w:val="Título 2 Car"/>
    <w:link w:val="Ttulo2"/>
    <w:rPr>
      <w:rFonts w:ascii="Arial" w:hAnsi="Arial"/>
      <w:b/>
      <w:sz w:val="26"/>
      <w:lang w:eastAsia="es-ES"/>
    </w:rPr>
  </w:style>
  <w:style w:type="character" w:customStyle="1" w:styleId="Ttulo3Car">
    <w:name w:val="Título 3 Car"/>
    <w:link w:val="Ttulo3"/>
    <w:rPr>
      <w:rFonts w:ascii="Arial" w:hAnsi="Arial"/>
      <w:b/>
      <w:caps/>
      <w:sz w:val="22"/>
      <w:lang w:eastAsia="es-E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keepNext/>
      <w:keepLines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eastAsia="es-P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rgordon\Datos%20de%20programa\Microsoft\Plantillas\plantill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4FDBCC2C2A9E4991D3E6D92080BF1D" ma:contentTypeVersion="16" ma:contentTypeDescription="Crear nuevo documento." ma:contentTypeScope="" ma:versionID="63e1ac3a327d092f23fa8fa1733046f1">
  <xsd:schema xmlns:xsd="http://www.w3.org/2001/XMLSchema" xmlns:xs="http://www.w3.org/2001/XMLSchema" xmlns:p="http://schemas.microsoft.com/office/2006/metadata/properties" xmlns:ns2="2160a2c5-c60e-4388-9d8c-8cfce6077867" xmlns:ns3="35ebf031-a504-45cd-aa0d-0f096058efc2" targetNamespace="http://schemas.microsoft.com/office/2006/metadata/properties" ma:root="true" ma:fieldsID="8c5674e8f69f1f5ad88b5eb4f65435d9" ns2:_="" ns3:_="">
    <xsd:import namespace="2160a2c5-c60e-4388-9d8c-8cfce6077867"/>
    <xsd:import namespace="35ebf031-a504-45cd-aa0d-0f096058ef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0a2c5-c60e-4388-9d8c-8cfce60778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6bbfff8c-f697-4137-8f4c-35e91af219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bf031-a504-45cd-aa0d-0f096058efc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7de4084-6b85-4709-b0be-6055c393c943}" ma:internalName="TaxCatchAll" ma:showField="CatchAllData" ma:web="35ebf031-a504-45cd-aa0d-0f096058efc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ebf031-a504-45cd-aa0d-0f096058efc2" xsi:nil="true"/>
    <lcf76f155ced4ddcb4097134ff3c332f xmlns="2160a2c5-c60e-4388-9d8c-8cfce607786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20572F8-6291-4C7E-9B28-20D9F209BC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5B768B8C-7F80-4443-8BBE-AA0BCB51D8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60a2c5-c60e-4388-9d8c-8cfce6077867"/>
    <ds:schemaRef ds:uri="35ebf031-a504-45cd-aa0d-0f096058ef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E505B13-6373-4FD1-9E96-D2CFBB0488A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44E5770-34E4-4F07-9AD1-A1CFAFFD1542}">
  <ds:schemaRefs>
    <ds:schemaRef ds:uri="http://schemas.microsoft.com/office/2006/metadata/properties"/>
    <ds:schemaRef ds:uri="http://schemas.microsoft.com/office/infopath/2007/PartnerControls"/>
    <ds:schemaRef ds:uri="35ebf031-a504-45cd-aa0d-0f096058efc2"/>
    <ds:schemaRef ds:uri="2160a2c5-c60e-4388-9d8c-8cfce607786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plantilla1.dot</Template>
  <TotalTime>112</TotalTime>
  <Pages>1</Pages>
  <Words>1120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MIG-TI-2111 Definición Inicial de Requerimientos</vt:lpstr>
    </vt:vector>
  </TitlesOfParts>
  <Company>M&amp;T Consulting www.mytconsulting.com</Company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MIG-TI-2111 Definición Inicial de Requerimientos</dc:title>
  <dc:creator>Eric Morán Añazco</dc:creator>
  <cp:lastModifiedBy>manuel acosta albildo</cp:lastModifiedBy>
  <cp:revision>13</cp:revision>
  <cp:lastPrinted>2019-06-24T15:01:00Z</cp:lastPrinted>
  <dcterms:created xsi:type="dcterms:W3CDTF">2021-06-22T04:52:00Z</dcterms:created>
  <dcterms:modified xsi:type="dcterms:W3CDTF">2023-04-17T03:23:00Z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0x010100996192B6A74FF94C9666C359A9C6AF84</vt:lpwstr>
  </property>
  <property fmtid="{D5CDD505-2E9C-101B-9397-08002B2CF9AE}" pid="3" name="KSOProductBuildVer">
    <vt:lpwstr>3082-11.2.0.11516</vt:lpwstr>
  </property>
  <property fmtid="{D5CDD505-2E9C-101B-9397-08002B2CF9AE}" pid="4" name="ICV">
    <vt:lpwstr>1D7BEF2B26DD4CDA8E3EE85A0C233904</vt:lpwstr>
  </property>
</Properties>
</file>